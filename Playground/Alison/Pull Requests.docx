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E78A" w14:textId="47528CCF" w:rsidR="0024541A" w:rsidRDefault="00EC12DB" w:rsidP="0024541A">
      <w:r>
        <w:t xml:space="preserve">The following documentation is a </w:t>
      </w:r>
      <w:r w:rsidR="00BC5EBD">
        <w:t>breakdown of how to make and how to review a pull request.</w:t>
      </w:r>
    </w:p>
    <w:p w14:paraId="616F89E0" w14:textId="77777777" w:rsidR="00BC5EBD" w:rsidRDefault="00BC5EBD" w:rsidP="0024541A"/>
    <w:p w14:paraId="67698E08" w14:textId="2EB6F975" w:rsidR="00BC5EBD" w:rsidRPr="001F192E" w:rsidRDefault="00BC5EBD" w:rsidP="00BC5EBD">
      <w:pPr>
        <w:pStyle w:val="Title"/>
      </w:pPr>
      <w:sdt>
        <w:sdtPr>
          <w:alias w:val="Title"/>
          <w:tag w:val=""/>
          <w:id w:val="793945387"/>
          <w:placeholder>
            <w:docPart w:val="B09828F8B32D4C29AE38C38858B3F4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C7E82">
            <w:t>Reviewing a Pull Request from GitHub</w:t>
          </w:r>
        </w:sdtContent>
      </w:sdt>
    </w:p>
    <w:p w14:paraId="6E2F83CA" w14:textId="77777777" w:rsidR="00BC5EBD" w:rsidRDefault="00BC5EBD" w:rsidP="0024541A"/>
    <w:p w14:paraId="7A430A59" w14:textId="77777777" w:rsidR="00BC5EBD" w:rsidRDefault="00BC5EBD" w:rsidP="00BC5EBD">
      <w:pPr>
        <w:pStyle w:val="Heading1"/>
        <w:tabs>
          <w:tab w:val="center" w:pos="5233"/>
        </w:tabs>
      </w:pPr>
      <w:r>
        <w:t xml:space="preserve">Select the pull request </w:t>
      </w:r>
      <w:proofErr w:type="gramStart"/>
      <w:r>
        <w:t>tab</w:t>
      </w:r>
      <w:proofErr w:type="gramEnd"/>
      <w:r>
        <w:t xml:space="preserve"> </w:t>
      </w:r>
    </w:p>
    <w:p w14:paraId="4EB23A92" w14:textId="15189217" w:rsidR="00BC5EBD" w:rsidRDefault="00BC5EBD" w:rsidP="00BC5EBD">
      <w:pPr>
        <w:pStyle w:val="Heading1"/>
        <w:tabs>
          <w:tab w:val="center" w:pos="5233"/>
        </w:tabs>
      </w:pPr>
      <w:r w:rsidRPr="007E2B55">
        <w:drawing>
          <wp:inline distT="0" distB="0" distL="0" distR="0" wp14:anchorId="6AA941D0" wp14:editId="2A1D9D1F">
            <wp:extent cx="4556760" cy="1426196"/>
            <wp:effectExtent l="0" t="0" r="0" b="3175"/>
            <wp:docPr id="175254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27" cy="14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0D8" w14:textId="77777777" w:rsidR="00BC5EBD" w:rsidRDefault="00BC5EBD" w:rsidP="00BC5EBD">
      <w:pPr>
        <w:pStyle w:val="Heading1"/>
        <w:tabs>
          <w:tab w:val="center" w:pos="5233"/>
        </w:tabs>
      </w:pPr>
      <w:r>
        <w:t xml:space="preserve">Select open new pull </w:t>
      </w:r>
      <w:proofErr w:type="gramStart"/>
      <w:r>
        <w:t>request</w:t>
      </w:r>
      <w:proofErr w:type="gramEnd"/>
      <w:r>
        <w:t xml:space="preserve"> </w:t>
      </w:r>
    </w:p>
    <w:p w14:paraId="2B04E940" w14:textId="7674F604" w:rsidR="00BC5EBD" w:rsidRDefault="00BC5EBD" w:rsidP="00BC5EBD">
      <w:r w:rsidRPr="007E2B55">
        <w:drawing>
          <wp:inline distT="0" distB="0" distL="0" distR="0" wp14:anchorId="000EF962" wp14:editId="5981D6E1">
            <wp:extent cx="5731510" cy="946785"/>
            <wp:effectExtent l="0" t="0" r="2540" b="5715"/>
            <wp:docPr id="187865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89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4FCE" w14:textId="77777777" w:rsidR="00BC5EBD" w:rsidRPr="00BC5EBD" w:rsidRDefault="00BC5EBD" w:rsidP="00BC5EBD"/>
    <w:p w14:paraId="60732B69" w14:textId="77777777" w:rsidR="00BC5EBD" w:rsidRDefault="00BC5EBD" w:rsidP="00BC5EBD">
      <w:pPr>
        <w:pStyle w:val="Heading1"/>
        <w:tabs>
          <w:tab w:val="center" w:pos="5233"/>
        </w:tabs>
      </w:pPr>
      <w:r>
        <w:t xml:space="preserve">Select your branch from the </w:t>
      </w:r>
      <w:proofErr w:type="gramStart"/>
      <w:r>
        <w:t>drop down</w:t>
      </w:r>
      <w:proofErr w:type="gramEnd"/>
      <w:r>
        <w:t xml:space="preserve"> list in “compare”</w:t>
      </w:r>
      <w:r>
        <w:tab/>
      </w:r>
    </w:p>
    <w:p w14:paraId="0BE0D690" w14:textId="1BB05179" w:rsidR="00BC5EBD" w:rsidRDefault="00BC5EBD" w:rsidP="00BC5EBD">
      <w:pPr>
        <w:pStyle w:val="Heading1"/>
        <w:tabs>
          <w:tab w:val="center" w:pos="5233"/>
        </w:tabs>
      </w:pPr>
      <w:r w:rsidRPr="007E2B55">
        <w:drawing>
          <wp:inline distT="0" distB="0" distL="0" distR="0" wp14:anchorId="56325FBB" wp14:editId="50D2160F">
            <wp:extent cx="3528060" cy="1743687"/>
            <wp:effectExtent l="0" t="0" r="0" b="9525"/>
            <wp:docPr id="96399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679" cy="17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F0D" w14:textId="77777777" w:rsidR="00BC5EBD" w:rsidRDefault="00BC5EBD" w:rsidP="00BC5EBD">
      <w:pPr>
        <w:pStyle w:val="Heading1"/>
        <w:tabs>
          <w:tab w:val="center" w:pos="5233"/>
        </w:tabs>
      </w:pPr>
    </w:p>
    <w:p w14:paraId="7D4F2A2E" w14:textId="77777777" w:rsidR="00BC5EBD" w:rsidRPr="00BC5EBD" w:rsidRDefault="00BC5EBD" w:rsidP="00BC5EBD"/>
    <w:p w14:paraId="6FA50392" w14:textId="77777777" w:rsidR="00BC5EBD" w:rsidRDefault="00BC5EBD" w:rsidP="00BC5EBD">
      <w:pPr>
        <w:pStyle w:val="Heading1"/>
        <w:tabs>
          <w:tab w:val="center" w:pos="5233"/>
        </w:tabs>
      </w:pPr>
      <w:r>
        <w:lastRenderedPageBreak/>
        <w:t xml:space="preserve">Select “create pull </w:t>
      </w:r>
      <w:proofErr w:type="gramStart"/>
      <w:r>
        <w:t>request”</w:t>
      </w:r>
      <w:proofErr w:type="gramEnd"/>
      <w:r>
        <w:t xml:space="preserve"> </w:t>
      </w:r>
    </w:p>
    <w:p w14:paraId="57870249" w14:textId="44165FC8" w:rsidR="00BC5EBD" w:rsidRDefault="00BC5EBD" w:rsidP="00BC5EBD">
      <w:pPr>
        <w:pStyle w:val="Heading1"/>
        <w:tabs>
          <w:tab w:val="center" w:pos="5233"/>
        </w:tabs>
      </w:pPr>
      <w:r w:rsidRPr="007E2B55">
        <w:drawing>
          <wp:inline distT="0" distB="0" distL="0" distR="0" wp14:anchorId="60FD1FEA" wp14:editId="69BE497E">
            <wp:extent cx="5731510" cy="1256030"/>
            <wp:effectExtent l="0" t="0" r="2540" b="1270"/>
            <wp:docPr id="110093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315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43A9" w14:textId="77777777" w:rsidR="00BC5EBD" w:rsidRPr="00BC5EBD" w:rsidRDefault="00BC5EBD" w:rsidP="00BC5EBD"/>
    <w:p w14:paraId="00BE26F7" w14:textId="77777777" w:rsidR="00BC5EBD" w:rsidRDefault="00BC5EBD" w:rsidP="00BC5EBD">
      <w:pPr>
        <w:pStyle w:val="Heading1"/>
        <w:tabs>
          <w:tab w:val="center" w:pos="5233"/>
        </w:tabs>
      </w:pPr>
      <w:r>
        <w:t xml:space="preserve">Add title and description for your pull </w:t>
      </w:r>
      <w:proofErr w:type="gramStart"/>
      <w:r>
        <w:t>request</w:t>
      </w:r>
      <w:proofErr w:type="gramEnd"/>
      <w:r>
        <w:t xml:space="preserve"> </w:t>
      </w:r>
    </w:p>
    <w:p w14:paraId="1101D1B5" w14:textId="77777777" w:rsidR="00BC5EBD" w:rsidRDefault="00BC5EBD" w:rsidP="00BC5EBD">
      <w:r w:rsidRPr="00FB1C64">
        <w:rPr>
          <w:highlight w:val="green"/>
        </w:rPr>
        <w:t>Title must include which team you are (DATA SCIENCE or WEBDEV)</w:t>
      </w:r>
    </w:p>
    <w:p w14:paraId="0DD6CB06" w14:textId="77777777" w:rsidR="00BC5EBD" w:rsidRDefault="00BC5EBD" w:rsidP="00BC5EBD">
      <w:r w:rsidRPr="00FB1C64">
        <w:rPr>
          <w:highlight w:val="magenta"/>
        </w:rPr>
        <w:t>Name of what you are working on (</w:t>
      </w:r>
      <w:r>
        <w:rPr>
          <w:highlight w:val="magenta"/>
        </w:rPr>
        <w:t xml:space="preserve">This should match </w:t>
      </w:r>
      <w:r w:rsidRPr="00FB1C64">
        <w:rPr>
          <w:highlight w:val="magenta"/>
        </w:rPr>
        <w:t>what is on your Trello card)</w:t>
      </w:r>
    </w:p>
    <w:p w14:paraId="0437567D" w14:textId="556A4DC7" w:rsidR="00BC5EBD" w:rsidRDefault="00BC5EBD" w:rsidP="00BC5EBD">
      <w:r w:rsidRPr="00FB1C64">
        <w:rPr>
          <w:highlight w:val="cyan"/>
        </w:rPr>
        <w:t>Percentage of completion</w:t>
      </w:r>
      <w:r w:rsidR="00685CA9">
        <w:rPr>
          <w:highlight w:val="cyan"/>
        </w:rPr>
        <w:t xml:space="preserve"> of your use case</w:t>
      </w:r>
      <w:r w:rsidRPr="00FB1C64">
        <w:rPr>
          <w:highlight w:val="cyan"/>
        </w:rPr>
        <w:t xml:space="preserve"> from Trello</w:t>
      </w:r>
    </w:p>
    <w:p w14:paraId="59FD9A74" w14:textId="77777777" w:rsidR="00BC5EBD" w:rsidRPr="00FB1C64" w:rsidRDefault="00BC5EBD" w:rsidP="00BC5EBD">
      <w:pPr>
        <w:rPr>
          <w:highlight w:val="yellow"/>
        </w:rPr>
      </w:pPr>
      <w:r w:rsidRPr="00FB1C64">
        <w:rPr>
          <w:highlight w:val="yellow"/>
        </w:rPr>
        <w:t>Description must include reason for pull, e.g. use case completed, Sprint 1 pull request.</w:t>
      </w:r>
    </w:p>
    <w:p w14:paraId="711B31F3" w14:textId="77777777" w:rsidR="00BC5EBD" w:rsidRDefault="00BC5EBD" w:rsidP="00BC5EBD">
      <w:r w:rsidRPr="00FB1C64">
        <w:rPr>
          <w:highlight w:val="yellow"/>
        </w:rPr>
        <w:t>Description must include a list of the changes that have been made to your folder since last making a pull request.</w:t>
      </w:r>
    </w:p>
    <w:p w14:paraId="1E07F281" w14:textId="6681CAB8" w:rsidR="00BC5EBD" w:rsidRDefault="00BC5EBD" w:rsidP="00BC5EBD">
      <w:pPr>
        <w:pStyle w:val="Heading1"/>
        <w:tabs>
          <w:tab w:val="center" w:pos="5233"/>
        </w:tabs>
      </w:pPr>
      <w:r w:rsidRPr="00FB1C64">
        <w:drawing>
          <wp:inline distT="0" distB="0" distL="0" distR="0" wp14:anchorId="362A1550" wp14:editId="3089B28A">
            <wp:extent cx="4748601" cy="3543300"/>
            <wp:effectExtent l="0" t="0" r="0" b="0"/>
            <wp:docPr id="202372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7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652" cy="35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6760" w14:textId="77777777" w:rsidR="00BC5EBD" w:rsidRDefault="00BC5EBD" w:rsidP="00BC5EBD"/>
    <w:p w14:paraId="5B3589A1" w14:textId="77777777" w:rsidR="00BC5EBD" w:rsidRPr="00BC5EBD" w:rsidRDefault="00BC5EBD" w:rsidP="00BC5EBD"/>
    <w:p w14:paraId="7D74BAE8" w14:textId="77777777" w:rsidR="00BC5EBD" w:rsidRPr="00BC5EBD" w:rsidRDefault="00BC5EBD" w:rsidP="00BC5EBD"/>
    <w:p w14:paraId="6DF34A6A" w14:textId="77777777" w:rsidR="00BC5EBD" w:rsidRDefault="00BC5EBD" w:rsidP="00BC5EBD">
      <w:pPr>
        <w:pStyle w:val="Heading1"/>
        <w:tabs>
          <w:tab w:val="center" w:pos="5233"/>
        </w:tabs>
      </w:pPr>
      <w:r>
        <w:lastRenderedPageBreak/>
        <w:t xml:space="preserve">Select reviewers and choose 2 </w:t>
      </w:r>
      <w:proofErr w:type="gramStart"/>
      <w:r>
        <w:t>reviewers</w:t>
      </w:r>
      <w:proofErr w:type="gramEnd"/>
      <w:r>
        <w:t xml:space="preserve"> </w:t>
      </w:r>
    </w:p>
    <w:p w14:paraId="31513E57" w14:textId="14D154C4" w:rsidR="00BC5EBD" w:rsidRDefault="00BC5EBD" w:rsidP="00BC5EBD">
      <w:r>
        <w:t>One reviewer c</w:t>
      </w:r>
      <w:r>
        <w:t>a</w:t>
      </w:r>
      <w:r>
        <w:t xml:space="preserve">n be any member of your team, the other MUST be a leadership student. </w:t>
      </w:r>
    </w:p>
    <w:p w14:paraId="62109785" w14:textId="7BE6295D" w:rsidR="00BC5EBD" w:rsidRDefault="00BC5EBD" w:rsidP="00BC5EBD">
      <w:pPr>
        <w:pStyle w:val="Heading1"/>
        <w:tabs>
          <w:tab w:val="center" w:pos="5233"/>
        </w:tabs>
      </w:pPr>
      <w:r w:rsidRPr="00FB1C64">
        <w:drawing>
          <wp:inline distT="0" distB="0" distL="0" distR="0" wp14:anchorId="47CDC9C0" wp14:editId="3CC1930E">
            <wp:extent cx="5731510" cy="1956435"/>
            <wp:effectExtent l="0" t="0" r="2540" b="5715"/>
            <wp:docPr id="44131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34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804" w14:textId="77777777" w:rsidR="00BC5EBD" w:rsidRPr="00BC5EBD" w:rsidRDefault="00BC5EBD" w:rsidP="00BC5EBD"/>
    <w:p w14:paraId="0BDA0C6B" w14:textId="073F1B1B" w:rsidR="00BC5EBD" w:rsidRDefault="00BC5EBD" w:rsidP="00BC5EBD">
      <w:pPr>
        <w:pStyle w:val="Heading1"/>
        <w:tabs>
          <w:tab w:val="center" w:pos="5233"/>
        </w:tabs>
      </w:pPr>
      <w:r>
        <w:t xml:space="preserve">Create your pull </w:t>
      </w:r>
      <w:proofErr w:type="gramStart"/>
      <w:r>
        <w:t>request</w:t>
      </w:r>
      <w:proofErr w:type="gramEnd"/>
    </w:p>
    <w:p w14:paraId="471B1247" w14:textId="77777777" w:rsidR="00BC5EBD" w:rsidRDefault="00BC5EBD" w:rsidP="00BC5EBD">
      <w:r w:rsidRPr="00FB1C64">
        <w:drawing>
          <wp:inline distT="0" distB="0" distL="0" distR="0" wp14:anchorId="104CE925" wp14:editId="7198F9F2">
            <wp:extent cx="5731510" cy="3357245"/>
            <wp:effectExtent l="0" t="0" r="2540" b="0"/>
            <wp:docPr id="110365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59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9243" w14:textId="77777777" w:rsidR="00BC5EBD" w:rsidRPr="00BC5EBD" w:rsidRDefault="00BC5EBD" w:rsidP="00BC5EBD"/>
    <w:p w14:paraId="73DA642B" w14:textId="77777777" w:rsidR="007165E5" w:rsidRDefault="007165E5" w:rsidP="007165E5"/>
    <w:p w14:paraId="0B9370F5" w14:textId="77777777" w:rsidR="00FC7E82" w:rsidRDefault="00FC7E82" w:rsidP="007165E5"/>
    <w:p w14:paraId="548C17F9" w14:textId="77777777" w:rsidR="00FC7E82" w:rsidRDefault="00FC7E82" w:rsidP="007165E5"/>
    <w:p w14:paraId="66F3C15D" w14:textId="77777777" w:rsidR="00FC7E82" w:rsidRDefault="00FC7E82" w:rsidP="007165E5"/>
    <w:p w14:paraId="3CCB1DCA" w14:textId="77777777" w:rsidR="00FC7E82" w:rsidRDefault="00FC7E82" w:rsidP="007165E5"/>
    <w:p w14:paraId="34111ACF" w14:textId="77777777" w:rsidR="00FC7E82" w:rsidRDefault="00FC7E82" w:rsidP="007165E5"/>
    <w:p w14:paraId="64F13BB7" w14:textId="77777777" w:rsidR="00FC7E82" w:rsidRDefault="00FC7E82" w:rsidP="007165E5"/>
    <w:p w14:paraId="7A92154F" w14:textId="756C52B1" w:rsidR="00FC7E82" w:rsidRPr="001F192E" w:rsidRDefault="00FC7E82" w:rsidP="00FC7E82">
      <w:pPr>
        <w:pStyle w:val="Title"/>
      </w:pPr>
      <w:sdt>
        <w:sdtPr>
          <w:alias w:val="Title"/>
          <w:tag w:val=""/>
          <w:id w:val="2134902963"/>
          <w:placeholder>
            <w:docPart w:val="318AFE349DEA4CBB966255FC22037B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Reviewing a</w:t>
          </w:r>
          <w:r>
            <w:t xml:space="preserve"> Pull Request from GitHub</w:t>
          </w:r>
        </w:sdtContent>
      </w:sdt>
    </w:p>
    <w:p w14:paraId="56E8E4DA" w14:textId="77777777" w:rsidR="00FC7E82" w:rsidRDefault="00FC7E82" w:rsidP="007165E5"/>
    <w:p w14:paraId="7CC3298C" w14:textId="5E71D046" w:rsidR="00FC7E82" w:rsidRDefault="00FC7E82" w:rsidP="00FC7E82">
      <w:pPr>
        <w:pStyle w:val="Heading1"/>
      </w:pPr>
      <w:r>
        <w:t xml:space="preserve">Select ‘pull request’ in top </w:t>
      </w:r>
      <w:proofErr w:type="gramStart"/>
      <w:r>
        <w:t>tab</w:t>
      </w:r>
      <w:proofErr w:type="gramEnd"/>
    </w:p>
    <w:p w14:paraId="661DD80B" w14:textId="77777777" w:rsidR="00FC7E82" w:rsidRDefault="00FC7E82" w:rsidP="00FC7E82">
      <w:r w:rsidRPr="00A733C7">
        <w:rPr>
          <w:noProof/>
        </w:rPr>
        <w:drawing>
          <wp:inline distT="0" distB="0" distL="0" distR="0" wp14:anchorId="07D38EE6" wp14:editId="5A1DB544">
            <wp:extent cx="5731510" cy="1621790"/>
            <wp:effectExtent l="0" t="0" r="2540" b="0"/>
            <wp:docPr id="653076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762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553" w14:textId="77777777" w:rsidR="00FC7E82" w:rsidRDefault="00FC7E82" w:rsidP="00FC7E82">
      <w:r>
        <w:t xml:space="preserve">If you are unsure where to start, choose sort and then sort by </w:t>
      </w:r>
      <w:proofErr w:type="gramStart"/>
      <w:r>
        <w:t>oldest</w:t>
      </w:r>
      <w:proofErr w:type="gramEnd"/>
    </w:p>
    <w:p w14:paraId="76370722" w14:textId="77777777" w:rsidR="00FC7E82" w:rsidRDefault="00FC7E82" w:rsidP="00FC7E82">
      <w:r w:rsidRPr="00A733C7">
        <w:rPr>
          <w:noProof/>
        </w:rPr>
        <w:drawing>
          <wp:inline distT="0" distB="0" distL="0" distR="0" wp14:anchorId="40BFD5E2" wp14:editId="1A7D1353">
            <wp:extent cx="5731510" cy="1904365"/>
            <wp:effectExtent l="0" t="0" r="2540" b="635"/>
            <wp:docPr id="176375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1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383F" w14:textId="77777777" w:rsidR="00FC7E82" w:rsidRDefault="00FC7E82" w:rsidP="00FC7E82"/>
    <w:p w14:paraId="21EA5F95" w14:textId="5288C602" w:rsidR="00FC7E82" w:rsidRDefault="00FC7E82" w:rsidP="00FC7E82">
      <w:pPr>
        <w:pStyle w:val="Heading1"/>
      </w:pPr>
      <w:r>
        <w:t xml:space="preserve">Select </w:t>
      </w:r>
      <w:r>
        <w:t xml:space="preserve">the use case to </w:t>
      </w:r>
      <w:proofErr w:type="gramStart"/>
      <w:r>
        <w:t>open</w:t>
      </w:r>
      <w:proofErr w:type="gramEnd"/>
    </w:p>
    <w:p w14:paraId="6FB50CB2" w14:textId="77777777" w:rsidR="00FC7E82" w:rsidRDefault="00FC7E82" w:rsidP="00FC7E82">
      <w:r>
        <w:t>When the use case is open, select the files changed tab.</w:t>
      </w:r>
    </w:p>
    <w:p w14:paraId="0FB5032D" w14:textId="77777777" w:rsidR="00FC7E82" w:rsidRDefault="00FC7E82" w:rsidP="00FC7E82">
      <w:r>
        <w:t xml:space="preserve">If the use case is large, you will get a load diff. In this case, select the three dots on the </w:t>
      </w:r>
      <w:proofErr w:type="gramStart"/>
      <w:r>
        <w:t>right hand</w:t>
      </w:r>
      <w:proofErr w:type="gramEnd"/>
      <w:r>
        <w:t xml:space="preserve"> side and go to view file.</w:t>
      </w:r>
    </w:p>
    <w:p w14:paraId="2E47883A" w14:textId="77777777" w:rsidR="00FC7E82" w:rsidRDefault="00FC7E82" w:rsidP="00FC7E82">
      <w:r w:rsidRPr="00A733C7">
        <w:rPr>
          <w:noProof/>
        </w:rPr>
        <w:drawing>
          <wp:inline distT="0" distB="0" distL="0" distR="0" wp14:anchorId="4B5B10EC" wp14:editId="7FA5094B">
            <wp:extent cx="5731510" cy="1773555"/>
            <wp:effectExtent l="0" t="0" r="2540" b="0"/>
            <wp:docPr id="2122450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02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D95D" w14:textId="77777777" w:rsidR="00FC7E82" w:rsidRDefault="00FC7E82" w:rsidP="00FC7E82"/>
    <w:p w14:paraId="2FFE3E1A" w14:textId="77777777" w:rsidR="00FC7E82" w:rsidRDefault="00FC7E82" w:rsidP="00FC7E82"/>
    <w:p w14:paraId="64211CF5" w14:textId="55BB4F1F" w:rsidR="00FC7E82" w:rsidRDefault="00FC7E82" w:rsidP="00FC7E82">
      <w:pPr>
        <w:pStyle w:val="Heading1"/>
      </w:pPr>
      <w:r>
        <w:lastRenderedPageBreak/>
        <w:t>Things to check for in the “Preview” view:</w:t>
      </w:r>
    </w:p>
    <w:p w14:paraId="150A1C55" w14:textId="18F2F476" w:rsidR="00FC7E82" w:rsidRDefault="00FC7E82" w:rsidP="00FC7E82">
      <w:r w:rsidRPr="00FC7E82">
        <w:drawing>
          <wp:inline distT="0" distB="0" distL="0" distR="0" wp14:anchorId="3B99163A" wp14:editId="7AF69438">
            <wp:extent cx="5745978" cy="640135"/>
            <wp:effectExtent l="0" t="0" r="7620" b="7620"/>
            <wp:docPr id="7216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6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ABE" w14:textId="77777777" w:rsidR="00FC7E82" w:rsidRDefault="00FC7E82" w:rsidP="00FC7E82">
      <w:r w:rsidRPr="00A733C7">
        <w:rPr>
          <w:noProof/>
        </w:rPr>
        <w:drawing>
          <wp:anchor distT="0" distB="0" distL="114300" distR="114300" simplePos="0" relativeHeight="251659264" behindDoc="0" locked="0" layoutInCell="1" allowOverlap="1" wp14:anchorId="30584E15" wp14:editId="46B845F5">
            <wp:simplePos x="0" y="0"/>
            <wp:positionH relativeFrom="margin">
              <wp:posOffset>3300730</wp:posOffset>
            </wp:positionH>
            <wp:positionV relativeFrom="paragraph">
              <wp:posOffset>11430</wp:posOffset>
            </wp:positionV>
            <wp:extent cx="2994660" cy="3096260"/>
            <wp:effectExtent l="0" t="0" r="0" b="8890"/>
            <wp:wrapNone/>
            <wp:docPr id="131093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3566" name="Picture 1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6" r="20767"/>
                    <a:stretch/>
                  </pic:blipFill>
                  <pic:spPr bwMode="auto">
                    <a:xfrm>
                      <a:off x="0" y="0"/>
                      <a:ext cx="2994660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C07E7" w14:textId="77777777" w:rsidR="00FC7E82" w:rsidRPr="009B64E4" w:rsidRDefault="00FC7E82" w:rsidP="00FC7E82">
      <w:pPr>
        <w:rPr>
          <w:b/>
          <w:bCs/>
        </w:rPr>
      </w:pPr>
      <w:r w:rsidRPr="009B64E4">
        <w:rPr>
          <w:b/>
          <w:bCs/>
        </w:rPr>
        <w:t xml:space="preserve">Dataset import </w:t>
      </w:r>
    </w:p>
    <w:p w14:paraId="1787EA55" w14:textId="77777777" w:rsidR="00FC7E82" w:rsidRDefault="00FC7E82" w:rsidP="00FC7E82">
      <w:r>
        <w:t>– Must be API v2.1</w:t>
      </w:r>
    </w:p>
    <w:p w14:paraId="5435884F" w14:textId="77777777" w:rsidR="00FC7E82" w:rsidRDefault="00FC7E82" w:rsidP="00FC7E82">
      <w:r>
        <w:t>– API key must NOT be visible</w:t>
      </w:r>
    </w:p>
    <w:p w14:paraId="24BB18D7" w14:textId="77777777" w:rsidR="00FC7E82" w:rsidRDefault="00FC7E82" w:rsidP="00FC7E82"/>
    <w:p w14:paraId="38B4B74A" w14:textId="77777777" w:rsidR="00FC7E82" w:rsidRDefault="00FC7E82" w:rsidP="00FC7E82"/>
    <w:p w14:paraId="07E85ACB" w14:textId="77777777" w:rsidR="00FC7E82" w:rsidRDefault="00FC7E82" w:rsidP="00FC7E82"/>
    <w:p w14:paraId="77EFC71A" w14:textId="77777777" w:rsidR="00FC7E82" w:rsidRDefault="00FC7E82" w:rsidP="00FC7E82"/>
    <w:p w14:paraId="44B63AD7" w14:textId="77777777" w:rsidR="00FC7E82" w:rsidRDefault="00FC7E82" w:rsidP="00FC7E82"/>
    <w:p w14:paraId="1DFC1077" w14:textId="77777777" w:rsidR="00FC7E82" w:rsidRDefault="00FC7E82" w:rsidP="00FC7E82"/>
    <w:p w14:paraId="6A106E35" w14:textId="77777777" w:rsidR="00FC7E82" w:rsidRDefault="00FC7E82" w:rsidP="00FC7E82"/>
    <w:p w14:paraId="1360E450" w14:textId="77777777" w:rsidR="00FC7E82" w:rsidRDefault="00FC7E82" w:rsidP="00FC7E82">
      <w:pPr>
        <w:rPr>
          <w:b/>
          <w:bCs/>
        </w:rPr>
      </w:pPr>
      <w:r w:rsidRPr="009B64E4">
        <w:rPr>
          <w:noProof/>
        </w:rPr>
        <w:drawing>
          <wp:anchor distT="0" distB="0" distL="114300" distR="114300" simplePos="0" relativeHeight="251660288" behindDoc="0" locked="0" layoutInCell="1" allowOverlap="1" wp14:anchorId="2660A90A" wp14:editId="6541A0B9">
            <wp:simplePos x="0" y="0"/>
            <wp:positionH relativeFrom="column">
              <wp:posOffset>3512820</wp:posOffset>
            </wp:positionH>
            <wp:positionV relativeFrom="paragraph">
              <wp:posOffset>104140</wp:posOffset>
            </wp:positionV>
            <wp:extent cx="2606040" cy="1043940"/>
            <wp:effectExtent l="0" t="0" r="3810" b="3810"/>
            <wp:wrapNone/>
            <wp:docPr id="20302831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3138" name="Picture 1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38A9C" w14:textId="77777777" w:rsidR="00FC7E82" w:rsidRPr="009B64E4" w:rsidRDefault="00FC7E82" w:rsidP="00FC7E82">
      <w:pPr>
        <w:rPr>
          <w:b/>
          <w:bCs/>
        </w:rPr>
      </w:pPr>
      <w:r w:rsidRPr="009B64E4">
        <w:rPr>
          <w:b/>
          <w:bCs/>
        </w:rPr>
        <w:t>Comments in code</w:t>
      </w:r>
      <w:r>
        <w:rPr>
          <w:b/>
          <w:bCs/>
        </w:rPr>
        <w:t xml:space="preserve"> sections</w:t>
      </w:r>
    </w:p>
    <w:p w14:paraId="79894953" w14:textId="77777777" w:rsidR="00FC7E82" w:rsidRDefault="00FC7E82" w:rsidP="00FC7E82">
      <w:r>
        <w:t>– Must have a space and capital letter for first word</w:t>
      </w:r>
    </w:p>
    <w:p w14:paraId="22CF005F" w14:textId="77777777" w:rsidR="00FC7E82" w:rsidRDefault="00FC7E82" w:rsidP="00FC7E82">
      <w:r>
        <w:t>– Explain code in a way that can be easily followed</w:t>
      </w:r>
    </w:p>
    <w:p w14:paraId="7A4E02DE" w14:textId="77777777" w:rsidR="00FC7E82" w:rsidRDefault="00FC7E82" w:rsidP="00FC7E82"/>
    <w:p w14:paraId="1DD0EDFF" w14:textId="77777777" w:rsidR="00FC7E82" w:rsidRDefault="00FC7E82" w:rsidP="00FC7E82"/>
    <w:p w14:paraId="7347001D" w14:textId="77777777" w:rsidR="00FC7E82" w:rsidRPr="009B64E4" w:rsidRDefault="00FC7E82" w:rsidP="00FC7E82">
      <w:pPr>
        <w:rPr>
          <w:b/>
          <w:bCs/>
        </w:rPr>
      </w:pPr>
      <w:r>
        <w:rPr>
          <w:b/>
          <w:bCs/>
        </w:rPr>
        <w:t>Colours in graphs and tables</w:t>
      </w:r>
    </w:p>
    <w:p w14:paraId="05DC4662" w14:textId="77777777" w:rsidR="00FC7E82" w:rsidRDefault="00FC7E82" w:rsidP="00FC7E82">
      <w:r>
        <w:t>– Adhere to Chameleon Company requirements</w:t>
      </w:r>
    </w:p>
    <w:p w14:paraId="6E84DC2A" w14:textId="77777777" w:rsidR="00FC7E82" w:rsidRDefault="00FC7E82" w:rsidP="00FC7E82"/>
    <w:p w14:paraId="79FF2ACB" w14:textId="77777777" w:rsidR="00FC7E82" w:rsidRDefault="00FC7E82" w:rsidP="00FC7E82">
      <w:pPr>
        <w:rPr>
          <w:b/>
          <w:bCs/>
        </w:rPr>
      </w:pPr>
    </w:p>
    <w:p w14:paraId="4D19B18B" w14:textId="77777777" w:rsidR="00FC7E82" w:rsidRDefault="00FC7E82" w:rsidP="00FC7E82">
      <w:pPr>
        <w:rPr>
          <w:b/>
          <w:bCs/>
        </w:rPr>
      </w:pPr>
    </w:p>
    <w:p w14:paraId="6DBD0ED0" w14:textId="77777777" w:rsidR="00FC7E82" w:rsidRPr="009B64E4" w:rsidRDefault="00FC7E82" w:rsidP="00FC7E82">
      <w:pPr>
        <w:rPr>
          <w:b/>
          <w:bCs/>
        </w:rPr>
      </w:pPr>
      <w:r w:rsidRPr="00393CBF">
        <w:rPr>
          <w:noProof/>
        </w:rPr>
        <w:drawing>
          <wp:anchor distT="0" distB="0" distL="114300" distR="114300" simplePos="0" relativeHeight="251662336" behindDoc="0" locked="0" layoutInCell="1" allowOverlap="1" wp14:anchorId="21BFCCF9" wp14:editId="56273849">
            <wp:simplePos x="0" y="0"/>
            <wp:positionH relativeFrom="column">
              <wp:posOffset>2575560</wp:posOffset>
            </wp:positionH>
            <wp:positionV relativeFrom="paragraph">
              <wp:posOffset>8890</wp:posOffset>
            </wp:positionV>
            <wp:extent cx="3855720" cy="1634552"/>
            <wp:effectExtent l="0" t="0" r="0" b="3810"/>
            <wp:wrapNone/>
            <wp:docPr id="724657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7609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63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Written explanations</w:t>
      </w:r>
    </w:p>
    <w:p w14:paraId="08EE424B" w14:textId="77777777" w:rsidR="00FC7E82" w:rsidRDefault="00FC7E82" w:rsidP="00FC7E82">
      <w:r>
        <w:t>– Reason for methods chosen</w:t>
      </w:r>
    </w:p>
    <w:p w14:paraId="3771ED1F" w14:textId="77777777" w:rsidR="00FC7E82" w:rsidRDefault="00FC7E82" w:rsidP="00FC7E82">
      <w:r>
        <w:t xml:space="preserve">– Explanations of output  </w:t>
      </w:r>
    </w:p>
    <w:p w14:paraId="27BA8D16" w14:textId="77777777" w:rsidR="00FC7E82" w:rsidRDefault="00FC7E82" w:rsidP="00FC7E82">
      <w:pPr>
        <w:spacing w:line="240" w:lineRule="auto"/>
        <w:rPr>
          <w:i/>
          <w:iCs/>
        </w:rPr>
      </w:pPr>
      <w:r w:rsidRPr="00FC7E82">
        <w:rPr>
          <w:i/>
          <w:iCs/>
        </w:rPr>
        <w:t xml:space="preserve">Remember: the use case is </w:t>
      </w:r>
      <w:r>
        <w:rPr>
          <w:i/>
          <w:iCs/>
        </w:rPr>
        <w:t>w</w:t>
      </w:r>
      <w:r w:rsidRPr="00FC7E82">
        <w:rPr>
          <w:i/>
          <w:iCs/>
        </w:rPr>
        <w:t xml:space="preserve">ritten </w:t>
      </w:r>
    </w:p>
    <w:p w14:paraId="4E7A493A" w14:textId="44581634" w:rsidR="00FC7E82" w:rsidRDefault="00FC7E82" w:rsidP="00FC7E82">
      <w:pPr>
        <w:spacing w:line="240" w:lineRule="auto"/>
        <w:rPr>
          <w:i/>
          <w:iCs/>
        </w:rPr>
      </w:pPr>
      <w:r>
        <w:rPr>
          <w:i/>
          <w:iCs/>
        </w:rPr>
        <w:t xml:space="preserve"> </w:t>
      </w:r>
      <w:r w:rsidRPr="00FC7E82">
        <w:rPr>
          <w:i/>
          <w:iCs/>
        </w:rPr>
        <w:t xml:space="preserve">to teach people </w:t>
      </w:r>
      <w:r>
        <w:rPr>
          <w:i/>
          <w:iCs/>
        </w:rPr>
        <w:t>h</w:t>
      </w:r>
      <w:r w:rsidRPr="00FC7E82">
        <w:rPr>
          <w:i/>
          <w:iCs/>
        </w:rPr>
        <w:t xml:space="preserve">ow to do this! </w:t>
      </w:r>
    </w:p>
    <w:p w14:paraId="0E1A046D" w14:textId="1DA9CEA2" w:rsidR="00FC7E82" w:rsidRPr="00FC7E82" w:rsidRDefault="00FC7E82" w:rsidP="00FC7E82">
      <w:pPr>
        <w:spacing w:line="240" w:lineRule="auto"/>
        <w:rPr>
          <w:i/>
          <w:iCs/>
        </w:rPr>
      </w:pPr>
      <w:r>
        <w:rPr>
          <w:i/>
          <w:iCs/>
        </w:rPr>
        <w:t xml:space="preserve">  </w:t>
      </w:r>
      <w:proofErr w:type="gramStart"/>
      <w:r w:rsidRPr="00FC7E82">
        <w:rPr>
          <w:i/>
          <w:iCs/>
        </w:rPr>
        <w:t>So</w:t>
      </w:r>
      <w:proofErr w:type="gramEnd"/>
      <w:r w:rsidRPr="00FC7E82">
        <w:rPr>
          <w:i/>
          <w:iCs/>
        </w:rPr>
        <w:t xml:space="preserve"> explanation is important!</w:t>
      </w:r>
    </w:p>
    <w:p w14:paraId="28A288BE" w14:textId="77777777" w:rsidR="00FC7E82" w:rsidRDefault="00FC7E82" w:rsidP="00FC7E82"/>
    <w:p w14:paraId="75754687" w14:textId="3E2F3595" w:rsidR="00FC7E82" w:rsidRDefault="00FC7E82" w:rsidP="00FC7E82">
      <w:pPr>
        <w:pStyle w:val="Heading1"/>
      </w:pPr>
      <w:r>
        <w:lastRenderedPageBreak/>
        <w:t>Things to check for in the “</w:t>
      </w:r>
      <w:r>
        <w:t>Code</w:t>
      </w:r>
      <w:r>
        <w:t>” view:</w:t>
      </w:r>
    </w:p>
    <w:p w14:paraId="69B87B5A" w14:textId="02124F7E" w:rsidR="00FC7E82" w:rsidRDefault="00FC7E82" w:rsidP="00FC7E82">
      <w:r w:rsidRPr="00FC7E82">
        <w:drawing>
          <wp:inline distT="0" distB="0" distL="0" distR="0" wp14:anchorId="13804734" wp14:editId="3B3852BC">
            <wp:extent cx="5685013" cy="716342"/>
            <wp:effectExtent l="0" t="0" r="0" b="7620"/>
            <wp:docPr id="1469657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70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2920" w14:textId="77777777" w:rsidR="00FC7E82" w:rsidRDefault="00FC7E82" w:rsidP="00FC7E82">
      <w:pPr>
        <w:rPr>
          <w:b/>
          <w:bCs/>
        </w:rPr>
      </w:pPr>
      <w:r w:rsidRPr="009B64E4">
        <w:rPr>
          <w:noProof/>
        </w:rPr>
        <w:drawing>
          <wp:anchor distT="0" distB="0" distL="114300" distR="114300" simplePos="0" relativeHeight="251661312" behindDoc="0" locked="0" layoutInCell="1" allowOverlap="1" wp14:anchorId="4BC2652B" wp14:editId="7BAFF4BD">
            <wp:simplePos x="0" y="0"/>
            <wp:positionH relativeFrom="margin">
              <wp:posOffset>2674620</wp:posOffset>
            </wp:positionH>
            <wp:positionV relativeFrom="paragraph">
              <wp:posOffset>174625</wp:posOffset>
            </wp:positionV>
            <wp:extent cx="3724498" cy="1682750"/>
            <wp:effectExtent l="0" t="0" r="9525" b="0"/>
            <wp:wrapNone/>
            <wp:docPr id="212150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08996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498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8D03" w14:textId="77777777" w:rsidR="00FC7E82" w:rsidRPr="009B64E4" w:rsidRDefault="00FC7E82" w:rsidP="00FC7E82">
      <w:pPr>
        <w:rPr>
          <w:b/>
          <w:bCs/>
        </w:rPr>
      </w:pPr>
      <w:r>
        <w:rPr>
          <w:b/>
          <w:bCs/>
        </w:rPr>
        <w:t>HTML</w:t>
      </w:r>
      <w:r w:rsidRPr="009B64E4">
        <w:rPr>
          <w:b/>
          <w:bCs/>
        </w:rPr>
        <w:t xml:space="preserve"> in code</w:t>
      </w:r>
    </w:p>
    <w:p w14:paraId="7AF58481" w14:textId="77777777" w:rsidR="00FC7E82" w:rsidRDefault="00FC7E82" w:rsidP="00FC7E82">
      <w:r>
        <w:t xml:space="preserve">– HTML as per </w:t>
      </w:r>
      <w:proofErr w:type="spellStart"/>
      <w:r>
        <w:t>usecase</w:t>
      </w:r>
      <w:proofErr w:type="spellEnd"/>
      <w:r>
        <w:t xml:space="preserve"> TEMPLATE</w:t>
      </w:r>
    </w:p>
    <w:p w14:paraId="37E92F97" w14:textId="77777777" w:rsidR="00FC7E82" w:rsidRDefault="00FC7E82" w:rsidP="00FC7E82"/>
    <w:p w14:paraId="77D87D3A" w14:textId="77777777" w:rsidR="00FC7E82" w:rsidRDefault="00FC7E82" w:rsidP="007165E5"/>
    <w:p w14:paraId="5226BA4F" w14:textId="77777777" w:rsidR="00FC7E82" w:rsidRDefault="00FC7E82" w:rsidP="00F52F83">
      <w:pPr>
        <w:pStyle w:val="Heading1"/>
      </w:pPr>
    </w:p>
    <w:p w14:paraId="7A9D3DAE" w14:textId="77777777" w:rsidR="00FC7E82" w:rsidRDefault="00FC7E82" w:rsidP="00F52F83">
      <w:pPr>
        <w:pStyle w:val="Heading1"/>
      </w:pPr>
    </w:p>
    <w:p w14:paraId="24D4F24A" w14:textId="77777777" w:rsidR="00FC7E82" w:rsidRDefault="00FC7E82" w:rsidP="00F52F83">
      <w:pPr>
        <w:pStyle w:val="Heading1"/>
      </w:pPr>
    </w:p>
    <w:p w14:paraId="2DDE5955" w14:textId="77777777" w:rsidR="00FC7E82" w:rsidRDefault="00FC7E82" w:rsidP="00F52F83">
      <w:pPr>
        <w:pStyle w:val="Heading1"/>
      </w:pPr>
    </w:p>
    <w:p w14:paraId="4FD31C9B" w14:textId="77777777" w:rsidR="00FC7E82" w:rsidRDefault="00FC7E82" w:rsidP="00F52F83">
      <w:pPr>
        <w:pStyle w:val="Heading1"/>
      </w:pPr>
    </w:p>
    <w:p w14:paraId="3D95CEDC" w14:textId="77777777" w:rsidR="00FC7E82" w:rsidRDefault="00FC7E82" w:rsidP="00F52F83">
      <w:pPr>
        <w:pStyle w:val="Heading1"/>
      </w:pPr>
    </w:p>
    <w:p w14:paraId="6A595A3D" w14:textId="77777777" w:rsidR="00FC7E82" w:rsidRDefault="00FC7E82" w:rsidP="00F52F83">
      <w:pPr>
        <w:pStyle w:val="Heading1"/>
      </w:pPr>
    </w:p>
    <w:p w14:paraId="5631E0D2" w14:textId="77777777" w:rsidR="00FC7E82" w:rsidRDefault="00FC7E82" w:rsidP="00F52F83">
      <w:pPr>
        <w:pStyle w:val="Heading1"/>
      </w:pPr>
    </w:p>
    <w:p w14:paraId="3BFF3E4B" w14:textId="77777777" w:rsidR="00531C94" w:rsidRDefault="00531C94" w:rsidP="00A44DDC">
      <w:pPr>
        <w:pStyle w:val="Heading2"/>
      </w:pPr>
    </w:p>
    <w:p w14:paraId="195D8041" w14:textId="77777777" w:rsidR="005A292C" w:rsidRDefault="005A292C" w:rsidP="005A292C"/>
    <w:p w14:paraId="383D38A9" w14:textId="77777777" w:rsidR="005A292C" w:rsidRPr="005A292C" w:rsidRDefault="005A292C" w:rsidP="005A292C"/>
    <w:p w14:paraId="6D75C694" w14:textId="7E8E8131" w:rsidR="007710B4" w:rsidRDefault="007710B4" w:rsidP="00A44DDC">
      <w:pPr>
        <w:pStyle w:val="Heading2"/>
      </w:pPr>
      <w:r>
        <w:t>Further reading</w:t>
      </w:r>
    </w:p>
    <w:p w14:paraId="58EE7F4D" w14:textId="4A05A913" w:rsidR="00751C7A" w:rsidRDefault="00A97169" w:rsidP="00531C94">
      <w:r>
        <w:t xml:space="preserve">Geeks for Geeks Full Commands List: </w:t>
      </w:r>
      <w:hyperlink r:id="rId24" w:history="1">
        <w:r>
          <w:rPr>
            <w:rStyle w:val="Hyperlink"/>
          </w:rPr>
          <w:t>Git Cheat Sheet (2023) - All Git Commands (geeksforgeeks.org)</w:t>
        </w:r>
      </w:hyperlink>
      <w:r w:rsidR="008A6485">
        <w:t>.</w:t>
      </w:r>
    </w:p>
    <w:p w14:paraId="7127FCBE" w14:textId="77777777" w:rsidR="0034670B" w:rsidRDefault="0034670B" w:rsidP="00A44DDC">
      <w:pPr>
        <w:pStyle w:val="Heading2"/>
      </w:pPr>
    </w:p>
    <w:p w14:paraId="4B3D0E39" w14:textId="6AD464B2" w:rsidR="001F192E" w:rsidRDefault="001F192E" w:rsidP="00A44DDC">
      <w:pPr>
        <w:pStyle w:val="Heading2"/>
      </w:pPr>
      <w:r>
        <w:t>Author</w:t>
      </w:r>
    </w:p>
    <w:p w14:paraId="00576E30" w14:textId="2C10ACA7" w:rsidR="001F192E" w:rsidRPr="001F192E" w:rsidRDefault="00A97169" w:rsidP="001F192E">
      <w:r>
        <w:t>Alison Collins, 202</w:t>
      </w:r>
      <w:r w:rsidR="00BC5EBD">
        <w:t>4</w:t>
      </w:r>
    </w:p>
    <w:sectPr w:rsidR="001F192E" w:rsidRPr="001F192E" w:rsidSect="003D72DB">
      <w:headerReference w:type="default" r:id="rId2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251D7" w14:textId="77777777" w:rsidR="003D72DB" w:rsidRDefault="003D72DB" w:rsidP="00226B7C">
      <w:pPr>
        <w:spacing w:after="0" w:line="240" w:lineRule="auto"/>
      </w:pPr>
      <w:r>
        <w:separator/>
      </w:r>
    </w:p>
  </w:endnote>
  <w:endnote w:type="continuationSeparator" w:id="0">
    <w:p w14:paraId="2F0B2402" w14:textId="77777777" w:rsidR="003D72DB" w:rsidRDefault="003D72DB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B0FED" w14:textId="77777777" w:rsidR="003D72DB" w:rsidRDefault="003D72DB" w:rsidP="00226B7C">
      <w:pPr>
        <w:spacing w:after="0" w:line="240" w:lineRule="auto"/>
      </w:pPr>
      <w:r>
        <w:separator/>
      </w:r>
    </w:p>
  </w:footnote>
  <w:footnote w:type="continuationSeparator" w:id="0">
    <w:p w14:paraId="3F6D00B1" w14:textId="77777777" w:rsidR="003D72DB" w:rsidRDefault="003D72DB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0C57B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5E42C78C" wp14:editId="42EE3594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0358">
    <w:abstractNumId w:val="1"/>
  </w:num>
  <w:num w:numId="2" w16cid:durableId="13748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B"/>
    <w:rsid w:val="00006E89"/>
    <w:rsid w:val="00075693"/>
    <w:rsid w:val="000964EC"/>
    <w:rsid w:val="00136104"/>
    <w:rsid w:val="0014103B"/>
    <w:rsid w:val="00166405"/>
    <w:rsid w:val="00190188"/>
    <w:rsid w:val="001A0F44"/>
    <w:rsid w:val="001F192E"/>
    <w:rsid w:val="001F4F62"/>
    <w:rsid w:val="00226B7C"/>
    <w:rsid w:val="0024541A"/>
    <w:rsid w:val="00346047"/>
    <w:rsid w:val="0034670B"/>
    <w:rsid w:val="003A1620"/>
    <w:rsid w:val="003B07BF"/>
    <w:rsid w:val="003D72DB"/>
    <w:rsid w:val="00405F89"/>
    <w:rsid w:val="00461B1F"/>
    <w:rsid w:val="004B6471"/>
    <w:rsid w:val="00531C94"/>
    <w:rsid w:val="00547948"/>
    <w:rsid w:val="0058071F"/>
    <w:rsid w:val="005A292C"/>
    <w:rsid w:val="006217DF"/>
    <w:rsid w:val="00644E1B"/>
    <w:rsid w:val="00685CA9"/>
    <w:rsid w:val="006E2A95"/>
    <w:rsid w:val="007165E5"/>
    <w:rsid w:val="0072505D"/>
    <w:rsid w:val="00751C7A"/>
    <w:rsid w:val="007710B4"/>
    <w:rsid w:val="00776CC1"/>
    <w:rsid w:val="0078519F"/>
    <w:rsid w:val="00884010"/>
    <w:rsid w:val="008A6485"/>
    <w:rsid w:val="008D7CDC"/>
    <w:rsid w:val="00980870"/>
    <w:rsid w:val="009A6C13"/>
    <w:rsid w:val="00A1076E"/>
    <w:rsid w:val="00A44DDC"/>
    <w:rsid w:val="00A97169"/>
    <w:rsid w:val="00AB7DA1"/>
    <w:rsid w:val="00BC5EBD"/>
    <w:rsid w:val="00BC6456"/>
    <w:rsid w:val="00CA7591"/>
    <w:rsid w:val="00D3779B"/>
    <w:rsid w:val="00D57B12"/>
    <w:rsid w:val="00D6442A"/>
    <w:rsid w:val="00DC0176"/>
    <w:rsid w:val="00E37C79"/>
    <w:rsid w:val="00EC12DB"/>
    <w:rsid w:val="00ED7635"/>
    <w:rsid w:val="00EF381B"/>
    <w:rsid w:val="00F52F83"/>
    <w:rsid w:val="00F9008C"/>
    <w:rsid w:val="00FB1ACA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5F7E"/>
  <w15:chartTrackingRefBased/>
  <w15:docId w15:val="{DD02CA45-F7A8-48D8-8482-D10F42A8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71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git-cheat-she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o\Documents\SIT764\MOP-Code\Playground\Alison\2023%20-%20Git%20commands%20cheat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9828F8B32D4C29AE38C38858B3F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4E0C3-6966-468B-9BDB-CB76A09E5C8A}"/>
      </w:docPartPr>
      <w:docPartBody>
        <w:p w:rsidR="00000000" w:rsidRDefault="00D72C8E" w:rsidP="00D72C8E">
          <w:pPr>
            <w:pStyle w:val="B09828F8B32D4C29AE38C38858B3F491"/>
          </w:pPr>
          <w:r w:rsidRPr="00513796">
            <w:rPr>
              <w:rStyle w:val="PlaceholderText"/>
            </w:rPr>
            <w:t>[Title]</w:t>
          </w:r>
        </w:p>
      </w:docPartBody>
    </w:docPart>
    <w:docPart>
      <w:docPartPr>
        <w:name w:val="318AFE349DEA4CBB966255FC2203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712E-F338-4530-8CD0-CE7376DCC6A8}"/>
      </w:docPartPr>
      <w:docPartBody>
        <w:p w:rsidR="00000000" w:rsidRDefault="00D72C8E" w:rsidP="00D72C8E">
          <w:pPr>
            <w:pStyle w:val="318AFE349DEA4CBB966255FC22037BA9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A"/>
    <w:rsid w:val="002B3279"/>
    <w:rsid w:val="009A5366"/>
    <w:rsid w:val="00A2171C"/>
    <w:rsid w:val="00B0212A"/>
    <w:rsid w:val="00BA6C0E"/>
    <w:rsid w:val="00D72C8E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C8E"/>
    <w:rPr>
      <w:color w:val="808080"/>
    </w:rPr>
  </w:style>
  <w:style w:type="paragraph" w:customStyle="1" w:styleId="A7334467A3014DABA2315D61C237124F">
    <w:name w:val="A7334467A3014DABA2315D61C237124F"/>
  </w:style>
  <w:style w:type="paragraph" w:customStyle="1" w:styleId="B09828F8B32D4C29AE38C38858B3F491">
    <w:name w:val="B09828F8B32D4C29AE38C38858B3F491"/>
    <w:rsid w:val="00D72C8E"/>
    <w:pPr>
      <w:spacing w:line="278" w:lineRule="auto"/>
    </w:pPr>
    <w:rPr>
      <w:sz w:val="24"/>
      <w:szCs w:val="24"/>
    </w:rPr>
  </w:style>
  <w:style w:type="paragraph" w:customStyle="1" w:styleId="318AFE349DEA4CBB966255FC22037BA9">
    <w:name w:val="318AFE349DEA4CBB966255FC22037BA9"/>
    <w:rsid w:val="00D72C8E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2023 - Git commands cheatsheet.dotx</Template>
  <TotalTime>20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Commands Cheat Sheet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Reviewing a Pull Request from GitHub</dc:title>
  <dc:subject/>
  <dc:creator>Ali Collins</dc:creator>
  <cp:keywords/>
  <dc:description/>
  <cp:lastModifiedBy>ALISON COLLINS</cp:lastModifiedBy>
  <cp:revision>6</cp:revision>
  <dcterms:created xsi:type="dcterms:W3CDTF">2024-04-15T00:09:00Z</dcterms:created>
  <dcterms:modified xsi:type="dcterms:W3CDTF">2024-04-15T00:29:00Z</dcterms:modified>
</cp:coreProperties>
</file>