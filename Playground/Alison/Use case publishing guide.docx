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1283931170"/>
        <w:placeholder>
          <w:docPart w:val="A964E0A425374BBA984F32B49A1E4A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B7CE877" w14:textId="3CF5E203" w:rsidR="00FB1ACA" w:rsidRPr="001F192E" w:rsidRDefault="006C07B1" w:rsidP="009B12CE">
          <w:pPr>
            <w:pStyle w:val="Title"/>
            <w:spacing w:after="240"/>
          </w:pPr>
          <w:r>
            <w:t>Use</w:t>
          </w:r>
          <w:r w:rsidRPr="006C07B1">
            <w:t xml:space="preserve"> case publishing guide</w:t>
          </w:r>
        </w:p>
      </w:sdtContent>
    </w:sdt>
    <w:p w14:paraId="512267E9" w14:textId="3DAB8C5B" w:rsidR="006C07B1" w:rsidRPr="008A0F07" w:rsidRDefault="006C07B1" w:rsidP="008A0F07">
      <w:r w:rsidRPr="006C07B1">
        <w:t xml:space="preserve">A </w:t>
      </w:r>
      <w:r w:rsidRPr="009B12CE">
        <w:t>use</w:t>
      </w:r>
      <w:r w:rsidRPr="006C07B1">
        <w:t xml:space="preserve"> case is </w:t>
      </w:r>
      <w:r w:rsidRPr="008A0F07">
        <w:t>generally created in the form of a jupyter notebook</w:t>
      </w:r>
      <w:r w:rsidR="009B12CE" w:rsidRPr="008A0F07">
        <w:footnoteReference w:id="1"/>
      </w:r>
      <w:r w:rsidRPr="008A0F07">
        <w:t>. It shows how to use the City of Melbourne’s Open Data to solve realistic examples of real-world problems. They should inspire, educate, and help to encourage uptake of the open data.</w:t>
      </w:r>
    </w:p>
    <w:p w14:paraId="2907788F" w14:textId="50B4B691" w:rsidR="006C07B1" w:rsidRPr="008A0F07" w:rsidRDefault="006C07B1" w:rsidP="008A0F07">
      <w:r w:rsidRPr="008A0F07">
        <w:t>However, it can’t inspire or educate anyone if they never even see it – so your use case needs to get published!</w:t>
      </w:r>
    </w:p>
    <w:p w14:paraId="42C3C7D6" w14:textId="7026FB2F" w:rsidR="006C07B1" w:rsidRDefault="00000000" w:rsidP="008A0F07">
      <w:hyperlink r:id="rId8" w:history="1">
        <w:r w:rsidR="006C07B1" w:rsidRPr="008A0F07">
          <w:rPr>
            <w:rStyle w:val="Hyperlink"/>
          </w:rPr>
          <w:t>Here</w:t>
        </w:r>
      </w:hyperlink>
      <w:r w:rsidR="006C07B1" w:rsidRPr="008A0F07">
        <w:t xml:space="preserve"> are the use cases which Chameleon has had published previously (although that link is expected to be changed by the Web Dev team to something which is more</w:t>
      </w:r>
      <w:r w:rsidR="006C07B1" w:rsidRPr="006C07B1">
        <w:t xml:space="preserve"> user friendly</w:t>
      </w:r>
      <w:r w:rsidR="006C07B1">
        <w:t>)</w:t>
      </w:r>
      <w:r w:rsidR="006C07B1" w:rsidRPr="006C07B1">
        <w:t>.</w:t>
      </w:r>
    </w:p>
    <w:p w14:paraId="7A30E66E" w14:textId="71081E02" w:rsidR="006C07B1" w:rsidRPr="006C07B1" w:rsidRDefault="006C07B1" w:rsidP="009B12CE">
      <w:pPr>
        <w:pStyle w:val="Heading1"/>
      </w:pPr>
      <w:r>
        <w:t>Publishing a use case</w:t>
      </w:r>
    </w:p>
    <w:p w14:paraId="7AAE5034" w14:textId="478259D9" w:rsidR="006C07B1" w:rsidRPr="006C07B1" w:rsidRDefault="006C07B1" w:rsidP="009B12CE">
      <w:r w:rsidRPr="006C07B1">
        <w:t>The process of getting a use case published goes like this:</w:t>
      </w:r>
    </w:p>
    <w:p w14:paraId="6E468B84" w14:textId="5F3493DD" w:rsidR="006C07B1" w:rsidRDefault="006C07B1" w:rsidP="008A0F07">
      <w:pPr>
        <w:pStyle w:val="ListParagraph"/>
        <w:numPr>
          <w:ilvl w:val="0"/>
          <w:numId w:val="4"/>
        </w:numPr>
        <w:spacing w:after="240"/>
        <w:ind w:left="714" w:hanging="357"/>
      </w:pPr>
      <w:r w:rsidRPr="006C07B1">
        <w:t>Create your use case. (I believe this step is fairly obvious…)</w:t>
      </w:r>
    </w:p>
    <w:p w14:paraId="7F195D53" w14:textId="77777777" w:rsidR="008A0F07" w:rsidRPr="006C07B1" w:rsidRDefault="008A0F07" w:rsidP="008A0F07">
      <w:pPr>
        <w:pStyle w:val="ListParagraph"/>
        <w:spacing w:after="240"/>
        <w:ind w:left="714"/>
      </w:pPr>
    </w:p>
    <w:p w14:paraId="727861AF" w14:textId="77777777" w:rsidR="00D0195E" w:rsidRDefault="006C07B1" w:rsidP="00D0195E">
      <w:pPr>
        <w:pStyle w:val="ListParagraph"/>
        <w:numPr>
          <w:ilvl w:val="0"/>
          <w:numId w:val="4"/>
        </w:numPr>
        <w:spacing w:after="240"/>
        <w:ind w:left="714" w:hanging="357"/>
      </w:pPr>
      <w:r w:rsidRPr="006C07B1">
        <w:t>Have it peer reviewed. A peer review process has recently been developed. Ask your team leader if you need help with this.</w:t>
      </w:r>
    </w:p>
    <w:p w14:paraId="438D8C62" w14:textId="0F48786E" w:rsidR="00D0195E" w:rsidRPr="006C07B1" w:rsidRDefault="00D0195E" w:rsidP="00D0195E">
      <w:pPr>
        <w:pStyle w:val="ListParagraph"/>
        <w:spacing w:after="240"/>
        <w:ind w:left="714"/>
      </w:pPr>
    </w:p>
    <w:p w14:paraId="213DB7EF" w14:textId="15E0F5BD" w:rsidR="008A0F07" w:rsidRDefault="006C07B1" w:rsidP="008A0F07">
      <w:pPr>
        <w:pStyle w:val="ListParagraph"/>
        <w:numPr>
          <w:ilvl w:val="0"/>
          <w:numId w:val="4"/>
        </w:numPr>
        <w:spacing w:after="240"/>
        <w:ind w:left="714" w:hanging="357"/>
      </w:pPr>
      <w:r w:rsidRPr="006C07B1">
        <w:t xml:space="preserve">Put it into </w:t>
      </w:r>
      <w:hyperlink r:id="rId9" w:history="1">
        <w:r w:rsidR="00C675B3" w:rsidRPr="009B12CE">
          <w:rPr>
            <w:rStyle w:val="Hyperlink"/>
          </w:rPr>
          <w:t>the template</w:t>
        </w:r>
      </w:hyperlink>
      <w:r w:rsidR="00C675B3">
        <w:t xml:space="preserve"> provided on Github</w:t>
      </w:r>
      <w:r w:rsidR="009B12CE">
        <w:t>, following the style guide in the notebook. A reference for the style guide is also included in this document.</w:t>
      </w:r>
    </w:p>
    <w:p w14:paraId="72402268" w14:textId="77777777" w:rsidR="008A0F07" w:rsidRDefault="008A0F07" w:rsidP="008A0F07">
      <w:pPr>
        <w:pStyle w:val="ListParagraph"/>
        <w:spacing w:after="240"/>
        <w:ind w:left="714"/>
      </w:pPr>
    </w:p>
    <w:p w14:paraId="17FBF5FE" w14:textId="559A7314" w:rsidR="00C675B3" w:rsidRDefault="009B12CE" w:rsidP="008A0F07">
      <w:pPr>
        <w:pStyle w:val="ListParagraph"/>
        <w:numPr>
          <w:ilvl w:val="0"/>
          <w:numId w:val="4"/>
        </w:numPr>
        <w:spacing w:after="240"/>
        <w:ind w:left="714" w:hanging="357"/>
      </w:pPr>
      <w:r w:rsidRPr="009B12CE">
        <w:rPr>
          <w:noProof/>
        </w:rPr>
        <w:drawing>
          <wp:anchor distT="0" distB="0" distL="114300" distR="114300" simplePos="0" relativeHeight="251658240" behindDoc="0" locked="0" layoutInCell="1" allowOverlap="1" wp14:anchorId="57E1F284" wp14:editId="635F2EFC">
            <wp:simplePos x="0" y="0"/>
            <wp:positionH relativeFrom="margin">
              <wp:align>right</wp:align>
            </wp:positionH>
            <wp:positionV relativeFrom="paragraph">
              <wp:posOffset>608330</wp:posOffset>
            </wp:positionV>
            <wp:extent cx="6645910" cy="2552700"/>
            <wp:effectExtent l="0" t="0" r="254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57"/>
                    <a:stretch/>
                  </pic:blipFill>
                  <pic:spPr bwMode="auto">
                    <a:xfrm>
                      <a:off x="0" y="0"/>
                      <a:ext cx="66459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75B3">
        <w:t>If there are any output cells you don’t wish to include in the published version, clear them before exporting.</w:t>
      </w:r>
      <w:r w:rsidR="00F35EC9">
        <w:t xml:space="preserve"> This might include warnings, long outputs, anything you think could clutter up your use case.</w:t>
      </w:r>
    </w:p>
    <w:p w14:paraId="7483149B" w14:textId="77777777" w:rsidR="008A0F07" w:rsidRDefault="008A0F07">
      <w:pPr>
        <w:keepNext w:val="0"/>
        <w:keepLines w:val="0"/>
        <w:spacing w:after="160"/>
        <w:outlineLvl w:val="9"/>
      </w:pPr>
      <w:r>
        <w:br w:type="page"/>
      </w:r>
    </w:p>
    <w:p w14:paraId="5EE2120C" w14:textId="2ED2D7C3" w:rsidR="00E344A0" w:rsidRDefault="00E344A0" w:rsidP="00E344A0"/>
    <w:p w14:paraId="721C9774" w14:textId="30BDFA50" w:rsidR="00E344A0" w:rsidRDefault="00E344A0" w:rsidP="00E344A0"/>
    <w:p w14:paraId="7F4429F0" w14:textId="099BE60B" w:rsidR="006C07B1" w:rsidRDefault="00E344A0" w:rsidP="00E344A0">
      <w:pPr>
        <w:pStyle w:val="ListParagraph"/>
        <w:numPr>
          <w:ilvl w:val="0"/>
          <w:numId w:val="4"/>
        </w:numPr>
      </w:pPr>
      <w:r>
        <w:t>Ex</w:t>
      </w:r>
      <w:r w:rsidR="006C07B1" w:rsidRPr="006C07B1">
        <w:t>port your notebook as a HTML file</w:t>
      </w:r>
      <w:r w:rsidR="00D0195E">
        <w:t xml:space="preserve"> using jupyter:</w:t>
      </w:r>
    </w:p>
    <w:p w14:paraId="117BD401" w14:textId="0338A951" w:rsidR="007F5EC6" w:rsidRDefault="003E10B3" w:rsidP="007F5EC6">
      <w:pPr>
        <w:pStyle w:val="ListParagraph"/>
      </w:pPr>
      <w:r w:rsidRPr="006C07B1">
        <w:rPr>
          <w:noProof/>
        </w:rPr>
        <w:drawing>
          <wp:anchor distT="0" distB="0" distL="114300" distR="114300" simplePos="0" relativeHeight="251660288" behindDoc="0" locked="0" layoutInCell="1" allowOverlap="1" wp14:anchorId="7582D6A6" wp14:editId="132F6395">
            <wp:simplePos x="0" y="0"/>
            <wp:positionH relativeFrom="column">
              <wp:posOffset>977265</wp:posOffset>
            </wp:positionH>
            <wp:positionV relativeFrom="paragraph">
              <wp:posOffset>11430</wp:posOffset>
            </wp:positionV>
            <wp:extent cx="2828023" cy="3632200"/>
            <wp:effectExtent l="0" t="0" r="0" b="6350"/>
            <wp:wrapNone/>
            <wp:docPr id="5" name="Picture 5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023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36047" w14:textId="1F868738" w:rsidR="006C07B1" w:rsidRDefault="006C07B1" w:rsidP="008A0F07">
      <w:pPr>
        <w:jc w:val="center"/>
      </w:pPr>
    </w:p>
    <w:p w14:paraId="3133B46E" w14:textId="4625563B" w:rsidR="00E344A0" w:rsidRDefault="00E344A0" w:rsidP="007D3493"/>
    <w:p w14:paraId="3084C96B" w14:textId="06B950EE" w:rsidR="008F0195" w:rsidRDefault="008F0195" w:rsidP="007D3493"/>
    <w:p w14:paraId="69166239" w14:textId="000E7776" w:rsidR="008F0195" w:rsidRDefault="008F0195" w:rsidP="007D3493"/>
    <w:p w14:paraId="4A1E5F51" w14:textId="758DF94A" w:rsidR="008F0195" w:rsidRDefault="008F0195" w:rsidP="007D3493"/>
    <w:p w14:paraId="037C0B4D" w14:textId="0D26A0EA" w:rsidR="008F0195" w:rsidRDefault="008F0195" w:rsidP="007D3493"/>
    <w:p w14:paraId="7DA57B1F" w14:textId="77777777" w:rsidR="007F5EC6" w:rsidRDefault="007F5EC6" w:rsidP="008F0195">
      <w:pPr>
        <w:pStyle w:val="ListParagraph"/>
      </w:pPr>
    </w:p>
    <w:p w14:paraId="25E1F511" w14:textId="77777777" w:rsidR="007F5EC6" w:rsidRDefault="007F5EC6" w:rsidP="008F0195">
      <w:pPr>
        <w:pStyle w:val="ListParagraph"/>
      </w:pPr>
    </w:p>
    <w:p w14:paraId="042A6D08" w14:textId="77777777" w:rsidR="003E10B3" w:rsidRDefault="003E10B3" w:rsidP="008F0195">
      <w:pPr>
        <w:pStyle w:val="ListParagraph"/>
      </w:pPr>
    </w:p>
    <w:p w14:paraId="6A56C14C" w14:textId="77777777" w:rsidR="003E10B3" w:rsidRDefault="003E10B3" w:rsidP="008F0195">
      <w:pPr>
        <w:pStyle w:val="ListParagraph"/>
      </w:pPr>
    </w:p>
    <w:p w14:paraId="188E7D2E" w14:textId="77777777" w:rsidR="003E10B3" w:rsidRDefault="003E10B3" w:rsidP="008F0195">
      <w:pPr>
        <w:pStyle w:val="ListParagraph"/>
      </w:pPr>
    </w:p>
    <w:p w14:paraId="19EADD95" w14:textId="77777777" w:rsidR="003E10B3" w:rsidRDefault="003E10B3" w:rsidP="008F0195">
      <w:pPr>
        <w:pStyle w:val="ListParagraph"/>
      </w:pPr>
    </w:p>
    <w:p w14:paraId="4D3B67AD" w14:textId="77777777" w:rsidR="003E10B3" w:rsidRDefault="003E10B3" w:rsidP="008F0195">
      <w:pPr>
        <w:pStyle w:val="ListParagraph"/>
      </w:pPr>
    </w:p>
    <w:p w14:paraId="12051677" w14:textId="77777777" w:rsidR="003E10B3" w:rsidRDefault="003E10B3" w:rsidP="008F0195">
      <w:pPr>
        <w:pStyle w:val="ListParagraph"/>
      </w:pPr>
    </w:p>
    <w:p w14:paraId="4FF350AF" w14:textId="77777777" w:rsidR="003E10B3" w:rsidRDefault="003E10B3" w:rsidP="008F0195">
      <w:pPr>
        <w:pStyle w:val="ListParagraph"/>
      </w:pPr>
    </w:p>
    <w:p w14:paraId="5BBEFC40" w14:textId="77777777" w:rsidR="003E10B3" w:rsidRDefault="003E10B3" w:rsidP="008F0195">
      <w:pPr>
        <w:pStyle w:val="ListParagraph"/>
      </w:pPr>
    </w:p>
    <w:p w14:paraId="49BA23CF" w14:textId="77777777" w:rsidR="003E10B3" w:rsidRDefault="003E10B3" w:rsidP="008F0195">
      <w:pPr>
        <w:pStyle w:val="ListParagraph"/>
      </w:pPr>
    </w:p>
    <w:p w14:paraId="696DEB4B" w14:textId="77777777" w:rsidR="003E10B3" w:rsidRDefault="003E10B3" w:rsidP="008F0195">
      <w:pPr>
        <w:pStyle w:val="ListParagraph"/>
      </w:pPr>
    </w:p>
    <w:p w14:paraId="4CCFB015" w14:textId="77777777" w:rsidR="003E10B3" w:rsidRDefault="003E10B3" w:rsidP="008F0195">
      <w:pPr>
        <w:pStyle w:val="ListParagraph"/>
      </w:pPr>
    </w:p>
    <w:p w14:paraId="4F600EA9" w14:textId="38E88F56" w:rsidR="007D3493" w:rsidRDefault="00D0195E" w:rsidP="008F0195">
      <w:pPr>
        <w:pStyle w:val="ListParagraph"/>
      </w:pPr>
      <w:r w:rsidRPr="006C07B1">
        <w:t xml:space="preserve">Export your </w:t>
      </w:r>
      <w:r>
        <w:t>.ipynb file</w:t>
      </w:r>
      <w:r w:rsidRPr="006C07B1">
        <w:t xml:space="preserve"> as a HTML file</w:t>
      </w:r>
      <w:r>
        <w:t xml:space="preserve"> using VS code:</w:t>
      </w:r>
    </w:p>
    <w:p w14:paraId="70C339DC" w14:textId="073607FB" w:rsidR="00D0195E" w:rsidRDefault="00D0195E" w:rsidP="008F0195">
      <w:pPr>
        <w:pStyle w:val="ListParagraph"/>
        <w:numPr>
          <w:ilvl w:val="0"/>
          <w:numId w:val="9"/>
        </w:numPr>
      </w:pPr>
      <w:r>
        <w:t>Install nbconvert</w:t>
      </w:r>
      <w:r w:rsidR="008F0195">
        <w:t xml:space="preserve"> a</w:t>
      </w:r>
      <w:r w:rsidR="007D3493">
        <w:t>nd</w:t>
      </w:r>
      <w:r>
        <w:t xml:space="preserve"> nbconvert dependency modules</w:t>
      </w:r>
    </w:p>
    <w:p w14:paraId="4F11E355" w14:textId="610CEB6C" w:rsidR="007D3493" w:rsidRDefault="00000000" w:rsidP="008F0195">
      <w:pPr>
        <w:pStyle w:val="ListParagraph"/>
        <w:ind w:left="1800"/>
      </w:pPr>
      <w:hyperlink r:id="rId12" w:history="1">
        <w:r w:rsidR="007D3493">
          <w:rPr>
            <w:rStyle w:val="Hyperlink"/>
          </w:rPr>
          <w:t>Installation — nbconvert 7.12.0 documentation</w:t>
        </w:r>
      </w:hyperlink>
    </w:p>
    <w:p w14:paraId="7871D57D" w14:textId="2A647C4B" w:rsidR="00D0195E" w:rsidRDefault="00D0195E" w:rsidP="00D0195E">
      <w:pPr>
        <w:pStyle w:val="ListParagraph"/>
        <w:numPr>
          <w:ilvl w:val="0"/>
          <w:numId w:val="9"/>
        </w:numPr>
      </w:pPr>
      <w:r>
        <w:t>Add a new cell at the end of your use case and use the code:</w:t>
      </w:r>
    </w:p>
    <w:p w14:paraId="51DE617A" w14:textId="133CAC1F" w:rsidR="00D0195E" w:rsidRDefault="00D0195E" w:rsidP="00D0195E">
      <w:pPr>
        <w:pStyle w:val="ListParagraph"/>
        <w:ind w:left="1800"/>
        <w:rPr>
          <w:b/>
          <w:bCs/>
        </w:rPr>
      </w:pPr>
      <w:r w:rsidRPr="00D0195E">
        <w:t>!</w:t>
      </w:r>
      <w:r w:rsidRPr="00D0195E">
        <w:rPr>
          <w:b/>
          <w:bCs/>
        </w:rPr>
        <w:t xml:space="preserve">jupyter nbconvert --to html </w:t>
      </w:r>
      <w:r>
        <w:rPr>
          <w:b/>
          <w:bCs/>
        </w:rPr>
        <w:t>&lt;usecase&lt;name&gt;</w:t>
      </w:r>
      <w:r w:rsidRPr="00D0195E">
        <w:rPr>
          <w:b/>
          <w:bCs/>
        </w:rPr>
        <w:t>.ipynb</w:t>
      </w:r>
    </w:p>
    <w:p w14:paraId="6C29919D" w14:textId="6E1B731D" w:rsidR="00D0195E" w:rsidRDefault="00D0195E" w:rsidP="009B12CE">
      <w:r>
        <w:tab/>
      </w:r>
      <w:r>
        <w:tab/>
        <w:t>When you run this code, a new html file of your use case will be made.</w:t>
      </w:r>
    </w:p>
    <w:p w14:paraId="61E44D0D" w14:textId="6EF96676" w:rsidR="00D0195E" w:rsidRDefault="007D3493" w:rsidP="009B12CE">
      <w:r w:rsidRPr="007D3493">
        <w:rPr>
          <w:noProof/>
        </w:rPr>
        <w:drawing>
          <wp:anchor distT="0" distB="0" distL="114300" distR="114300" simplePos="0" relativeHeight="251659264" behindDoc="0" locked="0" layoutInCell="1" allowOverlap="1" wp14:anchorId="46C7DCB7" wp14:editId="783F51B5">
            <wp:simplePos x="0" y="0"/>
            <wp:positionH relativeFrom="column">
              <wp:posOffset>838200</wp:posOffset>
            </wp:positionH>
            <wp:positionV relativeFrom="paragraph">
              <wp:posOffset>14605</wp:posOffset>
            </wp:positionV>
            <wp:extent cx="5567283" cy="2222500"/>
            <wp:effectExtent l="0" t="0" r="0" b="6350"/>
            <wp:wrapNone/>
            <wp:docPr id="88248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88013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74"/>
                    <a:stretch/>
                  </pic:blipFill>
                  <pic:spPr bwMode="auto">
                    <a:xfrm>
                      <a:off x="0" y="0"/>
                      <a:ext cx="5627765" cy="224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87780" w14:textId="72EAE7FC" w:rsidR="00D0195E" w:rsidRDefault="00D0195E" w:rsidP="009B12CE"/>
    <w:p w14:paraId="212456AE" w14:textId="26028339" w:rsidR="00D0195E" w:rsidRDefault="00D0195E" w:rsidP="009B12CE"/>
    <w:p w14:paraId="2D8B0BB3" w14:textId="26FA6B4D" w:rsidR="00D0195E" w:rsidRDefault="00D0195E" w:rsidP="009B12CE"/>
    <w:p w14:paraId="21B3AFD4" w14:textId="17EA2FAD" w:rsidR="00D0195E" w:rsidRDefault="00D0195E" w:rsidP="009B12CE"/>
    <w:p w14:paraId="13A328A5" w14:textId="77777777" w:rsidR="00D0195E" w:rsidRDefault="00D0195E" w:rsidP="009B12CE"/>
    <w:p w14:paraId="32C72CA0" w14:textId="16D1AB7F" w:rsidR="007D3493" w:rsidRDefault="007D3493" w:rsidP="009B12CE"/>
    <w:p w14:paraId="46D70829" w14:textId="2A0780F2" w:rsidR="008F0195" w:rsidRDefault="008F0195" w:rsidP="008F0195">
      <w:pPr>
        <w:pStyle w:val="ListParagraph"/>
        <w:ind w:left="1800"/>
      </w:pPr>
    </w:p>
    <w:p w14:paraId="48E2DA72" w14:textId="47979062" w:rsidR="008F0195" w:rsidRDefault="008F0195" w:rsidP="00E43450">
      <w:pPr>
        <w:ind w:left="1440"/>
      </w:pPr>
    </w:p>
    <w:p w14:paraId="3F143664" w14:textId="50CB84E6" w:rsidR="008F0195" w:rsidRDefault="008F0195" w:rsidP="009B12CE"/>
    <w:p w14:paraId="2D65E108" w14:textId="75484DD1" w:rsidR="007D3493" w:rsidRDefault="007D3493" w:rsidP="009B12CE"/>
    <w:p w14:paraId="3F601EFB" w14:textId="77777777" w:rsidR="007D3493" w:rsidRDefault="007D3493" w:rsidP="009B12CE"/>
    <w:p w14:paraId="4DA0DF48" w14:textId="77777777" w:rsidR="00E43450" w:rsidRDefault="00E43450" w:rsidP="009B12CE"/>
    <w:p w14:paraId="0DAE1928" w14:textId="77777777" w:rsidR="00E43450" w:rsidRDefault="00E43450" w:rsidP="009B12CE"/>
    <w:p w14:paraId="1575E68E" w14:textId="26B57DD3" w:rsidR="006C07B1" w:rsidRPr="006C07B1" w:rsidRDefault="006C07B1" w:rsidP="009B12CE">
      <w:pPr>
        <w:pStyle w:val="ListParagraph"/>
      </w:pPr>
    </w:p>
    <w:p w14:paraId="66E83AEF" w14:textId="1DF82F0B" w:rsidR="003E10B3" w:rsidRDefault="003E10B3" w:rsidP="003E10B3">
      <w:pPr>
        <w:pStyle w:val="ListParagraph"/>
        <w:numPr>
          <w:ilvl w:val="0"/>
          <w:numId w:val="4"/>
        </w:numPr>
      </w:pPr>
      <w:r>
        <w:t>Take an example .json file and update it for your use case manually.</w:t>
      </w:r>
    </w:p>
    <w:p w14:paraId="3AD5B051" w14:textId="48DE7837" w:rsidR="003E10B3" w:rsidRDefault="003E10B3" w:rsidP="003E10B3">
      <w:pPr>
        <w:ind w:left="360"/>
      </w:pPr>
      <w:r w:rsidRPr="003E10B3">
        <w:drawing>
          <wp:inline distT="0" distB="0" distL="0" distR="0" wp14:anchorId="19B6ADA6" wp14:editId="662D3D3B">
            <wp:extent cx="5137551" cy="3073400"/>
            <wp:effectExtent l="0" t="0" r="6350" b="0"/>
            <wp:docPr id="2006317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177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390" cy="307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D5F1" w14:textId="77777777" w:rsidR="003E10B3" w:rsidRDefault="003E10B3" w:rsidP="003E10B3">
      <w:pPr>
        <w:ind w:left="360"/>
      </w:pPr>
    </w:p>
    <w:p w14:paraId="5C94FD46" w14:textId="5936C94E" w:rsidR="006C07B1" w:rsidRDefault="003E10B3" w:rsidP="003E10B3">
      <w:pPr>
        <w:ind w:left="360"/>
      </w:pPr>
      <w:r>
        <w:t xml:space="preserve">7. </w:t>
      </w:r>
      <w:r w:rsidR="006C07B1" w:rsidRPr="006C07B1">
        <w:t>Submit the html and the json to the Web Dev team</w:t>
      </w:r>
      <w:r w:rsidR="008A0F07">
        <w:t xml:space="preserve"> </w:t>
      </w:r>
      <w:r w:rsidR="00C14313">
        <w:t>using a Trello card</w:t>
      </w:r>
      <w:r w:rsidR="008A0F07">
        <w:t xml:space="preserve"> – make sure to add the web dev team leader to the card, as well as links to your html file and the metadata json</w:t>
      </w:r>
      <w:r w:rsidR="00C14313">
        <w:t>.</w:t>
      </w:r>
      <w:r w:rsidR="008A0F07">
        <w:t xml:space="preserve"> Example:</w:t>
      </w:r>
    </w:p>
    <w:p w14:paraId="62A30B06" w14:textId="6A9D0ABD" w:rsidR="008A0F07" w:rsidRPr="006C07B1" w:rsidRDefault="008A0F07" w:rsidP="008A0F07">
      <w:pPr>
        <w:ind w:left="360"/>
        <w:jc w:val="center"/>
      </w:pPr>
      <w:r w:rsidRPr="008A0F07">
        <w:rPr>
          <w:noProof/>
        </w:rPr>
        <w:drawing>
          <wp:inline distT="0" distB="0" distL="0" distR="0" wp14:anchorId="25B1EDD2" wp14:editId="7AD822DC">
            <wp:extent cx="2295525" cy="3238870"/>
            <wp:effectExtent l="0" t="0" r="0" b="0"/>
            <wp:docPr id="9" name="Picture 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3925" cy="32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51A4" w14:textId="2B2832BD" w:rsidR="006C07B1" w:rsidRDefault="006C07B1" w:rsidP="003E10B3">
      <w:pPr>
        <w:pStyle w:val="ListParagraph"/>
        <w:numPr>
          <w:ilvl w:val="0"/>
          <w:numId w:val="13"/>
        </w:numPr>
      </w:pPr>
      <w:r w:rsidRPr="006C07B1">
        <w:t>Sit back and enjoy the glory of having your use case published for the world to see.</w:t>
      </w:r>
    </w:p>
    <w:p w14:paraId="6444D4D0" w14:textId="77777777" w:rsidR="00E344A0" w:rsidRDefault="00E344A0" w:rsidP="00710145">
      <w:pPr>
        <w:pStyle w:val="Heading1"/>
      </w:pPr>
    </w:p>
    <w:p w14:paraId="370944AA" w14:textId="77777777" w:rsidR="003E10B3" w:rsidRDefault="003E10B3" w:rsidP="00E344A0">
      <w:pPr>
        <w:pStyle w:val="Heading1"/>
        <w:spacing w:before="0" w:after="0"/>
      </w:pPr>
    </w:p>
    <w:p w14:paraId="720D280D" w14:textId="77777777" w:rsidR="003E10B3" w:rsidRDefault="003E10B3" w:rsidP="00E344A0">
      <w:pPr>
        <w:pStyle w:val="Heading1"/>
        <w:spacing w:before="0" w:after="0"/>
      </w:pPr>
    </w:p>
    <w:p w14:paraId="43581CFB" w14:textId="77777777" w:rsidR="003E10B3" w:rsidRDefault="003E10B3" w:rsidP="00E344A0">
      <w:pPr>
        <w:pStyle w:val="Heading1"/>
        <w:spacing w:before="0" w:after="0"/>
      </w:pPr>
    </w:p>
    <w:p w14:paraId="4127D18E" w14:textId="7DC68137" w:rsidR="00710145" w:rsidRDefault="00710145" w:rsidP="00E344A0">
      <w:pPr>
        <w:pStyle w:val="Heading1"/>
        <w:spacing w:before="0" w:after="0"/>
      </w:pPr>
      <w:r>
        <w:lastRenderedPageBreak/>
        <w:t>Style guide for use cases</w:t>
      </w:r>
    </w:p>
    <w:p w14:paraId="3F2F01DC" w14:textId="77777777" w:rsidR="00E344A0" w:rsidRDefault="00E344A0" w:rsidP="00E344A0">
      <w:pPr>
        <w:pStyle w:val="Heading2"/>
        <w:spacing w:before="0" w:after="0"/>
      </w:pPr>
    </w:p>
    <w:p w14:paraId="5C55CD8C" w14:textId="55C344B0" w:rsidR="00710145" w:rsidRDefault="00710145" w:rsidP="00E344A0">
      <w:pPr>
        <w:pStyle w:val="Heading2"/>
        <w:spacing w:before="0" w:after="0"/>
      </w:pPr>
      <w:r>
        <w:t>Headers</w:t>
      </w:r>
    </w:p>
    <w:p w14:paraId="35ABA762" w14:textId="121FF79A" w:rsidR="00710145" w:rsidRDefault="00710145" w:rsidP="00E344A0">
      <w:pPr>
        <w:spacing w:after="0"/>
      </w:pPr>
      <w:r>
        <w:t>For styling within your markdown cells, there are two choices you can use for headers.</w:t>
      </w:r>
    </w:p>
    <w:p w14:paraId="4C10F60E" w14:textId="77777777" w:rsidR="00E344A0" w:rsidRDefault="00E344A0" w:rsidP="00E344A0">
      <w:pPr>
        <w:spacing w:after="0"/>
      </w:pPr>
    </w:p>
    <w:p w14:paraId="77237C53" w14:textId="0E621DE7" w:rsidR="00710145" w:rsidRDefault="00710145" w:rsidP="00E344A0">
      <w:pPr>
        <w:pStyle w:val="ListParagraph"/>
        <w:numPr>
          <w:ilvl w:val="0"/>
          <w:numId w:val="5"/>
        </w:numPr>
        <w:spacing w:after="0"/>
        <w:ind w:left="0"/>
      </w:pPr>
      <w:r>
        <w:t>You can use HTML classes specific to the use case styling:</w:t>
      </w:r>
    </w:p>
    <w:p w14:paraId="786E6717" w14:textId="5AB567FE" w:rsidR="00710145" w:rsidRPr="00710145" w:rsidRDefault="00710145" w:rsidP="00E344A0">
      <w:pPr>
        <w:spacing w:after="0"/>
        <w:rPr>
          <w:rFonts w:ascii="Consolas" w:hAnsi="Consolas" w:cs="Courier New"/>
          <w:shd w:val="pct15" w:color="auto" w:fill="FFFFFF"/>
        </w:rPr>
      </w:pPr>
      <w:r w:rsidRPr="00710145">
        <w:rPr>
          <w:rFonts w:ascii="Consolas" w:hAnsi="Consolas" w:cs="Courier New"/>
          <w:shd w:val="pct15" w:color="auto" w:fill="FFFFFF"/>
        </w:rPr>
        <w:t>&lt;p class="usecase-subsection-header"&gt;This is a subsection header.&lt;/p&gt;</w:t>
      </w:r>
    </w:p>
    <w:p w14:paraId="7DA5A375" w14:textId="42ABA969" w:rsidR="00710145" w:rsidRDefault="00710145" w:rsidP="00E344A0">
      <w:pPr>
        <w:spacing w:after="0"/>
        <w:rPr>
          <w:rFonts w:ascii="Consolas" w:hAnsi="Consolas" w:cs="Courier New"/>
          <w:shd w:val="pct15" w:color="auto" w:fill="FFFFFF"/>
        </w:rPr>
      </w:pPr>
      <w:r w:rsidRPr="00710145">
        <w:rPr>
          <w:rFonts w:ascii="Consolas" w:hAnsi="Consolas" w:cs="Courier New"/>
          <w:shd w:val="pct15" w:color="auto" w:fill="FFFFFF"/>
        </w:rPr>
        <w:t>&lt;p class="usecase-subsection-blurb"&gt;This is a blurb header.&lt;/p&gt;</w:t>
      </w:r>
    </w:p>
    <w:p w14:paraId="536903D1" w14:textId="77777777" w:rsidR="00E344A0" w:rsidRPr="00E344A0" w:rsidRDefault="00E344A0" w:rsidP="00E344A0">
      <w:pPr>
        <w:pStyle w:val="ListParagraph"/>
        <w:spacing w:after="0"/>
        <w:ind w:left="0"/>
        <w:rPr>
          <w:rFonts w:ascii="Consolas" w:hAnsi="Consolas" w:cs="Courier New"/>
          <w:shd w:val="pct15" w:color="auto" w:fill="FFFFFF"/>
        </w:rPr>
      </w:pPr>
    </w:p>
    <w:p w14:paraId="73648BE8" w14:textId="09671A4F" w:rsidR="00710145" w:rsidRPr="00710145" w:rsidRDefault="00710145" w:rsidP="00E344A0">
      <w:pPr>
        <w:pStyle w:val="ListParagraph"/>
        <w:numPr>
          <w:ilvl w:val="0"/>
          <w:numId w:val="5"/>
        </w:numPr>
        <w:spacing w:after="0"/>
        <w:ind w:left="0"/>
        <w:rPr>
          <w:rFonts w:ascii="Consolas" w:hAnsi="Consolas" w:cs="Courier New"/>
          <w:shd w:val="pct15" w:color="auto" w:fill="FFFFFF"/>
        </w:rPr>
      </w:pPr>
      <w:r>
        <w:t>Or if you like you can use the markdown header styles:</w:t>
      </w:r>
    </w:p>
    <w:p w14:paraId="182B0B86" w14:textId="1FE8528B" w:rsidR="00710145" w:rsidRPr="00710145" w:rsidRDefault="00710145" w:rsidP="00E344A0">
      <w:pPr>
        <w:spacing w:after="0"/>
        <w:rPr>
          <w:rFonts w:ascii="Consolas" w:hAnsi="Consolas"/>
          <w:shd w:val="pct15" w:color="auto" w:fill="FFFFFF"/>
        </w:rPr>
      </w:pPr>
      <w:r w:rsidRPr="00710145">
        <w:rPr>
          <w:rFonts w:ascii="Consolas" w:hAnsi="Consolas"/>
          <w:shd w:val="pct15" w:color="auto" w:fill="FFFFFF"/>
        </w:rPr>
        <w:t># for h1</w:t>
      </w:r>
    </w:p>
    <w:p w14:paraId="4B288919" w14:textId="30065303" w:rsidR="00710145" w:rsidRPr="00710145" w:rsidRDefault="00710145" w:rsidP="00E344A0">
      <w:pPr>
        <w:spacing w:after="0"/>
        <w:rPr>
          <w:rFonts w:ascii="Consolas" w:hAnsi="Consolas"/>
          <w:shd w:val="pct15" w:color="auto" w:fill="FFFFFF"/>
        </w:rPr>
      </w:pPr>
      <w:r w:rsidRPr="00710145">
        <w:rPr>
          <w:rFonts w:ascii="Consolas" w:hAnsi="Consolas"/>
          <w:shd w:val="pct15" w:color="auto" w:fill="FFFFFF"/>
        </w:rPr>
        <w:t>## for h2</w:t>
      </w:r>
    </w:p>
    <w:p w14:paraId="0D753BC6" w14:textId="3101F762" w:rsidR="00710145" w:rsidRPr="00710145" w:rsidRDefault="00710145" w:rsidP="00E344A0">
      <w:pPr>
        <w:spacing w:after="0"/>
        <w:rPr>
          <w:rFonts w:ascii="Consolas" w:hAnsi="Consolas"/>
          <w:shd w:val="pct15" w:color="auto" w:fill="FFFFFF"/>
        </w:rPr>
      </w:pPr>
      <w:r w:rsidRPr="00710145">
        <w:rPr>
          <w:rFonts w:ascii="Consolas" w:hAnsi="Consolas"/>
          <w:shd w:val="pct15" w:color="auto" w:fill="FFFFFF"/>
        </w:rPr>
        <w:t>### for h3</w:t>
      </w:r>
    </w:p>
    <w:p w14:paraId="64F34BF0" w14:textId="337C2D10" w:rsidR="00710145" w:rsidRPr="00710145" w:rsidRDefault="00710145" w:rsidP="00E344A0">
      <w:pPr>
        <w:spacing w:after="0"/>
        <w:rPr>
          <w:rFonts w:ascii="Consolas" w:hAnsi="Consolas"/>
          <w:shd w:val="pct15" w:color="auto" w:fill="FFFFFF"/>
        </w:rPr>
      </w:pPr>
      <w:r w:rsidRPr="00710145">
        <w:rPr>
          <w:rFonts w:ascii="Consolas" w:hAnsi="Consolas"/>
          <w:shd w:val="pct15" w:color="auto" w:fill="FFFFFF"/>
        </w:rPr>
        <w:t>#### for h4</w:t>
      </w:r>
    </w:p>
    <w:p w14:paraId="5C2E5DA5" w14:textId="163A16F8" w:rsidR="009B12CE" w:rsidRPr="009B12CE" w:rsidRDefault="00710145" w:rsidP="00E344A0">
      <w:pPr>
        <w:spacing w:after="0"/>
        <w:rPr>
          <w:rFonts w:ascii="Consolas" w:hAnsi="Consolas"/>
          <w:shd w:val="pct15" w:color="auto" w:fill="FFFFFF"/>
        </w:rPr>
      </w:pPr>
      <w:r w:rsidRPr="00710145">
        <w:rPr>
          <w:rFonts w:ascii="Consolas" w:hAnsi="Consolas"/>
          <w:shd w:val="pct15" w:color="auto" w:fill="FFFFFF"/>
        </w:rPr>
        <w:t>##### for h5</w:t>
      </w:r>
    </w:p>
    <w:p w14:paraId="374E669C" w14:textId="77777777" w:rsidR="00E344A0" w:rsidRDefault="00E344A0" w:rsidP="00E344A0">
      <w:pPr>
        <w:pStyle w:val="Heading2"/>
        <w:spacing w:before="0" w:after="0"/>
      </w:pPr>
    </w:p>
    <w:p w14:paraId="0BAD1F92" w14:textId="30E75FAE" w:rsidR="009B12CE" w:rsidRPr="00710145" w:rsidRDefault="009B12CE" w:rsidP="00E344A0">
      <w:pPr>
        <w:pStyle w:val="Heading2"/>
        <w:spacing w:before="0" w:after="0"/>
        <w:rPr>
          <w:color w:val="D4D4D4"/>
        </w:rPr>
      </w:pPr>
      <w:r w:rsidRPr="009B12CE">
        <w:t>Plot colour schemes</w:t>
      </w:r>
    </w:p>
    <w:p w14:paraId="0BA0DAD1" w14:textId="77777777" w:rsidR="009B12CE" w:rsidRPr="009B12CE" w:rsidRDefault="009B12CE" w:rsidP="00E344A0">
      <w:pPr>
        <w:spacing w:after="0"/>
      </w:pPr>
      <w:r w:rsidRPr="009B12CE">
        <w:t>General advice:</w:t>
      </w:r>
    </w:p>
    <w:p w14:paraId="34F72EF0" w14:textId="49598903" w:rsidR="009B12CE" w:rsidRDefault="009B12CE" w:rsidP="00E344A0">
      <w:pPr>
        <w:pStyle w:val="ListParagraph"/>
        <w:numPr>
          <w:ilvl w:val="0"/>
          <w:numId w:val="10"/>
        </w:numPr>
        <w:spacing w:after="0"/>
      </w:pPr>
      <w:r w:rsidRPr="009B12CE">
        <w:t>Use the same colour or colour palette throughout your notebook, unless variety is necessary</w:t>
      </w:r>
    </w:p>
    <w:p w14:paraId="6EB8F9F1" w14:textId="77777777" w:rsidR="00E344A0" w:rsidRPr="009B12CE" w:rsidRDefault="00E344A0" w:rsidP="00E344A0">
      <w:pPr>
        <w:pStyle w:val="ListParagraph"/>
        <w:spacing w:after="0"/>
      </w:pPr>
    </w:p>
    <w:p w14:paraId="09D06AB5" w14:textId="5D13A402" w:rsidR="009B12CE" w:rsidRDefault="009B12CE" w:rsidP="00E344A0">
      <w:pPr>
        <w:pStyle w:val="ListParagraph"/>
        <w:numPr>
          <w:ilvl w:val="0"/>
          <w:numId w:val="10"/>
        </w:numPr>
        <w:spacing w:after="0"/>
      </w:pPr>
      <w:r w:rsidRPr="009B12CE">
        <w:t>Select a palette based on the type of data being represented</w:t>
      </w:r>
    </w:p>
    <w:p w14:paraId="54DDD3D0" w14:textId="77777777" w:rsidR="00E344A0" w:rsidRPr="009B12CE" w:rsidRDefault="00E344A0" w:rsidP="00E344A0">
      <w:pPr>
        <w:spacing w:after="0"/>
      </w:pPr>
    </w:p>
    <w:p w14:paraId="54623067" w14:textId="7B1B4405" w:rsidR="00E344A0" w:rsidRDefault="009B12CE" w:rsidP="00E344A0">
      <w:pPr>
        <w:pStyle w:val="ListParagraph"/>
        <w:numPr>
          <w:ilvl w:val="0"/>
          <w:numId w:val="10"/>
        </w:numPr>
        <w:spacing w:after="0"/>
      </w:pPr>
      <w:r w:rsidRPr="009B12CE">
        <w:t>Consider accessibility (colourblindness, low vision)</w:t>
      </w:r>
    </w:p>
    <w:p w14:paraId="417D3306" w14:textId="77777777" w:rsidR="00E344A0" w:rsidRDefault="00E344A0" w:rsidP="00E344A0">
      <w:pPr>
        <w:spacing w:after="0"/>
      </w:pPr>
    </w:p>
    <w:p w14:paraId="30D3EA18" w14:textId="25068ED4" w:rsidR="009B12CE" w:rsidRDefault="009B12CE" w:rsidP="00E344A0">
      <w:pPr>
        <w:spacing w:after="0"/>
      </w:pPr>
      <w:r w:rsidRPr="009B12CE">
        <w:t>If all of your plots only use 1-2 colors use one of the company style colors:</w:t>
      </w:r>
    </w:p>
    <w:p w14:paraId="74ECDBA7" w14:textId="3DB3954F" w:rsidR="00CC36D5" w:rsidRDefault="00CC36D5" w:rsidP="00E344A0">
      <w:pPr>
        <w:pStyle w:val="Heading4"/>
        <w:spacing w:before="0"/>
      </w:pPr>
      <w:r>
        <w:t>Light theme</w:t>
      </w:r>
    </w:p>
    <w:p w14:paraId="5DECD31F" w14:textId="30F93C62" w:rsidR="00CC36D5" w:rsidRDefault="00CC36D5" w:rsidP="00E344A0">
      <w:pPr>
        <w:spacing w:after="0"/>
      </w:pPr>
      <w:r w:rsidRPr="00CC36D5">
        <w:rPr>
          <w:noProof/>
        </w:rPr>
        <w:drawing>
          <wp:inline distT="0" distB="0" distL="0" distR="0" wp14:anchorId="48FBBFA7" wp14:editId="5360C83E">
            <wp:extent cx="5913141" cy="809625"/>
            <wp:effectExtent l="0" t="0" r="0" b="0"/>
            <wp:docPr id="6" name="Picture 6" descr="Chart, background pattern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ckground pattern, treemap chart&#10;&#10;Description automatically generated"/>
                    <pic:cNvPicPr/>
                  </pic:nvPicPr>
                  <pic:blipFill rotWithShape="1">
                    <a:blip r:embed="rId16"/>
                    <a:srcRect t="62614"/>
                    <a:stretch/>
                  </pic:blipFill>
                  <pic:spPr bwMode="auto">
                    <a:xfrm>
                      <a:off x="0" y="0"/>
                      <a:ext cx="5986538" cy="8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F6A2B" w14:textId="029E1955" w:rsidR="00E344A0" w:rsidRDefault="00E344A0" w:rsidP="00E344A0">
      <w:pPr>
        <w:spacing w:after="0"/>
      </w:pPr>
      <w:r>
        <w:t xml:space="preserve">     2af598</w:t>
      </w:r>
      <w:r>
        <w:tab/>
        <w:t xml:space="preserve">       22e4ac</w:t>
      </w:r>
      <w:r>
        <w:tab/>
      </w:r>
      <w:r>
        <w:tab/>
        <w:t>1bd7bb</w:t>
      </w:r>
      <w:r>
        <w:tab/>
        <w:t>14c9cb</w:t>
      </w:r>
      <w:r>
        <w:tab/>
      </w:r>
      <w:r>
        <w:tab/>
        <w:t xml:space="preserve">    0fbed8</w:t>
      </w:r>
      <w:r>
        <w:tab/>
        <w:t xml:space="preserve">     08b3e5</w:t>
      </w:r>
    </w:p>
    <w:p w14:paraId="045B72B6" w14:textId="77777777" w:rsidR="00E344A0" w:rsidRDefault="00E344A0" w:rsidP="00E344A0">
      <w:pPr>
        <w:pStyle w:val="Heading4"/>
        <w:spacing w:before="0"/>
      </w:pPr>
    </w:p>
    <w:p w14:paraId="7A270911" w14:textId="11F8798B" w:rsidR="00CC36D5" w:rsidRDefault="00CC36D5" w:rsidP="00E344A0">
      <w:pPr>
        <w:pStyle w:val="Heading4"/>
        <w:spacing w:before="0"/>
      </w:pPr>
      <w:r>
        <w:t>Dark theme</w:t>
      </w:r>
    </w:p>
    <w:p w14:paraId="14DFA16A" w14:textId="3072C582" w:rsidR="00CC36D5" w:rsidRDefault="00CC36D5" w:rsidP="00E344A0">
      <w:pPr>
        <w:spacing w:after="0"/>
      </w:pPr>
      <w:r w:rsidRPr="00CC36D5">
        <w:rPr>
          <w:noProof/>
        </w:rPr>
        <w:drawing>
          <wp:inline distT="0" distB="0" distL="0" distR="0" wp14:anchorId="05F0A4D3" wp14:editId="19BA10B7">
            <wp:extent cx="5724525" cy="891004"/>
            <wp:effectExtent l="0" t="0" r="0" b="444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775" cy="8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1916"/>
        <w:gridCol w:w="1916"/>
        <w:gridCol w:w="1916"/>
        <w:gridCol w:w="1917"/>
      </w:tblGrid>
      <w:tr w:rsidR="00CC36D5" w14:paraId="0FBE0A0E" w14:textId="77777777" w:rsidTr="00E344A0">
        <w:trPr>
          <w:trHeight w:val="417"/>
        </w:trPr>
        <w:tc>
          <w:tcPr>
            <w:tcW w:w="1916" w:type="dxa"/>
          </w:tcPr>
          <w:p w14:paraId="02FDC6E9" w14:textId="3F228DAD" w:rsidR="00CC36D5" w:rsidRDefault="00E344A0" w:rsidP="00E344A0">
            <w:pPr>
              <w:spacing w:after="0"/>
            </w:pPr>
            <w:r>
              <w:t xml:space="preserve">        </w:t>
            </w:r>
            <w:r w:rsidR="00CC36D5" w:rsidRPr="009B12CE">
              <w:t>08af64</w:t>
            </w:r>
          </w:p>
        </w:tc>
        <w:tc>
          <w:tcPr>
            <w:tcW w:w="1916" w:type="dxa"/>
          </w:tcPr>
          <w:p w14:paraId="5CC49A48" w14:textId="54BB2859" w:rsidR="00CC36D5" w:rsidRDefault="00CC36D5" w:rsidP="00E344A0">
            <w:pPr>
              <w:spacing w:after="0"/>
            </w:pPr>
            <w:r w:rsidRPr="009B12CE">
              <w:t>14a38e</w:t>
            </w:r>
          </w:p>
        </w:tc>
        <w:tc>
          <w:tcPr>
            <w:tcW w:w="1916" w:type="dxa"/>
          </w:tcPr>
          <w:p w14:paraId="7D5F9A7D" w14:textId="578F8AC7" w:rsidR="00CC36D5" w:rsidRDefault="00CC36D5" w:rsidP="00E344A0">
            <w:pPr>
              <w:spacing w:after="0"/>
            </w:pPr>
            <w:r w:rsidRPr="009B12CE">
              <w:t>0f9295</w:t>
            </w:r>
          </w:p>
        </w:tc>
        <w:tc>
          <w:tcPr>
            <w:tcW w:w="1916" w:type="dxa"/>
          </w:tcPr>
          <w:p w14:paraId="57B6B88D" w14:textId="296EE12F" w:rsidR="00CC36D5" w:rsidRDefault="00CC36D5" w:rsidP="00E344A0">
            <w:pPr>
              <w:spacing w:after="0"/>
            </w:pPr>
            <w:r w:rsidRPr="009B12CE">
              <w:t>056b8a</w:t>
            </w:r>
          </w:p>
        </w:tc>
        <w:tc>
          <w:tcPr>
            <w:tcW w:w="1917" w:type="dxa"/>
          </w:tcPr>
          <w:p w14:paraId="722945E1" w14:textId="77777777" w:rsidR="00CC36D5" w:rsidRDefault="00CC36D5" w:rsidP="00E344A0">
            <w:pPr>
              <w:spacing w:after="0"/>
            </w:pPr>
            <w:r w:rsidRPr="009B12CE">
              <w:t>121212</w:t>
            </w:r>
          </w:p>
          <w:p w14:paraId="17D2DEE7" w14:textId="1985701F" w:rsidR="00E344A0" w:rsidRDefault="00E344A0" w:rsidP="00E344A0">
            <w:pPr>
              <w:spacing w:after="0"/>
              <w:jc w:val="center"/>
            </w:pPr>
          </w:p>
        </w:tc>
      </w:tr>
    </w:tbl>
    <w:p w14:paraId="341A3E98" w14:textId="3499EEF8" w:rsidR="009B12CE" w:rsidRPr="00710145" w:rsidRDefault="009B12CE" w:rsidP="00E344A0">
      <w:pPr>
        <w:pStyle w:val="Heading3"/>
        <w:spacing w:before="0"/>
      </w:pPr>
      <w:r w:rsidRPr="00710145">
        <w:rPr>
          <w:rStyle w:val="Heading3Char"/>
          <w:i/>
          <w:iCs/>
        </w:rPr>
        <w:t>2) If your plot needs multiple colors, choose an appropriate palette using either of the</w:t>
      </w:r>
      <w:r w:rsidRPr="00710145">
        <w:t xml:space="preserve"> following tutorials:</w:t>
      </w:r>
    </w:p>
    <w:p w14:paraId="6DE00DE1" w14:textId="172A9BB8" w:rsidR="009B12CE" w:rsidRPr="009B12CE" w:rsidRDefault="009B12CE" w:rsidP="00E344A0">
      <w:pPr>
        <w:spacing w:after="0"/>
      </w:pPr>
      <w:r w:rsidRPr="009B12CE">
        <w:rPr>
          <w:color w:val="6796E6"/>
        </w:rPr>
        <w:t>-</w:t>
      </w:r>
      <w:r w:rsidRPr="009B12CE">
        <w:t xml:space="preserve"> </w:t>
      </w:r>
      <w:hyperlink r:id="rId18" w:history="1">
        <w:r w:rsidR="00CC36D5" w:rsidRPr="00D10D12">
          <w:rPr>
            <w:rStyle w:val="Hyperlink"/>
          </w:rPr>
          <w:t>https://seaborn.pydata.org/tutorial/color_palettes.html</w:t>
        </w:r>
      </w:hyperlink>
      <w:r w:rsidR="00CC36D5">
        <w:t xml:space="preserve"> </w:t>
      </w:r>
    </w:p>
    <w:p w14:paraId="4A6F4F8A" w14:textId="5A3D43B2" w:rsidR="009B12CE" w:rsidRPr="009B12CE" w:rsidRDefault="009B12CE" w:rsidP="00E344A0">
      <w:pPr>
        <w:spacing w:after="0"/>
      </w:pPr>
      <w:r w:rsidRPr="009B12CE">
        <w:rPr>
          <w:color w:val="6796E6"/>
        </w:rPr>
        <w:t>-</w:t>
      </w:r>
      <w:r w:rsidRPr="009B12CE">
        <w:t xml:space="preserve"> </w:t>
      </w:r>
      <w:hyperlink r:id="rId19" w:history="1">
        <w:r w:rsidR="00CC36D5" w:rsidRPr="00D10D12">
          <w:rPr>
            <w:rStyle w:val="Hyperlink"/>
          </w:rPr>
          <w:t>https://matplotlib.org/stable/tutorials/colors/colormaps.html</w:t>
        </w:r>
      </w:hyperlink>
      <w:r w:rsidR="00CC36D5">
        <w:t xml:space="preserve"> </w:t>
      </w:r>
    </w:p>
    <w:p w14:paraId="2B4B3282" w14:textId="53F1E6BE" w:rsidR="009B12CE" w:rsidRPr="009B12CE" w:rsidRDefault="009B12CE" w:rsidP="00E344A0">
      <w:pPr>
        <w:pStyle w:val="Heading3"/>
        <w:spacing w:before="0"/>
        <w:rPr>
          <w:color w:val="D4D4D4"/>
        </w:rPr>
      </w:pPr>
      <w:r w:rsidRPr="009B12CE">
        <w:t>3) Consider accessibility as well.</w:t>
      </w:r>
    </w:p>
    <w:p w14:paraId="4743838D" w14:textId="428EA4B7" w:rsidR="009B12CE" w:rsidRPr="009B12CE" w:rsidRDefault="009B12CE" w:rsidP="00B5784C">
      <w:r w:rsidRPr="009B12CE">
        <w:t xml:space="preserve">For qualitative plotting Seaborn's 'colorblind' palette is recommended. For maps with sequential or diverging it is recommended to use one of the Color Brewer schemes which can be previewed at </w:t>
      </w:r>
      <w:hyperlink r:id="rId20" w:history="1">
        <w:r w:rsidR="00CC36D5" w:rsidRPr="00D10D12">
          <w:rPr>
            <w:rStyle w:val="Hyperlink"/>
          </w:rPr>
          <w:t>https://colorbrewer2.org/</w:t>
        </w:r>
      </w:hyperlink>
      <w:r w:rsidR="00CC36D5">
        <w:t xml:space="preserve"> </w:t>
      </w:r>
      <w:r w:rsidRPr="009B12CE">
        <w:t>.</w:t>
      </w:r>
    </w:p>
    <w:p w14:paraId="041A924A" w14:textId="77777777" w:rsidR="009B12CE" w:rsidRPr="00B5784C" w:rsidRDefault="009B12CE" w:rsidP="00B5784C">
      <w:r w:rsidRPr="00B5784C">
        <w:t>If you want to design your own colour scheme, it should use the same principles as Cynthia Brewer's research (with variation not only in hue but also, saturation or luminance).</w:t>
      </w:r>
    </w:p>
    <w:p w14:paraId="3BC1046F" w14:textId="77777777" w:rsidR="00E344A0" w:rsidRDefault="00E344A0" w:rsidP="00B5784C">
      <w:pPr>
        <w:pStyle w:val="Heading2"/>
      </w:pPr>
    </w:p>
    <w:p w14:paraId="414A491C" w14:textId="16D31B0A" w:rsidR="009B12CE" w:rsidRPr="009B12CE" w:rsidRDefault="009B12CE" w:rsidP="00B5784C">
      <w:pPr>
        <w:pStyle w:val="Heading2"/>
        <w:rPr>
          <w:color w:val="D4D4D4"/>
        </w:rPr>
      </w:pPr>
      <w:r w:rsidRPr="009B12CE">
        <w:t>References</w:t>
      </w:r>
    </w:p>
    <w:p w14:paraId="08AC83DF" w14:textId="77777777" w:rsidR="009B12CE" w:rsidRPr="009B12CE" w:rsidRDefault="009B12CE" w:rsidP="00B5784C">
      <w:r w:rsidRPr="009B12CE">
        <w:t>Be sure to acknowledge your sources and any attributions using links or a reference list.</w:t>
      </w:r>
    </w:p>
    <w:p w14:paraId="3CA68C46" w14:textId="77777777" w:rsidR="009B12CE" w:rsidRPr="009B12CE" w:rsidRDefault="009B12CE" w:rsidP="00B5784C">
      <w:r w:rsidRPr="009B12CE">
        <w:t>If you have quite a few references, you might wish to have a dedicated section for references at the end of your document, linked using footnote style numbers.</w:t>
      </w:r>
    </w:p>
    <w:p w14:paraId="1D2FACFC" w14:textId="77777777" w:rsidR="008A0F07" w:rsidRDefault="009B12CE" w:rsidP="00B5784C">
      <w:r w:rsidRPr="009B12CE">
        <w:t>You can connect your in-text reference by adding the number with a HTML link:</w:t>
      </w:r>
    </w:p>
    <w:p w14:paraId="6EA72E9C" w14:textId="77777777" w:rsidR="008A0F07" w:rsidRDefault="009B12CE" w:rsidP="008A0F07">
      <w:pPr>
        <w:ind w:left="720"/>
      </w:pPr>
      <w:r w:rsidRPr="009B12CE">
        <w:t xml:space="preserve"> </w:t>
      </w:r>
      <w:r w:rsidRPr="00B5784C">
        <w:rPr>
          <w:rFonts w:ascii="Consolas" w:hAnsi="Consolas"/>
          <w:shd w:val="pct15" w:color="auto" w:fill="FFFFFF"/>
        </w:rPr>
        <w:t>&lt;a href="#fn-1"&gt;[1]&lt;/a&gt;</w:t>
      </w:r>
      <w:r w:rsidR="00B5784C">
        <w:t xml:space="preserve"> </w:t>
      </w:r>
    </w:p>
    <w:p w14:paraId="48BCD4A0" w14:textId="490C0EF8" w:rsidR="008A0F07" w:rsidRDefault="009B12CE" w:rsidP="00B5784C">
      <w:r w:rsidRPr="009B12CE">
        <w:t xml:space="preserve">and add a matching ID in the reference list using the </w:t>
      </w:r>
      <w:r w:rsidRPr="008A0F07">
        <w:rPr>
          <w:rFonts w:ascii="Consolas" w:hAnsi="Consolas"/>
          <w:shd w:val="pct15" w:color="auto" w:fill="FFFFFF"/>
        </w:rPr>
        <w:t>&lt;fn&gt;</w:t>
      </w:r>
      <w:r w:rsidRPr="009B12CE">
        <w:t xml:space="preserve"> tag:</w:t>
      </w:r>
    </w:p>
    <w:p w14:paraId="63486E7E" w14:textId="583A1ECF" w:rsidR="009B12CE" w:rsidRPr="009B12CE" w:rsidRDefault="009B12CE" w:rsidP="008A0F07">
      <w:pPr>
        <w:ind w:left="720"/>
      </w:pPr>
      <w:r w:rsidRPr="009B12CE">
        <w:t xml:space="preserve"> </w:t>
      </w:r>
      <w:r w:rsidRPr="008A0F07">
        <w:rPr>
          <w:rFonts w:ascii="Consolas" w:hAnsi="Consolas"/>
          <w:shd w:val="pct15" w:color="auto" w:fill="FFFFFF"/>
        </w:rPr>
        <w:t>&lt;fn id="fn-1"&gt;[1] Author (Year) _Title_, Publisher, Publication location.&lt;/fn&gt;</w:t>
      </w:r>
    </w:p>
    <w:p w14:paraId="11387F47" w14:textId="65F2F0D4" w:rsidR="001F192E" w:rsidRDefault="001F192E" w:rsidP="008A0F07">
      <w:pPr>
        <w:pStyle w:val="Heading1"/>
      </w:pPr>
      <w:r>
        <w:t>Autho</w:t>
      </w:r>
      <w:r w:rsidR="006C07B1">
        <w:t>r</w:t>
      </w:r>
    </w:p>
    <w:p w14:paraId="3F778D4D" w14:textId="29F9B082" w:rsidR="001F192E" w:rsidRDefault="006C07B1" w:rsidP="009B12CE">
      <w:r>
        <w:t>Brendan Richards</w:t>
      </w:r>
      <w:r w:rsidR="009B12CE">
        <w:t xml:space="preserve"> (first draft)</w:t>
      </w:r>
    </w:p>
    <w:p w14:paraId="3FD1015B" w14:textId="325D4E9A" w:rsidR="009B12CE" w:rsidRDefault="009B12CE" w:rsidP="009B12CE">
      <w:r>
        <w:t>Hannah Smith (added style guide and some details to publishing guide)</w:t>
      </w:r>
    </w:p>
    <w:p w14:paraId="2EE5F872" w14:textId="6F4A1DBB" w:rsidR="00D0195E" w:rsidRPr="001F192E" w:rsidRDefault="00D0195E" w:rsidP="009B12CE">
      <w:r>
        <w:t xml:space="preserve">Alison Collins (added </w:t>
      </w:r>
      <w:r w:rsidR="00E344A0">
        <w:t xml:space="preserve">export .ipynb in </w:t>
      </w:r>
      <w:r w:rsidR="00BC12B1">
        <w:t>VS</w:t>
      </w:r>
      <w:r w:rsidR="00E344A0">
        <w:t xml:space="preserve"> code)</w:t>
      </w:r>
    </w:p>
    <w:sectPr w:rsidR="00D0195E" w:rsidRPr="001F192E" w:rsidSect="00461B1F">
      <w:headerReference w:type="default" r:id="rId2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B1FC1" w14:textId="77777777" w:rsidR="00810049" w:rsidRDefault="00810049" w:rsidP="009B12CE">
      <w:r>
        <w:separator/>
      </w:r>
    </w:p>
  </w:endnote>
  <w:endnote w:type="continuationSeparator" w:id="0">
    <w:p w14:paraId="23815E29" w14:textId="77777777" w:rsidR="00810049" w:rsidRDefault="00810049" w:rsidP="009B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9C88" w14:textId="77777777" w:rsidR="00810049" w:rsidRDefault="00810049" w:rsidP="009B12CE">
      <w:r>
        <w:separator/>
      </w:r>
    </w:p>
  </w:footnote>
  <w:footnote w:type="continuationSeparator" w:id="0">
    <w:p w14:paraId="4DF7FEA8" w14:textId="77777777" w:rsidR="00810049" w:rsidRDefault="00810049" w:rsidP="009B12CE">
      <w:r>
        <w:continuationSeparator/>
      </w:r>
    </w:p>
  </w:footnote>
  <w:footnote w:id="1">
    <w:p w14:paraId="793463AF" w14:textId="1055217C" w:rsidR="009B12CE" w:rsidRDefault="008A0F07" w:rsidP="008A0F07">
      <w:pPr>
        <w:pStyle w:val="FootnoteText"/>
        <w:tabs>
          <w:tab w:val="left" w:pos="6885"/>
        </w:tabs>
      </w:pPr>
      <w:r>
        <w:rPr>
          <w:rStyle w:val="FootnoteReference"/>
        </w:rPr>
        <w:footnoteRef/>
      </w:r>
      <w:r>
        <w:t xml:space="preserve"> </w:t>
      </w:r>
      <w:r w:rsidRPr="009B12CE">
        <w:t>If you want to create your use case in a different format, propose this to your team leader. They will always be interested in cool ideas.</w:t>
      </w:r>
      <w: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3FB3" w14:textId="585AB53E" w:rsidR="00226B7C" w:rsidRDefault="00461B1F" w:rsidP="009B12CE">
    <w:pPr>
      <w:pStyle w:val="Header"/>
    </w:pPr>
    <w:r>
      <w:rPr>
        <w:noProof/>
      </w:rPr>
      <w:drawing>
        <wp:inline distT="0" distB="0" distL="0" distR="0" wp14:anchorId="71683A23" wp14:editId="3E121FCC">
          <wp:extent cx="6630035" cy="54290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7611"/>
                  <a:stretch/>
                </pic:blipFill>
                <pic:spPr bwMode="auto">
                  <a:xfrm>
                    <a:off x="0" y="0"/>
                    <a:ext cx="6764908" cy="5539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67B4"/>
    <w:multiLevelType w:val="hybridMultilevel"/>
    <w:tmpl w:val="2E6C30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E0622"/>
    <w:multiLevelType w:val="hybridMultilevel"/>
    <w:tmpl w:val="3EA81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2F71"/>
    <w:multiLevelType w:val="hybridMultilevel"/>
    <w:tmpl w:val="11683118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E1577"/>
    <w:multiLevelType w:val="hybridMultilevel"/>
    <w:tmpl w:val="5240F510"/>
    <w:lvl w:ilvl="0" w:tplc="F1CA73C2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83E4C"/>
    <w:multiLevelType w:val="hybridMultilevel"/>
    <w:tmpl w:val="55F6281E"/>
    <w:lvl w:ilvl="0" w:tplc="E05257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896ABA"/>
    <w:multiLevelType w:val="hybridMultilevel"/>
    <w:tmpl w:val="10584C3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6377B"/>
    <w:multiLevelType w:val="hybridMultilevel"/>
    <w:tmpl w:val="6F7C7E72"/>
    <w:lvl w:ilvl="0" w:tplc="58C874B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853E4"/>
    <w:multiLevelType w:val="hybridMultilevel"/>
    <w:tmpl w:val="21727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03623"/>
    <w:multiLevelType w:val="hybridMultilevel"/>
    <w:tmpl w:val="10584C3C"/>
    <w:lvl w:ilvl="0" w:tplc="059A2EB0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C55D1"/>
    <w:multiLevelType w:val="hybridMultilevel"/>
    <w:tmpl w:val="3AE02B9E"/>
    <w:lvl w:ilvl="0" w:tplc="08109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2C0050"/>
    <w:multiLevelType w:val="hybridMultilevel"/>
    <w:tmpl w:val="4F087438"/>
    <w:lvl w:ilvl="0" w:tplc="90103B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EC51D2"/>
    <w:multiLevelType w:val="hybridMultilevel"/>
    <w:tmpl w:val="10584C3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46E1F"/>
    <w:multiLevelType w:val="hybridMultilevel"/>
    <w:tmpl w:val="C16C018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7780358">
    <w:abstractNumId w:val="7"/>
  </w:num>
  <w:num w:numId="2" w16cid:durableId="1374885205">
    <w:abstractNumId w:val="1"/>
  </w:num>
  <w:num w:numId="3" w16cid:durableId="394665539">
    <w:abstractNumId w:val="0"/>
  </w:num>
  <w:num w:numId="4" w16cid:durableId="105541785">
    <w:abstractNumId w:val="8"/>
  </w:num>
  <w:num w:numId="5" w16cid:durableId="194972369">
    <w:abstractNumId w:val="6"/>
  </w:num>
  <w:num w:numId="6" w16cid:durableId="1840609270">
    <w:abstractNumId w:val="12"/>
  </w:num>
  <w:num w:numId="7" w16cid:durableId="993992620">
    <w:abstractNumId w:val="5"/>
  </w:num>
  <w:num w:numId="8" w16cid:durableId="479923987">
    <w:abstractNumId w:val="11"/>
  </w:num>
  <w:num w:numId="9" w16cid:durableId="1191601063">
    <w:abstractNumId w:val="10"/>
  </w:num>
  <w:num w:numId="10" w16cid:durableId="1464882467">
    <w:abstractNumId w:val="3"/>
  </w:num>
  <w:num w:numId="11" w16cid:durableId="1306928036">
    <w:abstractNumId w:val="9"/>
  </w:num>
  <w:num w:numId="12" w16cid:durableId="204103301">
    <w:abstractNumId w:val="4"/>
  </w:num>
  <w:num w:numId="13" w16cid:durableId="946275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B1"/>
    <w:rsid w:val="00075693"/>
    <w:rsid w:val="000964EC"/>
    <w:rsid w:val="000E7467"/>
    <w:rsid w:val="0014103B"/>
    <w:rsid w:val="00161899"/>
    <w:rsid w:val="00190188"/>
    <w:rsid w:val="001A0F44"/>
    <w:rsid w:val="001F192E"/>
    <w:rsid w:val="001F4F62"/>
    <w:rsid w:val="00226B7C"/>
    <w:rsid w:val="0024541A"/>
    <w:rsid w:val="00270A73"/>
    <w:rsid w:val="002A08F5"/>
    <w:rsid w:val="00346047"/>
    <w:rsid w:val="003B07BF"/>
    <w:rsid w:val="003E10B3"/>
    <w:rsid w:val="00405F89"/>
    <w:rsid w:val="00461B1F"/>
    <w:rsid w:val="004B6471"/>
    <w:rsid w:val="00547948"/>
    <w:rsid w:val="0058071F"/>
    <w:rsid w:val="00594E51"/>
    <w:rsid w:val="006217DF"/>
    <w:rsid w:val="00662945"/>
    <w:rsid w:val="006C07B1"/>
    <w:rsid w:val="00710145"/>
    <w:rsid w:val="0072505D"/>
    <w:rsid w:val="007710B4"/>
    <w:rsid w:val="007D3493"/>
    <w:rsid w:val="007F5EC6"/>
    <w:rsid w:val="00810049"/>
    <w:rsid w:val="00884010"/>
    <w:rsid w:val="008A0F07"/>
    <w:rsid w:val="008A6485"/>
    <w:rsid w:val="008D7CDC"/>
    <w:rsid w:val="008F0195"/>
    <w:rsid w:val="00980870"/>
    <w:rsid w:val="009A6C13"/>
    <w:rsid w:val="009B12CE"/>
    <w:rsid w:val="00A1076E"/>
    <w:rsid w:val="00A44DDC"/>
    <w:rsid w:val="00AB7DA1"/>
    <w:rsid w:val="00B5784C"/>
    <w:rsid w:val="00BC12B1"/>
    <w:rsid w:val="00BC6456"/>
    <w:rsid w:val="00C14313"/>
    <w:rsid w:val="00C156F9"/>
    <w:rsid w:val="00C675B3"/>
    <w:rsid w:val="00CA7591"/>
    <w:rsid w:val="00CC36D5"/>
    <w:rsid w:val="00D0195E"/>
    <w:rsid w:val="00D3779B"/>
    <w:rsid w:val="00D57B12"/>
    <w:rsid w:val="00D6442A"/>
    <w:rsid w:val="00E344A0"/>
    <w:rsid w:val="00E37C79"/>
    <w:rsid w:val="00E43450"/>
    <w:rsid w:val="00EF381B"/>
    <w:rsid w:val="00F12BC7"/>
    <w:rsid w:val="00F35EC9"/>
    <w:rsid w:val="00F9008C"/>
    <w:rsid w:val="00FB1ACA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1439"/>
  <w15:chartTrackingRefBased/>
  <w15:docId w15:val="{6A77FF4A-67D6-4DD8-A39F-FE696F5E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2CE"/>
    <w:pPr>
      <w:keepNext/>
      <w:keepLines/>
      <w:spacing w:after="120"/>
      <w:outlineLvl w:val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DDC"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DC"/>
    <w:pPr>
      <w:spacing w:before="36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DC"/>
    <w:pPr>
      <w:spacing w:before="40" w:after="0"/>
      <w:outlineLvl w:val="2"/>
    </w:pPr>
    <w:rPr>
      <w:rFonts w:asciiTheme="majorHAnsi" w:eastAsiaTheme="majorEastAsia" w:hAnsiTheme="majorHAnsi" w:cstheme="majorBidi"/>
      <w:i/>
      <w:iCs/>
      <w:color w:val="3A67B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DDC"/>
    <w:p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B7C"/>
  </w:style>
  <w:style w:type="paragraph" w:styleId="Footer">
    <w:name w:val="footer"/>
    <w:basedOn w:val="Normal"/>
    <w:link w:val="FooterChar"/>
    <w:uiPriority w:val="99"/>
    <w:unhideWhenUsed/>
    <w:rsid w:val="0022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B7C"/>
  </w:style>
  <w:style w:type="paragraph" w:styleId="ListParagraph">
    <w:name w:val="List Paragraph"/>
    <w:basedOn w:val="Normal"/>
    <w:uiPriority w:val="34"/>
    <w:qFormat/>
    <w:rsid w:val="00EF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4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4DDC"/>
    <w:rPr>
      <w:rFonts w:asciiTheme="majorHAnsi" w:eastAsiaTheme="majorEastAsia" w:hAnsiTheme="majorHAnsi" w:cstheme="majorBidi"/>
      <w:b/>
      <w:bCs/>
      <w:color w:val="20357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D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192E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192E"/>
    <w:rPr>
      <w:rFonts w:asciiTheme="majorHAnsi" w:eastAsiaTheme="majorEastAsia" w:hAnsiTheme="majorHAnsi" w:cstheme="majorBidi"/>
      <w:b/>
      <w:bCs/>
      <w:spacing w:val="-10"/>
      <w:kern w:val="28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7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C7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964EC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1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92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A44DDC"/>
    <w:rPr>
      <w:rFonts w:asciiTheme="majorHAnsi" w:eastAsiaTheme="majorEastAsia" w:hAnsiTheme="majorHAnsi" w:cstheme="majorBidi"/>
      <w:i/>
      <w:iCs/>
      <w:color w:val="3A67B8"/>
    </w:rPr>
  </w:style>
  <w:style w:type="character" w:customStyle="1" w:styleId="Heading4Char">
    <w:name w:val="Heading 4 Char"/>
    <w:basedOn w:val="DefaultParagraphFont"/>
    <w:link w:val="Heading4"/>
    <w:uiPriority w:val="9"/>
    <w:rsid w:val="00A44D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A6485"/>
    <w:rPr>
      <w:color w:val="808080"/>
    </w:rPr>
  </w:style>
  <w:style w:type="table" w:styleId="TableGrid">
    <w:name w:val="Table Grid"/>
    <w:basedOn w:val="TableNormal"/>
    <w:uiPriority w:val="39"/>
    <w:rsid w:val="00CC3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8A0F0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p-code-webapp-e5xbpzcnea-ts.a.run.app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eaborn.pydata.org/tutorial/color_palettes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nbconvert.readthedocs.io/en/latest/install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colorbrewer2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matplotlib.org/stable/tutorials/colors/colormap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meleon-company/MOP-Code/blob/master/datascience/usecases/usecase_TEMPLATE.ipynb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o\Documents\SIT764\MOP-Code\datascience\documentation\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64E0A425374BBA984F32B49A1E4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3BBB1-24FF-4BC2-82B8-A71C40133F4B}"/>
      </w:docPartPr>
      <w:docPartBody>
        <w:p w:rsidR="002345B0" w:rsidRDefault="00000000">
          <w:pPr>
            <w:pStyle w:val="A964E0A425374BBA984F32B49A1E4A71"/>
          </w:pPr>
          <w:r w:rsidRPr="0051379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62"/>
    <w:rsid w:val="002345B0"/>
    <w:rsid w:val="0043167D"/>
    <w:rsid w:val="007078DE"/>
    <w:rsid w:val="008054A2"/>
    <w:rsid w:val="00B02562"/>
    <w:rsid w:val="00CC001B"/>
    <w:rsid w:val="00D40361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64E0A425374BBA984F32B49A1E4A71">
    <w:name w:val="A964E0A425374BBA984F32B49A1E4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9CB64-6C3E-4DD5-9FCB-4DE4BBB0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</Template>
  <TotalTime>401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publishing guide</vt:lpstr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publishing guide</dc:title>
  <dc:subject/>
  <dc:creator>Brendan Richards</dc:creator>
  <cp:keywords/>
  <dc:description/>
  <cp:lastModifiedBy>Ali Collins</cp:lastModifiedBy>
  <cp:revision>12</cp:revision>
  <cp:lastPrinted>2023-12-05T22:30:00Z</cp:lastPrinted>
  <dcterms:created xsi:type="dcterms:W3CDTF">2022-11-07T01:53:00Z</dcterms:created>
  <dcterms:modified xsi:type="dcterms:W3CDTF">2023-12-06T07:29:00Z</dcterms:modified>
</cp:coreProperties>
</file>