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8BE11" w14:textId="77777777" w:rsidR="00F600CF" w:rsidRDefault="00000000" w:rsidP="00F600CF">
      <w:pPr>
        <w:pStyle w:val="Title"/>
        <w:jc w:val="center"/>
      </w:pPr>
      <w:sdt>
        <w:sdtPr>
          <w:alias w:val="Title"/>
          <w:tag w:val=""/>
          <w:id w:val="1283931170"/>
          <w:placeholder>
            <w:docPart w:val="72A9748FB31D4141995F6DCE0DF7A509"/>
          </w:placeholder>
          <w:dataBinding w:prefixMappings="xmlns:ns0='http://purl.org/dc/elements/1.1/' xmlns:ns1='http://schemas.openxmlformats.org/package/2006/metadata/core-properties' " w:xpath="/ns1:coreProperties[1]/ns0:title[1]" w:storeItemID="{6C3C8BC8-F283-45AE-878A-BAB7291924A1}"/>
          <w:text/>
        </w:sdtPr>
        <w:sdtContent>
          <w:r w:rsidR="00F600CF">
            <w:t xml:space="preserve">How to </w:t>
          </w:r>
          <w:proofErr w:type="gramStart"/>
          <w:r w:rsidR="00F600CF">
            <w:t>Enabled</w:t>
          </w:r>
          <w:proofErr w:type="gramEnd"/>
          <w:r w:rsidR="00F600CF">
            <w:t xml:space="preserve"> Geospatial Interactivity Using </w:t>
          </w:r>
          <w:proofErr w:type="spellStart"/>
          <w:r w:rsidR="00F600CF">
            <w:t>ipywidgets</w:t>
          </w:r>
          <w:proofErr w:type="spellEnd"/>
          <w:r w:rsidR="00F600CF">
            <w:t xml:space="preserve"> and Folium</w:t>
          </w:r>
        </w:sdtContent>
      </w:sdt>
    </w:p>
    <w:p w14:paraId="1F5FE13E" w14:textId="55B06C3D" w:rsidR="00051D55" w:rsidRDefault="00051D55" w:rsidP="00F600CF">
      <w:pPr>
        <w:pStyle w:val="Title"/>
      </w:pPr>
    </w:p>
    <w:p w14:paraId="2181C2F4" w14:textId="77777777" w:rsidR="00F600CF" w:rsidRDefault="00F600CF" w:rsidP="00F600CF">
      <w:pPr>
        <w:pStyle w:val="Heading2"/>
      </w:pPr>
      <w:r>
        <w:t>Getting Started</w:t>
      </w:r>
    </w:p>
    <w:p w14:paraId="0A20C550" w14:textId="77777777" w:rsidR="00F600CF" w:rsidRDefault="00F600CF" w:rsidP="00F600CF">
      <w:r>
        <w:t xml:space="preserve">To enable geospatial interactivity in </w:t>
      </w:r>
      <w:proofErr w:type="spellStart"/>
      <w:r>
        <w:t>Jupyter</w:t>
      </w:r>
      <w:proofErr w:type="spellEnd"/>
      <w:r>
        <w:t xml:space="preserve"> Notebooks using </w:t>
      </w:r>
      <w:proofErr w:type="spellStart"/>
      <w:r>
        <w:t>ipywidgets</w:t>
      </w:r>
      <w:proofErr w:type="spellEnd"/>
      <w:r>
        <w:t xml:space="preserve"> and Folium, you need to install the required packages and prepare a clean dataset with spatial references (latitude and longitude).</w:t>
      </w:r>
    </w:p>
    <w:p w14:paraId="3C50BC46" w14:textId="77777777" w:rsidR="00051D55" w:rsidRDefault="00051D55" w:rsidP="00F600CF">
      <w:pPr>
        <w:pStyle w:val="Heading2"/>
      </w:pPr>
      <w:r>
        <w:t>Features</w:t>
      </w:r>
    </w:p>
    <w:p w14:paraId="00539E7A" w14:textId="77777777" w:rsidR="00051D55" w:rsidRDefault="00051D55" w:rsidP="00051D55">
      <w:pPr>
        <w:numPr>
          <w:ilvl w:val="0"/>
          <w:numId w:val="3"/>
        </w:numPr>
        <w:spacing w:before="100" w:beforeAutospacing="1" w:after="100" w:afterAutospacing="1" w:line="240" w:lineRule="auto"/>
      </w:pPr>
      <w:r>
        <w:t xml:space="preserve">Dynamic dropdown selection of sensor types (e.g., </w:t>
      </w:r>
      <w:r>
        <w:rPr>
          <w:rStyle w:val="HTMLCode"/>
          <w:rFonts w:eastAsiaTheme="minorEastAsia"/>
        </w:rPr>
        <w:t>TPH.TEMP</w:t>
      </w:r>
      <w:r>
        <w:t xml:space="preserve">, </w:t>
      </w:r>
      <w:r>
        <w:rPr>
          <w:rStyle w:val="HTMLCode"/>
          <w:rFonts w:eastAsiaTheme="minorEastAsia"/>
        </w:rPr>
        <w:t>PM2.5</w:t>
      </w:r>
      <w:r>
        <w:t>)</w:t>
      </w:r>
    </w:p>
    <w:p w14:paraId="22F36804" w14:textId="77777777" w:rsidR="00051D55" w:rsidRDefault="00051D55" w:rsidP="00051D55">
      <w:pPr>
        <w:numPr>
          <w:ilvl w:val="0"/>
          <w:numId w:val="3"/>
        </w:numPr>
        <w:spacing w:before="100" w:beforeAutospacing="1" w:after="100" w:afterAutospacing="1" w:line="240" w:lineRule="auto"/>
      </w:pPr>
      <w:r>
        <w:t>Live map updates based on user input</w:t>
      </w:r>
    </w:p>
    <w:p w14:paraId="641A4B29" w14:textId="3F1BD488" w:rsidR="006E5F59" w:rsidRPr="001F192E" w:rsidRDefault="00051D55" w:rsidP="001F192E">
      <w:pPr>
        <w:numPr>
          <w:ilvl w:val="0"/>
          <w:numId w:val="3"/>
        </w:numPr>
        <w:spacing w:before="100" w:beforeAutospacing="1" w:after="100" w:afterAutospacing="1" w:line="240" w:lineRule="auto"/>
      </w:pPr>
      <w:r>
        <w:t>Improved spatial insight through interactive controls</w:t>
      </w:r>
    </w:p>
    <w:p w14:paraId="183D0255" w14:textId="77777777" w:rsidR="009375A6" w:rsidRDefault="00000000">
      <w:pPr>
        <w:pStyle w:val="Heading2"/>
      </w:pPr>
      <w:r>
        <w:t>Step-by-Step Implementation</w:t>
      </w:r>
    </w:p>
    <w:p w14:paraId="778F44F3" w14:textId="77777777" w:rsidR="009375A6" w:rsidRDefault="00000000">
      <w:pPr>
        <w:pStyle w:val="Heading3"/>
      </w:pPr>
      <w:r>
        <w:t>Step 1: Install Required Libraries</w:t>
      </w:r>
    </w:p>
    <w:p w14:paraId="4E5528D2" w14:textId="77777777" w:rsidR="009375A6" w:rsidRDefault="00000000">
      <w:r>
        <w:t>Use the following command to install required packages:</w:t>
      </w:r>
    </w:p>
    <w:p w14:paraId="340BD496" w14:textId="77777777" w:rsidR="009375A6" w:rsidRDefault="00000000">
      <w:r>
        <w:t>!pip install folium ipywidgets pandas</w:t>
      </w:r>
    </w:p>
    <w:p w14:paraId="44E73F3B" w14:textId="77777777" w:rsidR="009375A6" w:rsidRDefault="00000000">
      <w:pPr>
        <w:pStyle w:val="Heading3"/>
      </w:pPr>
      <w:r>
        <w:t>Step 2: Load Your Dataset</w:t>
      </w:r>
    </w:p>
    <w:p w14:paraId="767191DF" w14:textId="77777777" w:rsidR="009375A6" w:rsidRDefault="00000000">
      <w:r>
        <w:t>Ensure your dataset contains at least the following columns:</w:t>
      </w:r>
      <w:r>
        <w:br/>
        <w:t>- Latitude</w:t>
      </w:r>
      <w:r>
        <w:br/>
        <w:t>- Longitude</w:t>
      </w:r>
      <w:r>
        <w:br/>
        <w:t>- Sensor Type</w:t>
      </w:r>
      <w:r>
        <w:br/>
        <w:t>- Sensor Reading</w:t>
      </w:r>
    </w:p>
    <w:p w14:paraId="7DF6173D" w14:textId="77777777" w:rsidR="009375A6" w:rsidRDefault="00000000">
      <w:pPr>
        <w:pStyle w:val="Heading3"/>
      </w:pPr>
      <w:r>
        <w:t>Step 3: Initialize Folium Map</w:t>
      </w:r>
    </w:p>
    <w:p w14:paraId="64E66955" w14:textId="77777777" w:rsidR="009375A6" w:rsidRDefault="00000000">
      <w:r>
        <w:t>Create a base map centered on your area of interest:</w:t>
      </w:r>
      <w:r>
        <w:br/>
        <w:t>```python</w:t>
      </w:r>
      <w:r>
        <w:br/>
        <w:t>import folium</w:t>
      </w:r>
      <w:r>
        <w:br/>
        <w:t>m = folium.Map(location=[-37.8136, 144.9631], zoom_start=12)</w:t>
      </w:r>
      <w:r>
        <w:br/>
        <w:t>```</w:t>
      </w:r>
    </w:p>
    <w:p w14:paraId="7663CA8D" w14:textId="77777777" w:rsidR="009375A6" w:rsidRDefault="00000000">
      <w:pPr>
        <w:pStyle w:val="Heading3"/>
      </w:pPr>
      <w:r>
        <w:t>Step 4: Create Dropdown Widget</w:t>
      </w:r>
    </w:p>
    <w:p w14:paraId="6D5E79E8" w14:textId="77777777" w:rsidR="009375A6" w:rsidRDefault="00000000">
      <w:r>
        <w:t>Use ipywidgets to create a dropdown menu for sensor types:</w:t>
      </w:r>
      <w:r>
        <w:br/>
        <w:t>```python</w:t>
      </w:r>
      <w:r>
        <w:br/>
        <w:t>import ipywidgets as widgets</w:t>
      </w:r>
      <w:r>
        <w:br/>
        <w:t>dropdown = widgets.Dropdown(</w:t>
      </w:r>
      <w:r>
        <w:br/>
        <w:t xml:space="preserve">    options=df['SensorType'].unique(),</w:t>
      </w:r>
      <w:r>
        <w:br/>
        <w:t xml:space="preserve">    description='Sensor:',</w:t>
      </w:r>
      <w:r>
        <w:br/>
        <w:t xml:space="preserve">    disabled=False,</w:t>
      </w:r>
      <w:r>
        <w:br/>
        <w:t>)</w:t>
      </w:r>
      <w:r>
        <w:br/>
        <w:t>```</w:t>
      </w:r>
    </w:p>
    <w:p w14:paraId="5C77AEB1" w14:textId="77777777" w:rsidR="009375A6" w:rsidRDefault="00000000">
      <w:pPr>
        <w:pStyle w:val="Heading3"/>
      </w:pPr>
      <w:r>
        <w:lastRenderedPageBreak/>
        <w:t>Step 5: Add Interactivity</w:t>
      </w:r>
    </w:p>
    <w:p w14:paraId="7675AE6A" w14:textId="77777777" w:rsidR="009375A6" w:rsidRDefault="00000000">
      <w:r>
        <w:t>Define a function to update the map based on the selected sensor:</w:t>
      </w:r>
      <w:r>
        <w:br/>
        <w:t>```python</w:t>
      </w:r>
      <w:r>
        <w:br/>
        <w:t>from IPython.display import display, clear_output</w:t>
      </w:r>
      <w:r>
        <w:br/>
      </w:r>
      <w:r>
        <w:br/>
        <w:t>def update_map(sensor):</w:t>
      </w:r>
      <w:r>
        <w:br/>
        <w:t xml:space="preserve">    clear_output(wait=True)</w:t>
      </w:r>
      <w:r>
        <w:br/>
        <w:t xml:space="preserve">    m = folium.Map(location=[-37.8136, 144.9631], zoom_start=12)</w:t>
      </w:r>
      <w:r>
        <w:br/>
        <w:t xml:space="preserve">    for _, row in df[df['SensorType'] == sensor].iterrows():</w:t>
      </w:r>
      <w:r>
        <w:br/>
        <w:t xml:space="preserve">        folium.CircleMarker(</w:t>
      </w:r>
      <w:r>
        <w:br/>
        <w:t xml:space="preserve">            location=[row['Latitude'], row['Longitude']],</w:t>
      </w:r>
      <w:r>
        <w:br/>
        <w:t xml:space="preserve">            radius=5,</w:t>
      </w:r>
      <w:r>
        <w:br/>
        <w:t xml:space="preserve">            popup=f"{row['SensorValue']} ({sensor})",</w:t>
      </w:r>
      <w:r>
        <w:br/>
        <w:t xml:space="preserve">            color='blue',</w:t>
      </w:r>
      <w:r>
        <w:br/>
        <w:t xml:space="preserve">            fill=True</w:t>
      </w:r>
      <w:r>
        <w:br/>
        <w:t xml:space="preserve">        ).add_to(m)</w:t>
      </w:r>
      <w:r>
        <w:br/>
        <w:t xml:space="preserve">    display(dropdown)</w:t>
      </w:r>
      <w:r>
        <w:br/>
        <w:t xml:space="preserve">    display(m)</w:t>
      </w:r>
      <w:r>
        <w:br/>
      </w:r>
      <w:r>
        <w:br/>
        <w:t>dropdown.observe(lambda change: update_map(change.new), names='value')</w:t>
      </w:r>
      <w:r>
        <w:br/>
        <w:t>update_map(dropdown.value)</w:t>
      </w:r>
      <w:r>
        <w:br/>
        <w:t>```</w:t>
      </w:r>
    </w:p>
    <w:p w14:paraId="1BB10ADA" w14:textId="77777777" w:rsidR="009375A6" w:rsidRDefault="00000000">
      <w:pPr>
        <w:pStyle w:val="Heading2"/>
      </w:pPr>
      <w:r>
        <w:t>Conclusion</w:t>
      </w:r>
    </w:p>
    <w:p w14:paraId="71FA07B6" w14:textId="77777777" w:rsidR="009375A6" w:rsidRDefault="00000000">
      <w:r>
        <w:t>Integrating ipywidgets with Folium maps allows for an interactive user experience in Jupyter Notebooks. This combination enables users to explore environmental sensor data dynamically and enhances the analytical value of geospatial data. It is especially useful in urban planning, environmental monitoring, and educational demonstrations.</w:t>
      </w:r>
    </w:p>
    <w:p w14:paraId="2006CC00" w14:textId="77777777" w:rsidR="009375A6" w:rsidRDefault="00000000">
      <w:pPr>
        <w:pStyle w:val="Heading2"/>
      </w:pPr>
      <w:r>
        <w:t>Author</w:t>
      </w:r>
    </w:p>
    <w:p w14:paraId="3FCCF1A5" w14:textId="77777777" w:rsidR="009375A6" w:rsidRDefault="00000000">
      <w:r>
        <w:t>Chathumini Satharasinghe</w:t>
      </w:r>
    </w:p>
    <w:sectPr w:rsidR="009375A6" w:rsidSect="00461B1F">
      <w:headerReference w:type="default" r:id="rId11"/>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39AC2C" w14:textId="77777777" w:rsidR="00D17318" w:rsidRDefault="00D17318" w:rsidP="00226B7C">
      <w:pPr>
        <w:spacing w:after="0" w:line="240" w:lineRule="auto"/>
      </w:pPr>
      <w:r>
        <w:separator/>
      </w:r>
    </w:p>
  </w:endnote>
  <w:endnote w:type="continuationSeparator" w:id="0">
    <w:p w14:paraId="3AAB24CC" w14:textId="77777777" w:rsidR="00D17318" w:rsidRDefault="00D17318" w:rsidP="0022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66792A" w14:textId="77777777" w:rsidR="00D17318" w:rsidRDefault="00D17318" w:rsidP="00226B7C">
      <w:pPr>
        <w:spacing w:after="0" w:line="240" w:lineRule="auto"/>
      </w:pPr>
      <w:r>
        <w:separator/>
      </w:r>
    </w:p>
  </w:footnote>
  <w:footnote w:type="continuationSeparator" w:id="0">
    <w:p w14:paraId="7C16E7BD" w14:textId="77777777" w:rsidR="00D17318" w:rsidRDefault="00D17318" w:rsidP="00226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BBCAE" w14:textId="77777777" w:rsidR="00226B7C" w:rsidRDefault="00461B1F">
    <w:pPr>
      <w:pStyle w:val="Header"/>
    </w:pPr>
    <w:r>
      <w:rPr>
        <w:noProof/>
      </w:rPr>
      <w:drawing>
        <wp:inline distT="0" distB="0" distL="0" distR="0" wp14:anchorId="2B6B7F29" wp14:editId="55FA03FC">
          <wp:extent cx="6631387" cy="7284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908" cy="74314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E0622"/>
    <w:multiLevelType w:val="hybridMultilevel"/>
    <w:tmpl w:val="3EA81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33853E4"/>
    <w:multiLevelType w:val="hybridMultilevel"/>
    <w:tmpl w:val="21727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3DA4611"/>
    <w:multiLevelType w:val="multilevel"/>
    <w:tmpl w:val="7DE0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780358">
    <w:abstractNumId w:val="1"/>
  </w:num>
  <w:num w:numId="2" w16cid:durableId="1374885205">
    <w:abstractNumId w:val="0"/>
  </w:num>
  <w:num w:numId="3" w16cid:durableId="1072586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300"/>
    <w:rsid w:val="00051D55"/>
    <w:rsid w:val="00075693"/>
    <w:rsid w:val="00084DF0"/>
    <w:rsid w:val="000964EC"/>
    <w:rsid w:val="000B1571"/>
    <w:rsid w:val="0011327F"/>
    <w:rsid w:val="001239BA"/>
    <w:rsid w:val="0014103B"/>
    <w:rsid w:val="00190188"/>
    <w:rsid w:val="001A0F44"/>
    <w:rsid w:val="001B4295"/>
    <w:rsid w:val="001F192E"/>
    <w:rsid w:val="001F4F62"/>
    <w:rsid w:val="00226B7C"/>
    <w:rsid w:val="0024541A"/>
    <w:rsid w:val="00254894"/>
    <w:rsid w:val="00346047"/>
    <w:rsid w:val="003539B9"/>
    <w:rsid w:val="003B0378"/>
    <w:rsid w:val="003B07BF"/>
    <w:rsid w:val="00405F89"/>
    <w:rsid w:val="00461B1F"/>
    <w:rsid w:val="004B6471"/>
    <w:rsid w:val="00547948"/>
    <w:rsid w:val="0056617D"/>
    <w:rsid w:val="0058071F"/>
    <w:rsid w:val="005A3AF9"/>
    <w:rsid w:val="006217DF"/>
    <w:rsid w:val="0062425B"/>
    <w:rsid w:val="006D3934"/>
    <w:rsid w:val="006E5F59"/>
    <w:rsid w:val="006F4E82"/>
    <w:rsid w:val="0072505D"/>
    <w:rsid w:val="007710B4"/>
    <w:rsid w:val="007C452B"/>
    <w:rsid w:val="00800992"/>
    <w:rsid w:val="0084365E"/>
    <w:rsid w:val="008660BD"/>
    <w:rsid w:val="00884010"/>
    <w:rsid w:val="008A6485"/>
    <w:rsid w:val="008D7CDC"/>
    <w:rsid w:val="00914B7B"/>
    <w:rsid w:val="009375A6"/>
    <w:rsid w:val="009577B4"/>
    <w:rsid w:val="00965C1A"/>
    <w:rsid w:val="00972D4C"/>
    <w:rsid w:val="00980870"/>
    <w:rsid w:val="009A6C13"/>
    <w:rsid w:val="00A1076E"/>
    <w:rsid w:val="00A1472D"/>
    <w:rsid w:val="00A44DDC"/>
    <w:rsid w:val="00A64E1D"/>
    <w:rsid w:val="00AB7DA1"/>
    <w:rsid w:val="00BC6456"/>
    <w:rsid w:val="00C772DA"/>
    <w:rsid w:val="00CA6300"/>
    <w:rsid w:val="00CA7591"/>
    <w:rsid w:val="00D17318"/>
    <w:rsid w:val="00D221CB"/>
    <w:rsid w:val="00D3779B"/>
    <w:rsid w:val="00D44E62"/>
    <w:rsid w:val="00D57B12"/>
    <w:rsid w:val="00D6442A"/>
    <w:rsid w:val="00DB4225"/>
    <w:rsid w:val="00E37C79"/>
    <w:rsid w:val="00E479B0"/>
    <w:rsid w:val="00EE4B11"/>
    <w:rsid w:val="00EF381B"/>
    <w:rsid w:val="00F24C2D"/>
    <w:rsid w:val="00F41FCB"/>
    <w:rsid w:val="00F600CF"/>
    <w:rsid w:val="00F67013"/>
    <w:rsid w:val="00F9008C"/>
    <w:rsid w:val="00FB1AC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29EE4"/>
  <w15:chartTrackingRefBased/>
  <w15:docId w15:val="{ED66A8A7-20D4-4386-8FC0-7B2386957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DDC"/>
    <w:pPr>
      <w:keepNext/>
      <w:keepLines/>
      <w:spacing w:before="360" w:after="120"/>
      <w:outlineLvl w:val="0"/>
    </w:pPr>
    <w:rPr>
      <w:rFonts w:asciiTheme="majorHAnsi" w:eastAsiaTheme="majorEastAsia" w:hAnsiTheme="majorHAnsi" w:cstheme="majorBidi"/>
      <w:b/>
      <w:bCs/>
      <w:color w:val="203572"/>
      <w:sz w:val="28"/>
      <w:szCs w:val="28"/>
    </w:rPr>
  </w:style>
  <w:style w:type="paragraph" w:styleId="Heading2">
    <w:name w:val="heading 2"/>
    <w:basedOn w:val="Normal"/>
    <w:next w:val="Normal"/>
    <w:link w:val="Heading2Char"/>
    <w:uiPriority w:val="9"/>
    <w:unhideWhenUsed/>
    <w:qFormat/>
    <w:rsid w:val="00A44DDC"/>
    <w:pPr>
      <w:keepNext/>
      <w:keepLines/>
      <w:spacing w:before="360" w:after="120"/>
      <w:outlineLvl w:val="1"/>
    </w:pPr>
    <w:rPr>
      <w:rFonts w:asciiTheme="majorHAnsi" w:eastAsiaTheme="majorEastAsia" w:hAnsiTheme="majorHAnsi" w:cstheme="majorBidi"/>
      <w:b/>
      <w:bCs/>
      <w:color w:val="2F5496" w:themeColor="accent1" w:themeShade="BF"/>
      <w:sz w:val="24"/>
      <w:szCs w:val="24"/>
    </w:rPr>
  </w:style>
  <w:style w:type="paragraph" w:styleId="Heading3">
    <w:name w:val="heading 3"/>
    <w:basedOn w:val="Normal"/>
    <w:next w:val="Normal"/>
    <w:link w:val="Heading3Char"/>
    <w:uiPriority w:val="9"/>
    <w:unhideWhenUsed/>
    <w:qFormat/>
    <w:rsid w:val="00A44DDC"/>
    <w:pPr>
      <w:keepNext/>
      <w:keepLines/>
      <w:spacing w:before="40" w:after="0"/>
      <w:outlineLvl w:val="2"/>
    </w:pPr>
    <w:rPr>
      <w:rFonts w:asciiTheme="majorHAnsi" w:eastAsiaTheme="majorEastAsia" w:hAnsiTheme="majorHAnsi" w:cstheme="majorBidi"/>
      <w:i/>
      <w:iCs/>
      <w:color w:val="3A67B8"/>
    </w:rPr>
  </w:style>
  <w:style w:type="paragraph" w:styleId="Heading4">
    <w:name w:val="heading 4"/>
    <w:basedOn w:val="Normal"/>
    <w:next w:val="Normal"/>
    <w:link w:val="Heading4Char"/>
    <w:uiPriority w:val="9"/>
    <w:unhideWhenUsed/>
    <w:qFormat/>
    <w:rsid w:val="00A44D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B7C"/>
  </w:style>
  <w:style w:type="paragraph" w:styleId="Footer">
    <w:name w:val="footer"/>
    <w:basedOn w:val="Normal"/>
    <w:link w:val="FooterChar"/>
    <w:uiPriority w:val="99"/>
    <w:unhideWhenUsed/>
    <w:rsid w:val="00226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B7C"/>
  </w:style>
  <w:style w:type="paragraph" w:styleId="ListParagraph">
    <w:name w:val="List Paragraph"/>
    <w:basedOn w:val="Normal"/>
    <w:uiPriority w:val="34"/>
    <w:qFormat/>
    <w:rsid w:val="00EF381B"/>
    <w:pPr>
      <w:ind w:left="720"/>
      <w:contextualSpacing/>
    </w:pPr>
  </w:style>
  <w:style w:type="character" w:styleId="Hyperlink">
    <w:name w:val="Hyperlink"/>
    <w:basedOn w:val="DefaultParagraphFont"/>
    <w:uiPriority w:val="99"/>
    <w:unhideWhenUsed/>
    <w:rsid w:val="0024541A"/>
    <w:rPr>
      <w:color w:val="0563C1" w:themeColor="hyperlink"/>
      <w:u w:val="single"/>
    </w:rPr>
  </w:style>
  <w:style w:type="character" w:styleId="UnresolvedMention">
    <w:name w:val="Unresolved Mention"/>
    <w:basedOn w:val="DefaultParagraphFont"/>
    <w:uiPriority w:val="99"/>
    <w:semiHidden/>
    <w:unhideWhenUsed/>
    <w:rsid w:val="0024541A"/>
    <w:rPr>
      <w:color w:val="605E5C"/>
      <w:shd w:val="clear" w:color="auto" w:fill="E1DFDD"/>
    </w:rPr>
  </w:style>
  <w:style w:type="character" w:customStyle="1" w:styleId="Heading1Char">
    <w:name w:val="Heading 1 Char"/>
    <w:basedOn w:val="DefaultParagraphFont"/>
    <w:link w:val="Heading1"/>
    <w:uiPriority w:val="9"/>
    <w:rsid w:val="00A44DDC"/>
    <w:rPr>
      <w:rFonts w:asciiTheme="majorHAnsi" w:eastAsiaTheme="majorEastAsia" w:hAnsiTheme="majorHAnsi" w:cstheme="majorBidi"/>
      <w:b/>
      <w:bCs/>
      <w:color w:val="203572"/>
      <w:sz w:val="28"/>
      <w:szCs w:val="28"/>
    </w:rPr>
  </w:style>
  <w:style w:type="character" w:customStyle="1" w:styleId="Heading2Char">
    <w:name w:val="Heading 2 Char"/>
    <w:basedOn w:val="DefaultParagraphFont"/>
    <w:link w:val="Heading2"/>
    <w:uiPriority w:val="9"/>
    <w:rsid w:val="00A44DDC"/>
    <w:rPr>
      <w:rFonts w:asciiTheme="majorHAnsi" w:eastAsiaTheme="majorEastAsia" w:hAnsiTheme="majorHAnsi" w:cstheme="majorBidi"/>
      <w:b/>
      <w:bCs/>
      <w:color w:val="2F5496" w:themeColor="accent1" w:themeShade="BF"/>
      <w:sz w:val="24"/>
      <w:szCs w:val="24"/>
    </w:rPr>
  </w:style>
  <w:style w:type="paragraph" w:styleId="Title">
    <w:name w:val="Title"/>
    <w:basedOn w:val="Normal"/>
    <w:next w:val="Normal"/>
    <w:link w:val="TitleChar"/>
    <w:uiPriority w:val="10"/>
    <w:qFormat/>
    <w:rsid w:val="001F192E"/>
    <w:pPr>
      <w:spacing w:after="0" w:line="240" w:lineRule="auto"/>
      <w:contextualSpacing/>
    </w:pPr>
    <w:rPr>
      <w:rFonts w:asciiTheme="majorHAnsi" w:eastAsiaTheme="majorEastAsia" w:hAnsiTheme="majorHAnsi" w:cstheme="majorBidi"/>
      <w:b/>
      <w:bCs/>
      <w:spacing w:val="-10"/>
      <w:kern w:val="28"/>
      <w:sz w:val="48"/>
      <w:szCs w:val="48"/>
    </w:rPr>
  </w:style>
  <w:style w:type="character" w:customStyle="1" w:styleId="TitleChar">
    <w:name w:val="Title Char"/>
    <w:basedOn w:val="DefaultParagraphFont"/>
    <w:link w:val="Title"/>
    <w:uiPriority w:val="10"/>
    <w:rsid w:val="001F192E"/>
    <w:rPr>
      <w:rFonts w:asciiTheme="majorHAnsi" w:eastAsiaTheme="majorEastAsia" w:hAnsiTheme="majorHAnsi" w:cstheme="majorBidi"/>
      <w:b/>
      <w:bCs/>
      <w:spacing w:val="-10"/>
      <w:kern w:val="28"/>
      <w:sz w:val="48"/>
      <w:szCs w:val="48"/>
    </w:rPr>
  </w:style>
  <w:style w:type="paragraph" w:styleId="FootnoteText">
    <w:name w:val="footnote text"/>
    <w:basedOn w:val="Normal"/>
    <w:link w:val="FootnoteTextChar"/>
    <w:uiPriority w:val="99"/>
    <w:semiHidden/>
    <w:unhideWhenUsed/>
    <w:rsid w:val="00E37C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7C79"/>
    <w:rPr>
      <w:sz w:val="20"/>
      <w:szCs w:val="20"/>
    </w:rPr>
  </w:style>
  <w:style w:type="character" w:styleId="FootnoteReference">
    <w:name w:val="footnote reference"/>
    <w:basedOn w:val="DefaultParagraphFont"/>
    <w:uiPriority w:val="99"/>
    <w:semiHidden/>
    <w:unhideWhenUsed/>
    <w:rsid w:val="00E37C79"/>
    <w:rPr>
      <w:vertAlign w:val="superscript"/>
    </w:rPr>
  </w:style>
  <w:style w:type="character" w:styleId="FollowedHyperlink">
    <w:name w:val="FollowedHyperlink"/>
    <w:basedOn w:val="DefaultParagraphFont"/>
    <w:uiPriority w:val="99"/>
    <w:semiHidden/>
    <w:unhideWhenUsed/>
    <w:rsid w:val="000964EC"/>
    <w:rPr>
      <w:color w:val="954F72" w:themeColor="followedHyperlink"/>
      <w:u w:val="single"/>
    </w:rPr>
  </w:style>
  <w:style w:type="paragraph" w:styleId="EndnoteText">
    <w:name w:val="endnote text"/>
    <w:basedOn w:val="Normal"/>
    <w:link w:val="EndnoteTextChar"/>
    <w:uiPriority w:val="99"/>
    <w:semiHidden/>
    <w:unhideWhenUsed/>
    <w:rsid w:val="001F192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192E"/>
    <w:rPr>
      <w:sz w:val="20"/>
      <w:szCs w:val="20"/>
    </w:rPr>
  </w:style>
  <w:style w:type="character" w:styleId="EndnoteReference">
    <w:name w:val="endnote reference"/>
    <w:basedOn w:val="DefaultParagraphFont"/>
    <w:uiPriority w:val="99"/>
    <w:semiHidden/>
    <w:unhideWhenUsed/>
    <w:rsid w:val="001F192E"/>
    <w:rPr>
      <w:vertAlign w:val="superscript"/>
    </w:rPr>
  </w:style>
  <w:style w:type="character" w:customStyle="1" w:styleId="Heading3Char">
    <w:name w:val="Heading 3 Char"/>
    <w:basedOn w:val="DefaultParagraphFont"/>
    <w:link w:val="Heading3"/>
    <w:uiPriority w:val="9"/>
    <w:rsid w:val="00A44DDC"/>
    <w:rPr>
      <w:rFonts w:asciiTheme="majorHAnsi" w:eastAsiaTheme="majorEastAsia" w:hAnsiTheme="majorHAnsi" w:cstheme="majorBidi"/>
      <w:i/>
      <w:iCs/>
      <w:color w:val="3A67B8"/>
    </w:rPr>
  </w:style>
  <w:style w:type="character" w:customStyle="1" w:styleId="Heading4Char">
    <w:name w:val="Heading 4 Char"/>
    <w:basedOn w:val="DefaultParagraphFont"/>
    <w:link w:val="Heading4"/>
    <w:uiPriority w:val="9"/>
    <w:rsid w:val="00A44DD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8A6485"/>
    <w:rPr>
      <w:color w:val="808080"/>
    </w:rPr>
  </w:style>
  <w:style w:type="character" w:customStyle="1" w:styleId="normaltextrun">
    <w:name w:val="normaltextrun"/>
    <w:basedOn w:val="DefaultParagraphFont"/>
    <w:rsid w:val="0062425B"/>
  </w:style>
  <w:style w:type="character" w:customStyle="1" w:styleId="eop">
    <w:name w:val="eop"/>
    <w:basedOn w:val="DefaultParagraphFont"/>
    <w:rsid w:val="0062425B"/>
  </w:style>
  <w:style w:type="paragraph" w:customStyle="1" w:styleId="paragraph">
    <w:name w:val="paragraph"/>
    <w:basedOn w:val="Normal"/>
    <w:rsid w:val="0062425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TMLCode">
    <w:name w:val="HTML Code"/>
    <w:basedOn w:val="DefaultParagraphFont"/>
    <w:uiPriority w:val="99"/>
    <w:semiHidden/>
    <w:unhideWhenUsed/>
    <w:rsid w:val="001239BA"/>
    <w:rPr>
      <w:rFonts w:ascii="Courier New" w:eastAsia="Times New Roman" w:hAnsi="Courier New" w:cs="Courier New"/>
      <w:sz w:val="20"/>
      <w:szCs w:val="20"/>
    </w:rPr>
  </w:style>
  <w:style w:type="character" w:styleId="Strong">
    <w:name w:val="Strong"/>
    <w:basedOn w:val="DefaultParagraphFont"/>
    <w:uiPriority w:val="22"/>
    <w:qFormat/>
    <w:rsid w:val="001239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674466">
      <w:bodyDiv w:val="1"/>
      <w:marLeft w:val="0"/>
      <w:marRight w:val="0"/>
      <w:marTop w:val="0"/>
      <w:marBottom w:val="0"/>
      <w:divBdr>
        <w:top w:val="none" w:sz="0" w:space="0" w:color="auto"/>
        <w:left w:val="none" w:sz="0" w:space="0" w:color="auto"/>
        <w:bottom w:val="none" w:sz="0" w:space="0" w:color="auto"/>
        <w:right w:val="none" w:sz="0" w:space="0" w:color="auto"/>
      </w:divBdr>
    </w:div>
    <w:div w:id="170413168">
      <w:bodyDiv w:val="1"/>
      <w:marLeft w:val="0"/>
      <w:marRight w:val="0"/>
      <w:marTop w:val="0"/>
      <w:marBottom w:val="0"/>
      <w:divBdr>
        <w:top w:val="none" w:sz="0" w:space="0" w:color="auto"/>
        <w:left w:val="none" w:sz="0" w:space="0" w:color="auto"/>
        <w:bottom w:val="none" w:sz="0" w:space="0" w:color="auto"/>
        <w:right w:val="none" w:sz="0" w:space="0" w:color="auto"/>
      </w:divBdr>
    </w:div>
    <w:div w:id="294221482">
      <w:bodyDiv w:val="1"/>
      <w:marLeft w:val="0"/>
      <w:marRight w:val="0"/>
      <w:marTop w:val="0"/>
      <w:marBottom w:val="0"/>
      <w:divBdr>
        <w:top w:val="none" w:sz="0" w:space="0" w:color="auto"/>
        <w:left w:val="none" w:sz="0" w:space="0" w:color="auto"/>
        <w:bottom w:val="none" w:sz="0" w:space="0" w:color="auto"/>
        <w:right w:val="none" w:sz="0" w:space="0" w:color="auto"/>
      </w:divBdr>
    </w:div>
    <w:div w:id="482087696">
      <w:bodyDiv w:val="1"/>
      <w:marLeft w:val="0"/>
      <w:marRight w:val="0"/>
      <w:marTop w:val="0"/>
      <w:marBottom w:val="0"/>
      <w:divBdr>
        <w:top w:val="none" w:sz="0" w:space="0" w:color="auto"/>
        <w:left w:val="none" w:sz="0" w:space="0" w:color="auto"/>
        <w:bottom w:val="none" w:sz="0" w:space="0" w:color="auto"/>
        <w:right w:val="none" w:sz="0" w:space="0" w:color="auto"/>
      </w:divBdr>
    </w:div>
    <w:div w:id="719129432">
      <w:bodyDiv w:val="1"/>
      <w:marLeft w:val="0"/>
      <w:marRight w:val="0"/>
      <w:marTop w:val="0"/>
      <w:marBottom w:val="0"/>
      <w:divBdr>
        <w:top w:val="none" w:sz="0" w:space="0" w:color="auto"/>
        <w:left w:val="none" w:sz="0" w:space="0" w:color="auto"/>
        <w:bottom w:val="none" w:sz="0" w:space="0" w:color="auto"/>
        <w:right w:val="none" w:sz="0" w:space="0" w:color="auto"/>
      </w:divBdr>
    </w:div>
    <w:div w:id="737628174">
      <w:bodyDiv w:val="1"/>
      <w:marLeft w:val="0"/>
      <w:marRight w:val="0"/>
      <w:marTop w:val="0"/>
      <w:marBottom w:val="0"/>
      <w:divBdr>
        <w:top w:val="none" w:sz="0" w:space="0" w:color="auto"/>
        <w:left w:val="none" w:sz="0" w:space="0" w:color="auto"/>
        <w:bottom w:val="none" w:sz="0" w:space="0" w:color="auto"/>
        <w:right w:val="none" w:sz="0" w:space="0" w:color="auto"/>
      </w:divBdr>
    </w:div>
    <w:div w:id="785007466">
      <w:bodyDiv w:val="1"/>
      <w:marLeft w:val="0"/>
      <w:marRight w:val="0"/>
      <w:marTop w:val="0"/>
      <w:marBottom w:val="0"/>
      <w:divBdr>
        <w:top w:val="none" w:sz="0" w:space="0" w:color="auto"/>
        <w:left w:val="none" w:sz="0" w:space="0" w:color="auto"/>
        <w:bottom w:val="none" w:sz="0" w:space="0" w:color="auto"/>
        <w:right w:val="none" w:sz="0" w:space="0" w:color="auto"/>
      </w:divBdr>
    </w:div>
    <w:div w:id="1655181078">
      <w:bodyDiv w:val="1"/>
      <w:marLeft w:val="0"/>
      <w:marRight w:val="0"/>
      <w:marTop w:val="0"/>
      <w:marBottom w:val="0"/>
      <w:divBdr>
        <w:top w:val="none" w:sz="0" w:space="0" w:color="auto"/>
        <w:left w:val="none" w:sz="0" w:space="0" w:color="auto"/>
        <w:bottom w:val="none" w:sz="0" w:space="0" w:color="auto"/>
        <w:right w:val="none" w:sz="0" w:space="0" w:color="auto"/>
      </w:divBdr>
    </w:div>
    <w:div w:id="1906527548">
      <w:bodyDiv w:val="1"/>
      <w:marLeft w:val="0"/>
      <w:marRight w:val="0"/>
      <w:marTop w:val="0"/>
      <w:marBottom w:val="0"/>
      <w:divBdr>
        <w:top w:val="none" w:sz="0" w:space="0" w:color="auto"/>
        <w:left w:val="none" w:sz="0" w:space="0" w:color="auto"/>
        <w:bottom w:val="none" w:sz="0" w:space="0" w:color="auto"/>
        <w:right w:val="none" w:sz="0" w:space="0" w:color="auto"/>
      </w:divBdr>
    </w:div>
    <w:div w:id="1992370282">
      <w:bodyDiv w:val="1"/>
      <w:marLeft w:val="0"/>
      <w:marRight w:val="0"/>
      <w:marTop w:val="0"/>
      <w:marBottom w:val="0"/>
      <w:divBdr>
        <w:top w:val="none" w:sz="0" w:space="0" w:color="auto"/>
        <w:left w:val="none" w:sz="0" w:space="0" w:color="auto"/>
        <w:bottom w:val="none" w:sz="0" w:space="0" w:color="auto"/>
        <w:right w:val="none" w:sz="0" w:space="0" w:color="auto"/>
      </w:divBdr>
    </w:div>
    <w:div w:id="2058625520">
      <w:bodyDiv w:val="1"/>
      <w:marLeft w:val="0"/>
      <w:marRight w:val="0"/>
      <w:marTop w:val="0"/>
      <w:marBottom w:val="0"/>
      <w:divBdr>
        <w:top w:val="none" w:sz="0" w:space="0" w:color="auto"/>
        <w:left w:val="none" w:sz="0" w:space="0" w:color="auto"/>
        <w:bottom w:val="none" w:sz="0" w:space="0" w:color="auto"/>
        <w:right w:val="none" w:sz="0" w:space="0" w:color="auto"/>
      </w:divBdr>
    </w:div>
    <w:div w:id="213621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mana\Downloads\Documentation%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2A9748FB31D4141995F6DCE0DF7A509"/>
        <w:category>
          <w:name w:val="General"/>
          <w:gallery w:val="placeholder"/>
        </w:category>
        <w:types>
          <w:type w:val="bbPlcHdr"/>
        </w:types>
        <w:behaviors>
          <w:behavior w:val="content"/>
        </w:behaviors>
        <w:guid w:val="{AE374AD9-54B7-4A61-90B2-9A9AB05FC253}"/>
      </w:docPartPr>
      <w:docPartBody>
        <w:p w:rsidR="00B666EE" w:rsidRDefault="00B666EE">
          <w:pPr>
            <w:pStyle w:val="72A9748FB31D4141995F6DCE0DF7A509"/>
          </w:pPr>
          <w:r w:rsidRPr="0051379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6EE"/>
    <w:rsid w:val="0011327F"/>
    <w:rsid w:val="001C6E90"/>
    <w:rsid w:val="008660BD"/>
    <w:rsid w:val="008C5E2E"/>
    <w:rsid w:val="00B666EE"/>
    <w:rsid w:val="00D44E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A9748FB31D4141995F6DCE0DF7A509">
    <w:name w:val="72A9748FB31D4141995F6DCE0DF7A5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Helvetica"/>
        <a:ea typeface=""/>
        <a:cs typeface=""/>
      </a:majorFont>
      <a:minorFont>
        <a:latin typeface="Helvetic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b9a1244-06e3-43fa-ac7b-756e60e56ae4"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9BEFD8F15BD1942942BC443BD33D3EC" ma:contentTypeVersion="13" ma:contentTypeDescription="Create a new document." ma:contentTypeScope="" ma:versionID="c9c4876ee30627935b8a7b638903ce46">
  <xsd:schema xmlns:xsd="http://www.w3.org/2001/XMLSchema" xmlns:xs="http://www.w3.org/2001/XMLSchema" xmlns:p="http://schemas.microsoft.com/office/2006/metadata/properties" xmlns:ns3="eb9a1244-06e3-43fa-ac7b-756e60e56ae4" xmlns:ns4="138c5624-be97-4bbf-be30-f56be0951a4c" targetNamespace="http://schemas.microsoft.com/office/2006/metadata/properties" ma:root="true" ma:fieldsID="a998406bb13a82d70a28ea6c4addf461" ns3:_="" ns4:_="">
    <xsd:import namespace="eb9a1244-06e3-43fa-ac7b-756e60e56ae4"/>
    <xsd:import namespace="138c5624-be97-4bbf-be30-f56be0951a4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LengthInSeconds" minOccurs="0"/>
                <xsd:element ref="ns3:MediaServiceObjectDetectorVersions" minOccurs="0"/>
                <xsd:element ref="ns3:MediaServiceDateTaken"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9a1244-06e3-43fa-ac7b-756e60e56a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8c5624-be97-4bbf-be30-f56be0951a4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7364E9-58FF-4421-AC80-9496A96FB192}">
  <ds:schemaRefs>
    <ds:schemaRef ds:uri="http://schemas.microsoft.com/office/2006/metadata/properties"/>
    <ds:schemaRef ds:uri="http://schemas.microsoft.com/office/infopath/2007/PartnerControls"/>
    <ds:schemaRef ds:uri="eb9a1244-06e3-43fa-ac7b-756e60e56ae4"/>
  </ds:schemaRefs>
</ds:datastoreItem>
</file>

<file path=customXml/itemProps2.xml><?xml version="1.0" encoding="utf-8"?>
<ds:datastoreItem xmlns:ds="http://schemas.openxmlformats.org/officeDocument/2006/customXml" ds:itemID="{9249CB64-6C3E-4DD5-9FCB-4DE4BBB0D28C}">
  <ds:schemaRefs>
    <ds:schemaRef ds:uri="http://schemas.openxmlformats.org/officeDocument/2006/bibliography"/>
  </ds:schemaRefs>
</ds:datastoreItem>
</file>

<file path=customXml/itemProps3.xml><?xml version="1.0" encoding="utf-8"?>
<ds:datastoreItem xmlns:ds="http://schemas.openxmlformats.org/officeDocument/2006/customXml" ds:itemID="{93D1E3B5-1892-4BA2-A53C-40406D6388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9a1244-06e3-43fa-ac7b-756e60e56ae4"/>
    <ds:schemaRef ds:uri="138c5624-be97-4bbf-be30-f56be0951a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D788E7-24A1-4B5B-A706-41ED2AF09F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C:\Users\nmana\Downloads\Documentation template.dotx</Template>
  <TotalTime>0</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Enabled Geospatial Interactivity Using ipywidgets and Folium</dc:title>
  <dc:subject/>
  <dc:creator>Manasa N</dc:creator>
  <cp:keywords/>
  <dc:description/>
  <cp:lastModifiedBy>CHATHUMINI SATHARASINGHE</cp:lastModifiedBy>
  <cp:revision>2</cp:revision>
  <cp:lastPrinted>2025-05-17T10:50:00Z</cp:lastPrinted>
  <dcterms:created xsi:type="dcterms:W3CDTF">2025-05-17T10:52:00Z</dcterms:created>
  <dcterms:modified xsi:type="dcterms:W3CDTF">2025-05-17T10:52:00Z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0x010100C9BEFD8F15BD1942942BC443BD33D3EC</vt:lpwstr>
  </property>
</Properties>
</file>