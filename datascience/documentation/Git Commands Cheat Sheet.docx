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2784" w14:textId="0CA37A70" w:rsidR="00FB1ACA" w:rsidRPr="001F192E" w:rsidRDefault="00000000" w:rsidP="001F192E">
      <w:pPr>
        <w:pStyle w:val="Title"/>
      </w:pPr>
      <w:sdt>
        <w:sdtPr>
          <w:alias w:val="Title"/>
          <w:tag w:val=""/>
          <w:id w:val="1283931170"/>
          <w:placeholder>
            <w:docPart w:val="A7334467A3014DABA2315D61C23712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C12DB">
            <w:t>Git Commands Cheat Sheet</w:t>
          </w:r>
        </w:sdtContent>
      </w:sdt>
    </w:p>
    <w:p w14:paraId="7C72E78A" w14:textId="03C0FD78" w:rsidR="0024541A" w:rsidRDefault="00EC12DB" w:rsidP="0024541A">
      <w:r>
        <w:t>The following documentation is a list of common git commands to assist you in using git in the terminal on vs code</w:t>
      </w:r>
      <w:r w:rsidR="008A6485">
        <w:t>.</w:t>
      </w:r>
      <w:r w:rsidR="00F52F83">
        <w:t xml:space="preserve"> You can also use the arrows in the terminal to scroll up and down and see past git commands.</w:t>
      </w:r>
    </w:p>
    <w:p w14:paraId="57CFE24D" w14:textId="6844AE65" w:rsidR="0024541A" w:rsidRDefault="00A97169" w:rsidP="00A97169">
      <w:pPr>
        <w:pStyle w:val="Heading1"/>
      </w:pPr>
      <w:r>
        <w:t>Frequently used g</w:t>
      </w:r>
      <w:r w:rsidR="00EC12DB">
        <w:t>it commands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5103"/>
      </w:tblGrid>
      <w:tr w:rsidR="007165E5" w14:paraId="0CF1B6CA" w14:textId="77777777" w:rsidTr="00531C94">
        <w:tc>
          <w:tcPr>
            <w:tcW w:w="4253" w:type="dxa"/>
          </w:tcPr>
          <w:p w14:paraId="7332D17C" w14:textId="227F79DE" w:rsidR="007165E5" w:rsidRDefault="00A97169" w:rsidP="00A97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5103" w:type="dxa"/>
          </w:tcPr>
          <w:p w14:paraId="7F9B895D" w14:textId="527AACC1" w:rsidR="007165E5" w:rsidRPr="00A97169" w:rsidRDefault="00A97169" w:rsidP="00A97169">
            <w:pPr>
              <w:jc w:val="center"/>
              <w:rPr>
                <w:b/>
                <w:bCs/>
              </w:rPr>
            </w:pPr>
            <w:r w:rsidRPr="00A97169">
              <w:rPr>
                <w:b/>
                <w:bCs/>
              </w:rPr>
              <w:t>EXPLANATION</w:t>
            </w:r>
          </w:p>
        </w:tc>
      </w:tr>
      <w:tr w:rsidR="007165E5" w14:paraId="15971CB8" w14:textId="77777777" w:rsidTr="00531C94">
        <w:tc>
          <w:tcPr>
            <w:tcW w:w="4253" w:type="dxa"/>
          </w:tcPr>
          <w:p w14:paraId="37579420" w14:textId="7AA9D1C3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7165E5">
              <w:rPr>
                <w:b/>
                <w:bCs/>
              </w:rPr>
              <w:t xml:space="preserve">it add </w:t>
            </w:r>
            <w:r w:rsidR="00A97169">
              <w:rPr>
                <w:b/>
                <w:bCs/>
              </w:rPr>
              <w:t>&lt;</w:t>
            </w:r>
            <w:r w:rsidRPr="007165E5">
              <w:rPr>
                <w:b/>
                <w:bCs/>
              </w:rPr>
              <w:t>filename</w:t>
            </w:r>
            <w:r w:rsidR="00A97169">
              <w:rPr>
                <w:b/>
                <w:bCs/>
              </w:rPr>
              <w:t>&gt;</w:t>
            </w:r>
          </w:p>
        </w:tc>
        <w:tc>
          <w:tcPr>
            <w:tcW w:w="5103" w:type="dxa"/>
          </w:tcPr>
          <w:p w14:paraId="35DA5FB9" w14:textId="3E708748" w:rsidR="007165E5" w:rsidRDefault="007165E5" w:rsidP="007165E5">
            <w:r>
              <w:t>Stage a particular file, write the name of the file where filename sits</w:t>
            </w:r>
            <w:r w:rsidR="00136104">
              <w:t>.</w:t>
            </w:r>
          </w:p>
        </w:tc>
      </w:tr>
      <w:tr w:rsidR="007165E5" w14:paraId="2CC5EBE2" w14:textId="77777777" w:rsidTr="00531C94">
        <w:tc>
          <w:tcPr>
            <w:tcW w:w="4253" w:type="dxa"/>
          </w:tcPr>
          <w:p w14:paraId="61357085" w14:textId="5ED13C53" w:rsidR="007165E5" w:rsidRDefault="007165E5" w:rsidP="007165E5">
            <w:r w:rsidRPr="007165E5">
              <w:rPr>
                <w:b/>
                <w:bCs/>
              </w:rPr>
              <w:t xml:space="preserve">git </w:t>
            </w:r>
            <w:proofErr w:type="gramStart"/>
            <w:r w:rsidRPr="007165E5">
              <w:rPr>
                <w:b/>
                <w:bCs/>
              </w:rPr>
              <w:t>add .</w:t>
            </w:r>
            <w:proofErr w:type="gramEnd"/>
            <w:r>
              <w:rPr>
                <w:b/>
                <w:bCs/>
              </w:rPr>
              <w:t xml:space="preserve">  </w:t>
            </w:r>
          </w:p>
        </w:tc>
        <w:tc>
          <w:tcPr>
            <w:tcW w:w="5103" w:type="dxa"/>
          </w:tcPr>
          <w:p w14:paraId="168E4A29" w14:textId="77777777" w:rsidR="007165E5" w:rsidRDefault="007165E5" w:rsidP="007165E5">
            <w:r>
              <w:t>Stage all files in the current folder</w:t>
            </w:r>
            <w:r w:rsidR="00136104">
              <w:t>.</w:t>
            </w:r>
          </w:p>
          <w:p w14:paraId="5A2A8890" w14:textId="5706E448" w:rsidR="00006E89" w:rsidRDefault="00006E89" w:rsidP="007165E5"/>
        </w:tc>
      </w:tr>
      <w:tr w:rsidR="007165E5" w14:paraId="52C69FA0" w14:textId="77777777" w:rsidTr="00531C94">
        <w:tc>
          <w:tcPr>
            <w:tcW w:w="4253" w:type="dxa"/>
          </w:tcPr>
          <w:p w14:paraId="2908EFEF" w14:textId="6A24A547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status</w:t>
            </w:r>
          </w:p>
        </w:tc>
        <w:tc>
          <w:tcPr>
            <w:tcW w:w="5103" w:type="dxa"/>
          </w:tcPr>
          <w:p w14:paraId="56E964A3" w14:textId="6CBE2E66" w:rsidR="007165E5" w:rsidRDefault="007165E5" w:rsidP="007165E5">
            <w:r>
              <w:t xml:space="preserve">This shows you what branch you are </w:t>
            </w:r>
            <w:proofErr w:type="gramStart"/>
            <w:r>
              <w:t>on</w:t>
            </w:r>
            <w:proofErr w:type="gramEnd"/>
            <w:r>
              <w:t xml:space="preserve"> and which files are in the staging area</w:t>
            </w:r>
            <w:r w:rsidR="00136104">
              <w:t>.</w:t>
            </w:r>
          </w:p>
        </w:tc>
      </w:tr>
      <w:tr w:rsidR="00531C94" w14:paraId="23849F6F" w14:textId="77777777" w:rsidTr="00531C94">
        <w:tc>
          <w:tcPr>
            <w:tcW w:w="4253" w:type="dxa"/>
          </w:tcPr>
          <w:p w14:paraId="2C50373D" w14:textId="3FB964AD" w:rsidR="00531C94" w:rsidRDefault="00531C94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git </w:t>
            </w:r>
            <w:proofErr w:type="gramStart"/>
            <w:r>
              <w:rPr>
                <w:b/>
                <w:bCs/>
              </w:rPr>
              <w:t>commit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68A24B10" w14:textId="2401B565" w:rsidR="00531C94" w:rsidRDefault="00531C94" w:rsidP="007165E5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3526908F" w14:textId="3265D7A5" w:rsidR="00531C94" w:rsidRDefault="00531C94" w:rsidP="007165E5">
            <w:r>
              <w:t>Saves files to a local repository on your computer. Opens a text entry to write a comment.</w:t>
            </w:r>
          </w:p>
        </w:tc>
      </w:tr>
      <w:tr w:rsidR="007165E5" w14:paraId="57F0BD2A" w14:textId="77777777" w:rsidTr="00531C94">
        <w:tc>
          <w:tcPr>
            <w:tcW w:w="4253" w:type="dxa"/>
          </w:tcPr>
          <w:p w14:paraId="3FF70256" w14:textId="60E77DBE" w:rsidR="007165E5" w:rsidRDefault="007165E5" w:rsidP="007165E5">
            <w:r w:rsidRPr="007165E5">
              <w:rPr>
                <w:b/>
                <w:bCs/>
              </w:rPr>
              <w:t xml:space="preserve">git </w:t>
            </w:r>
            <w:r>
              <w:rPr>
                <w:b/>
                <w:bCs/>
              </w:rPr>
              <w:t>commit -m “write comment here”</w:t>
            </w:r>
          </w:p>
        </w:tc>
        <w:tc>
          <w:tcPr>
            <w:tcW w:w="5103" w:type="dxa"/>
          </w:tcPr>
          <w:p w14:paraId="022170CB" w14:textId="1867A429" w:rsidR="007165E5" w:rsidRDefault="007165E5" w:rsidP="007165E5">
            <w:r>
              <w:t>Saves files that are staged into the local repository on your computer. Write a comment to keep track of your changes.</w:t>
            </w:r>
          </w:p>
        </w:tc>
      </w:tr>
      <w:tr w:rsidR="007165E5" w14:paraId="42C6C808" w14:textId="77777777" w:rsidTr="00531C94">
        <w:tc>
          <w:tcPr>
            <w:tcW w:w="4253" w:type="dxa"/>
          </w:tcPr>
          <w:p w14:paraId="6DD0BDB5" w14:textId="4604E53C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push</w:t>
            </w:r>
          </w:p>
        </w:tc>
        <w:tc>
          <w:tcPr>
            <w:tcW w:w="5103" w:type="dxa"/>
          </w:tcPr>
          <w:p w14:paraId="7C0ABB77" w14:textId="7E02A8EC" w:rsidR="007165E5" w:rsidRDefault="00136104" w:rsidP="007165E5">
            <w:r>
              <w:t>Uploads all local branch commits to the remote repository on GitHub.</w:t>
            </w:r>
          </w:p>
        </w:tc>
      </w:tr>
      <w:tr w:rsidR="007165E5" w14:paraId="15983D65" w14:textId="77777777" w:rsidTr="00531C94">
        <w:tc>
          <w:tcPr>
            <w:tcW w:w="4253" w:type="dxa"/>
          </w:tcPr>
          <w:p w14:paraId="5EF4A1DD" w14:textId="44A38F9B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pull</w:t>
            </w:r>
          </w:p>
        </w:tc>
        <w:tc>
          <w:tcPr>
            <w:tcW w:w="5103" w:type="dxa"/>
          </w:tcPr>
          <w:p w14:paraId="69F275A5" w14:textId="2592E3DB" w:rsidR="007165E5" w:rsidRDefault="00136104" w:rsidP="007165E5">
            <w:r>
              <w:t>Downloads all commits from the remote repository on GitHub to your local repository and merges them with your local files.</w:t>
            </w:r>
          </w:p>
        </w:tc>
      </w:tr>
      <w:tr w:rsidR="007165E5" w14:paraId="0ECBB169" w14:textId="77777777" w:rsidTr="00531C94">
        <w:tc>
          <w:tcPr>
            <w:tcW w:w="4253" w:type="dxa"/>
          </w:tcPr>
          <w:p w14:paraId="0C78083D" w14:textId="27EA9111" w:rsidR="007165E5" w:rsidRPr="007165E5" w:rsidRDefault="007165E5" w:rsidP="007165E5">
            <w:pPr>
              <w:rPr>
                <w:b/>
                <w:bCs/>
              </w:rPr>
            </w:pPr>
            <w:r>
              <w:rPr>
                <w:b/>
                <w:bCs/>
              </w:rPr>
              <w:t>git fetch</w:t>
            </w:r>
          </w:p>
        </w:tc>
        <w:tc>
          <w:tcPr>
            <w:tcW w:w="5103" w:type="dxa"/>
          </w:tcPr>
          <w:p w14:paraId="73E0B6A4" w14:textId="01644E6B" w:rsidR="007165E5" w:rsidRDefault="00136104" w:rsidP="007165E5">
            <w:r>
              <w:t>Downloads all commits from the remote repository on GitHub to your local repository but does not merge them.</w:t>
            </w:r>
          </w:p>
        </w:tc>
      </w:tr>
      <w:tr w:rsidR="007165E5" w14:paraId="76F33745" w14:textId="77777777" w:rsidTr="00531C94">
        <w:tc>
          <w:tcPr>
            <w:tcW w:w="4253" w:type="dxa"/>
          </w:tcPr>
          <w:p w14:paraId="3761B820" w14:textId="3DD5160C" w:rsidR="007165E5" w:rsidRPr="007165E5" w:rsidRDefault="00136104" w:rsidP="007165E5">
            <w:pPr>
              <w:rPr>
                <w:b/>
                <w:bCs/>
              </w:rPr>
            </w:pPr>
            <w:r w:rsidRPr="00136104">
              <w:rPr>
                <w:b/>
                <w:bCs/>
              </w:rPr>
              <w:t>git log --author="</w:t>
            </w:r>
            <w:proofErr w:type="spellStart"/>
            <w:r>
              <w:rPr>
                <w:b/>
                <w:bCs/>
              </w:rPr>
              <w:t>yourname</w:t>
            </w:r>
            <w:proofErr w:type="spellEnd"/>
            <w:r w:rsidRPr="00136104">
              <w:rPr>
                <w:b/>
                <w:bCs/>
              </w:rPr>
              <w:t>" --</w:t>
            </w:r>
            <w:proofErr w:type="spellStart"/>
            <w:r w:rsidRPr="00136104">
              <w:rPr>
                <w:b/>
                <w:bCs/>
              </w:rPr>
              <w:t>oneline</w:t>
            </w:r>
            <w:proofErr w:type="spellEnd"/>
          </w:p>
        </w:tc>
        <w:tc>
          <w:tcPr>
            <w:tcW w:w="5103" w:type="dxa"/>
          </w:tcPr>
          <w:p w14:paraId="3AE17932" w14:textId="2AD10930" w:rsidR="007165E5" w:rsidRDefault="00136104" w:rsidP="007165E5">
            <w:r>
              <w:t xml:space="preserve">This shows you a list of </w:t>
            </w:r>
            <w:proofErr w:type="gramStart"/>
            <w:r>
              <w:t>all of</w:t>
            </w:r>
            <w:proofErr w:type="gramEnd"/>
            <w:r>
              <w:t xml:space="preserve"> the logs that you have made, in an output of one line per commit.</w:t>
            </w:r>
          </w:p>
        </w:tc>
      </w:tr>
    </w:tbl>
    <w:p w14:paraId="73DA642B" w14:textId="77777777" w:rsidR="007165E5" w:rsidRDefault="007165E5" w:rsidP="007165E5"/>
    <w:p w14:paraId="5B33B268" w14:textId="07623FCB" w:rsidR="00F52F83" w:rsidRDefault="00F52F83" w:rsidP="00F52F83">
      <w:pPr>
        <w:pStyle w:val="Heading1"/>
      </w:pPr>
      <w:r>
        <w:t>Getting out of trouble</w:t>
      </w:r>
    </w:p>
    <w:p w14:paraId="360B95DD" w14:textId="53EACB00" w:rsidR="00F52F83" w:rsidRPr="00F52F83" w:rsidRDefault="00F52F83" w:rsidP="00F52F83">
      <w:r>
        <w:t>If your git terminal is stuck, use these to bring you back to where you can enter commands again.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5244"/>
      </w:tblGrid>
      <w:tr w:rsidR="00531C94" w14:paraId="69F96E9C" w14:textId="77777777" w:rsidTr="00531C94">
        <w:tc>
          <w:tcPr>
            <w:tcW w:w="4253" w:type="dxa"/>
          </w:tcPr>
          <w:p w14:paraId="55D80BF3" w14:textId="77777777" w:rsidR="00531C94" w:rsidRDefault="00531C94" w:rsidP="00A61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5244" w:type="dxa"/>
          </w:tcPr>
          <w:p w14:paraId="5C4F5193" w14:textId="77777777" w:rsidR="00531C94" w:rsidRPr="00A97169" w:rsidRDefault="00531C94" w:rsidP="00A61F74">
            <w:pPr>
              <w:jc w:val="center"/>
              <w:rPr>
                <w:b/>
                <w:bCs/>
              </w:rPr>
            </w:pPr>
            <w:r w:rsidRPr="00A97169">
              <w:rPr>
                <w:b/>
                <w:bCs/>
              </w:rPr>
              <w:t>EXPLANATION</w:t>
            </w:r>
          </w:p>
        </w:tc>
      </w:tr>
      <w:tr w:rsidR="00531C94" w14:paraId="230D8A69" w14:textId="77777777" w:rsidTr="00531C94">
        <w:tc>
          <w:tcPr>
            <w:tcW w:w="4253" w:type="dxa"/>
          </w:tcPr>
          <w:p w14:paraId="21153A54" w14:textId="26A24FA8" w:rsidR="00531C94" w:rsidRPr="007165E5" w:rsidRDefault="00531C94" w:rsidP="00A61F74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5244" w:type="dxa"/>
          </w:tcPr>
          <w:p w14:paraId="4CB0067A" w14:textId="77777777" w:rsidR="00531C94" w:rsidRDefault="00531C94" w:rsidP="00A61F74">
            <w:r>
              <w:t xml:space="preserve">Exits from the last command </w:t>
            </w:r>
            <w:proofErr w:type="gramStart"/>
            <w:r>
              <w:t>given</w:t>
            </w:r>
            <w:proofErr w:type="gramEnd"/>
          </w:p>
          <w:p w14:paraId="466B7252" w14:textId="3B2A420E" w:rsidR="00531C94" w:rsidRDefault="00531C94" w:rsidP="00A61F74"/>
        </w:tc>
      </w:tr>
      <w:tr w:rsidR="00531C94" w14:paraId="31FC8946" w14:textId="77777777" w:rsidTr="00531C94">
        <w:tc>
          <w:tcPr>
            <w:tcW w:w="4253" w:type="dxa"/>
          </w:tcPr>
          <w:p w14:paraId="598390B8" w14:textId="61DD91C2" w:rsidR="00531C94" w:rsidRPr="00531C94" w:rsidRDefault="00531C94" w:rsidP="00A61F74">
            <w:pPr>
              <w:rPr>
                <w:b/>
                <w:bCs/>
              </w:rPr>
            </w:pPr>
            <w:proofErr w:type="gramStart"/>
            <w:r w:rsidRPr="00531C94">
              <w:rPr>
                <w:b/>
                <w:bCs/>
              </w:rPr>
              <w:t>:q</w:t>
            </w:r>
            <w:proofErr w:type="gramEnd"/>
            <w:r w:rsidRPr="00531C94">
              <w:rPr>
                <w:b/>
                <w:bCs/>
              </w:rPr>
              <w:t>!</w:t>
            </w:r>
          </w:p>
        </w:tc>
        <w:tc>
          <w:tcPr>
            <w:tcW w:w="5244" w:type="dxa"/>
          </w:tcPr>
          <w:p w14:paraId="55F84F06" w14:textId="2DCFD4C8" w:rsidR="00531C94" w:rsidRDefault="00531C94" w:rsidP="00A61F74">
            <w:r>
              <w:t>Exits a git commit without saving, works after using git commit command</w:t>
            </w:r>
          </w:p>
        </w:tc>
      </w:tr>
    </w:tbl>
    <w:p w14:paraId="3BFF3E4B" w14:textId="77777777" w:rsidR="00531C94" w:rsidRDefault="00531C94" w:rsidP="00A44DDC">
      <w:pPr>
        <w:pStyle w:val="Heading2"/>
      </w:pPr>
    </w:p>
    <w:p w14:paraId="6D75C694" w14:textId="7E8E8131" w:rsidR="007710B4" w:rsidRDefault="007710B4" w:rsidP="00A44DDC">
      <w:pPr>
        <w:pStyle w:val="Heading2"/>
      </w:pPr>
      <w:r>
        <w:t>Further reading</w:t>
      </w:r>
    </w:p>
    <w:p w14:paraId="58EE7F4D" w14:textId="4A05A913" w:rsidR="00751C7A" w:rsidRDefault="00A97169" w:rsidP="00531C94">
      <w:r>
        <w:t xml:space="preserve">Geeks for Geeks Full Commands List: </w:t>
      </w:r>
      <w:hyperlink r:id="rId8" w:history="1">
        <w:r>
          <w:rPr>
            <w:rStyle w:val="Hyperlink"/>
          </w:rPr>
          <w:t>Git Cheat Sheet (2023) - All Git Commands (geeksforgeeks.org)</w:t>
        </w:r>
      </w:hyperlink>
      <w:r w:rsidR="008A6485">
        <w:t>.</w:t>
      </w:r>
    </w:p>
    <w:p w14:paraId="7127FCBE" w14:textId="77777777" w:rsidR="0034670B" w:rsidRDefault="0034670B" w:rsidP="00A44DDC">
      <w:pPr>
        <w:pStyle w:val="Heading2"/>
      </w:pPr>
    </w:p>
    <w:p w14:paraId="4B3D0E39" w14:textId="6AD464B2" w:rsidR="001F192E" w:rsidRDefault="001F192E" w:rsidP="00A44DDC">
      <w:pPr>
        <w:pStyle w:val="Heading2"/>
      </w:pPr>
      <w:r>
        <w:t>Author</w:t>
      </w:r>
    </w:p>
    <w:p w14:paraId="00576E30" w14:textId="364EE93D" w:rsidR="001F192E" w:rsidRPr="001F192E" w:rsidRDefault="00A97169" w:rsidP="001F192E">
      <w:r>
        <w:t>Alison Collins, 2023</w:t>
      </w:r>
    </w:p>
    <w:sectPr w:rsidR="001F192E" w:rsidRPr="001F192E" w:rsidSect="00461B1F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C1D4" w14:textId="77777777" w:rsidR="00776CC1" w:rsidRDefault="00776CC1" w:rsidP="00226B7C">
      <w:pPr>
        <w:spacing w:after="0" w:line="240" w:lineRule="auto"/>
      </w:pPr>
      <w:r>
        <w:separator/>
      </w:r>
    </w:p>
  </w:endnote>
  <w:endnote w:type="continuationSeparator" w:id="0">
    <w:p w14:paraId="56E15543" w14:textId="77777777" w:rsidR="00776CC1" w:rsidRDefault="00776CC1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3C00" w14:textId="77777777" w:rsidR="00776CC1" w:rsidRDefault="00776CC1" w:rsidP="00226B7C">
      <w:pPr>
        <w:spacing w:after="0" w:line="240" w:lineRule="auto"/>
      </w:pPr>
      <w:r>
        <w:separator/>
      </w:r>
    </w:p>
  </w:footnote>
  <w:footnote w:type="continuationSeparator" w:id="0">
    <w:p w14:paraId="6AAA6FE9" w14:textId="77777777" w:rsidR="00776CC1" w:rsidRDefault="00776CC1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C57B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5E42C78C" wp14:editId="42EE3594">
          <wp:extent cx="6631387" cy="72847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80358">
    <w:abstractNumId w:val="1"/>
  </w:num>
  <w:num w:numId="2" w16cid:durableId="13748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B"/>
    <w:rsid w:val="00006E89"/>
    <w:rsid w:val="00075693"/>
    <w:rsid w:val="000964EC"/>
    <w:rsid w:val="00136104"/>
    <w:rsid w:val="0014103B"/>
    <w:rsid w:val="00166405"/>
    <w:rsid w:val="00190188"/>
    <w:rsid w:val="001A0F44"/>
    <w:rsid w:val="001F192E"/>
    <w:rsid w:val="001F4F62"/>
    <w:rsid w:val="00226B7C"/>
    <w:rsid w:val="0024541A"/>
    <w:rsid w:val="00346047"/>
    <w:rsid w:val="0034670B"/>
    <w:rsid w:val="003B07BF"/>
    <w:rsid w:val="00405F89"/>
    <w:rsid w:val="00461B1F"/>
    <w:rsid w:val="004B6471"/>
    <w:rsid w:val="00531C94"/>
    <w:rsid w:val="00547948"/>
    <w:rsid w:val="0058071F"/>
    <w:rsid w:val="006217DF"/>
    <w:rsid w:val="00644E1B"/>
    <w:rsid w:val="006E2A95"/>
    <w:rsid w:val="007165E5"/>
    <w:rsid w:val="0072505D"/>
    <w:rsid w:val="00751C7A"/>
    <w:rsid w:val="007710B4"/>
    <w:rsid w:val="00776CC1"/>
    <w:rsid w:val="0078519F"/>
    <w:rsid w:val="00884010"/>
    <w:rsid w:val="008A6485"/>
    <w:rsid w:val="008D7CDC"/>
    <w:rsid w:val="00980870"/>
    <w:rsid w:val="009A6C13"/>
    <w:rsid w:val="00A1076E"/>
    <w:rsid w:val="00A44DDC"/>
    <w:rsid w:val="00A97169"/>
    <w:rsid w:val="00AB7DA1"/>
    <w:rsid w:val="00BC6456"/>
    <w:rsid w:val="00CA7591"/>
    <w:rsid w:val="00D3779B"/>
    <w:rsid w:val="00D57B12"/>
    <w:rsid w:val="00D6442A"/>
    <w:rsid w:val="00DC0176"/>
    <w:rsid w:val="00E37C79"/>
    <w:rsid w:val="00EC12DB"/>
    <w:rsid w:val="00ED7635"/>
    <w:rsid w:val="00EF381B"/>
    <w:rsid w:val="00F52F83"/>
    <w:rsid w:val="00F9008C"/>
    <w:rsid w:val="00F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5F7E"/>
  <w15:chartTrackingRefBased/>
  <w15:docId w15:val="{DD02CA45-F7A8-48D8-8482-D10F42A8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71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it-cheat-she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o\Documents\SIT764\MOP-Code\Playground\Alison\2023%20-%20Git%20commands%20cheat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34467A3014DABA2315D61C2371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62B84-9C87-438B-AB3E-63745A378AAD}"/>
      </w:docPartPr>
      <w:docPartBody>
        <w:p w:rsidR="00A2171C" w:rsidRDefault="00000000">
          <w:pPr>
            <w:pStyle w:val="A7334467A3014DABA2315D61C237124F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A"/>
    <w:rsid w:val="002B3279"/>
    <w:rsid w:val="009A5366"/>
    <w:rsid w:val="00A2171C"/>
    <w:rsid w:val="00B0212A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334467A3014DABA2315D61C237124F">
    <w:name w:val="A7334467A3014DABA2315D61C2371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2023 - Git commands cheatsheet</Template>
  <TotalTime>41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Commands Cheat Sheet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Commands Cheat Sheet</dc:title>
  <dc:subject/>
  <dc:creator>Ali Collins</dc:creator>
  <cp:keywords/>
  <dc:description/>
  <cp:lastModifiedBy>Ali Collins</cp:lastModifiedBy>
  <cp:revision>14</cp:revision>
  <dcterms:created xsi:type="dcterms:W3CDTF">2023-12-02T02:48:00Z</dcterms:created>
  <dcterms:modified xsi:type="dcterms:W3CDTF">2023-12-04T01:10:00Z</dcterms:modified>
</cp:coreProperties>
</file>