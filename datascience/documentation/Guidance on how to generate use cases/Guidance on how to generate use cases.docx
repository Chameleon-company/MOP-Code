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C0D5BE5B5BB341EEB6C38B4249317262"/>
        </w:placeholder>
        <w:dataBinding w:prefixMappings="xmlns:ns0='http://purl.org/dc/elements/1.1/' xmlns:ns1='http://schemas.openxmlformats.org/package/2006/metadata/core-properties' " w:xpath="/ns1:coreProperties[1]/ns0:title[1]" w:storeItemID="{6C3C8BC8-F283-45AE-878A-BAB7291924A1}"/>
        <w:text/>
      </w:sdtPr>
      <w:sdtContent>
        <w:p w14:paraId="605D9176" w14:textId="6EC83564" w:rsidR="00FB1ACA" w:rsidRPr="001F192E" w:rsidRDefault="00414620" w:rsidP="00414620">
          <w:pPr>
            <w:pStyle w:val="Title"/>
            <w:spacing w:after="240"/>
          </w:pPr>
          <w:r>
            <w:t>Guidance on how to generate use cases, user stories, and variables from available datasets</w:t>
          </w:r>
        </w:p>
      </w:sdtContent>
    </w:sdt>
    <w:p w14:paraId="2AB76623" w14:textId="189D3466" w:rsidR="00847244" w:rsidRDefault="00847244" w:rsidP="00847244">
      <w:r>
        <w:t xml:space="preserve">The following provides simple steps to generate use cases and user stories from available datasets with the aim to conduct an exploratory data analysis. </w:t>
      </w:r>
    </w:p>
    <w:p w14:paraId="58D6297A" w14:textId="77777777" w:rsidR="00847244" w:rsidRDefault="00847244" w:rsidP="00847244">
      <w:pPr>
        <w:pStyle w:val="Heading1"/>
      </w:pPr>
      <w:r>
        <w:t>Use Case</w:t>
      </w:r>
    </w:p>
    <w:p w14:paraId="0943B146" w14:textId="17538BE6" w:rsidR="00847244" w:rsidRDefault="00847244" w:rsidP="00847244">
      <w:r>
        <w:t xml:space="preserve">A use case must have a product it promotes, actors in terms of interaction </w:t>
      </w:r>
      <w:r w:rsidR="00414620">
        <w:t>(</w:t>
      </w:r>
      <w:r>
        <w:t>such as a user</w:t>
      </w:r>
      <w:r w:rsidR="00414620">
        <w:t>)</w:t>
      </w:r>
      <w:r>
        <w:t>, a scenario, pointing to a user and the process, and then the experience</w:t>
      </w:r>
      <w:r w:rsidR="00414620">
        <w:t>. The experience</w:t>
      </w:r>
      <w:r>
        <w:t xml:space="preserve"> is the goal</w:t>
      </w:r>
      <w:r w:rsidR="00414620">
        <w:t xml:space="preserve"> — it</w:t>
      </w:r>
      <w:r>
        <w:t xml:space="preserve"> can be a benefit or success from the scenario </w:t>
      </w:r>
      <w:r w:rsidR="00414620">
        <w:t>with</w:t>
      </w:r>
      <w:r>
        <w:t xml:space="preserve"> well-defined details of what is required. For example, think of a use case about a bicycle rider who wants to know where he can park his bicycle safely as he visits the city for Melbourne events such as </w:t>
      </w:r>
      <w:r w:rsidR="00414620">
        <w:t>Australian O</w:t>
      </w:r>
      <w:r>
        <w:t xml:space="preserve">pen, (an event in Melbourne) noting that safety is his main goal.  According to </w:t>
      </w:r>
      <w:r w:rsidR="00414620">
        <w:t xml:space="preserve">the City of Melbourne’s </w:t>
      </w:r>
      <w:r>
        <w:t xml:space="preserve">transport strategy 2030, the city proposes bicycles to become everyday transport by 2030, and one of the many current challenges to achieving this strategy is not having access to convenient bicycle parking. </w:t>
      </w:r>
    </w:p>
    <w:p w14:paraId="04F48F4B" w14:textId="6ABE099B" w:rsidR="00847244" w:rsidRDefault="00847244" w:rsidP="00847244">
      <w:r>
        <w:t>Having successfully arrived at a use case that aligns with the goal</w:t>
      </w:r>
      <w:r w:rsidR="00414620">
        <w:t xml:space="preserve"> or </w:t>
      </w:r>
      <w:r>
        <w:t xml:space="preserve">strategy of the </w:t>
      </w:r>
      <w:r w:rsidR="00414620">
        <w:t>C</w:t>
      </w:r>
      <w:r>
        <w:t>ity</w:t>
      </w:r>
      <w:r w:rsidR="00414620">
        <w:t xml:space="preserve"> of Melbourne</w:t>
      </w:r>
      <w:r>
        <w:t>, you need to look at the data available and from there develop user stories. However, even if data are not available</w:t>
      </w:r>
      <w:r w:rsidR="00414620">
        <w:t xml:space="preserve"> on the council’s site</w:t>
      </w:r>
      <w:r>
        <w:t xml:space="preserve">, you might </w:t>
      </w:r>
      <w:r w:rsidR="00414620">
        <w:t xml:space="preserve">still </w:t>
      </w:r>
      <w:r>
        <w:t>propose</w:t>
      </w:r>
      <w:r w:rsidR="00414620">
        <w:t xml:space="preserve"> a use case using other sources</w:t>
      </w:r>
      <w:r>
        <w:t>.</w:t>
      </w:r>
    </w:p>
    <w:p w14:paraId="14B1A02D" w14:textId="77777777" w:rsidR="00847244" w:rsidRDefault="00847244" w:rsidP="00847244">
      <w:pPr>
        <w:pStyle w:val="Heading1"/>
      </w:pPr>
      <w:r>
        <w:t>User Stories</w:t>
      </w:r>
    </w:p>
    <w:p w14:paraId="7D5A9EB5" w14:textId="0E9B0D66" w:rsidR="00847244" w:rsidRDefault="00847244" w:rsidP="00847244">
      <w:r>
        <w:t xml:space="preserve">User </w:t>
      </w:r>
      <w:r w:rsidR="00414620">
        <w:t>s</w:t>
      </w:r>
      <w:r>
        <w:t xml:space="preserve">tories explain more with a focus on the goal, written from the perspective of the user </w:t>
      </w:r>
      <w:r w:rsidR="00414620">
        <w:t>(</w:t>
      </w:r>
      <w:r>
        <w:t>which in the example above is a cyclist</w:t>
      </w:r>
      <w:r w:rsidR="00414620">
        <w:t>).</w:t>
      </w:r>
      <w:r>
        <w:t xml:space="preserve"> </w:t>
      </w:r>
      <w:r w:rsidR="00414620">
        <w:t>A</w:t>
      </w:r>
      <w:r>
        <w:t xml:space="preserve">lthough not explicit, it dictates the acceptance criteria and user role. </w:t>
      </w:r>
    </w:p>
    <w:p w14:paraId="59064A0E" w14:textId="77777777" w:rsidR="00847244" w:rsidRDefault="00847244" w:rsidP="00847244">
      <w:r>
        <w:t xml:space="preserve">A user story usually starts with </w:t>
      </w:r>
    </w:p>
    <w:p w14:paraId="18878715" w14:textId="7A5BBC19" w:rsidR="00847244" w:rsidRDefault="00847244" w:rsidP="00847244">
      <w:pPr>
        <w:pStyle w:val="Quote"/>
      </w:pPr>
      <w:r>
        <w:t>“As a.&lt;pedestrian, cyclist</w:t>
      </w:r>
      <w:r w:rsidR="00414620">
        <w:t xml:space="preserve">, or </w:t>
      </w:r>
      <w:r>
        <w:t>type of user&gt;, I/we want to &lt;the main intention or objective&gt;….</w:t>
      </w:r>
      <w:r w:rsidR="00414620">
        <w:t>in order</w:t>
      </w:r>
      <w:r>
        <w:t xml:space="preserve"> to &lt;the reason&gt;</w:t>
      </w:r>
      <w:r w:rsidR="00414620">
        <w:t>.</w:t>
      </w:r>
      <w:r>
        <w:t>”</w:t>
      </w:r>
    </w:p>
    <w:p w14:paraId="57138F56" w14:textId="1BBE998A" w:rsidR="00847244" w:rsidRDefault="00847244" w:rsidP="00847244">
      <w:r>
        <w:t xml:space="preserve">Following the pattern above gives a better clue and direction for your work. </w:t>
      </w:r>
    </w:p>
    <w:p w14:paraId="46018F18" w14:textId="1E085B66" w:rsidR="00414620" w:rsidRDefault="00414620" w:rsidP="00847244">
      <w:pPr>
        <w:rPr>
          <w:rFonts w:asciiTheme="majorHAnsi" w:eastAsiaTheme="majorEastAsia" w:hAnsiTheme="majorHAnsi" w:cstheme="majorBidi"/>
          <w:b/>
          <w:bCs/>
          <w:color w:val="203572"/>
          <w:sz w:val="28"/>
          <w:szCs w:val="28"/>
        </w:rPr>
      </w:pPr>
      <w:r w:rsidRPr="00414620">
        <w:rPr>
          <w:rFonts w:asciiTheme="majorHAnsi" w:eastAsiaTheme="majorEastAsia" w:hAnsiTheme="majorHAnsi" w:cstheme="majorBidi"/>
          <w:b/>
          <w:bCs/>
          <w:color w:val="203572"/>
          <w:sz w:val="28"/>
          <w:szCs w:val="28"/>
        </w:rPr>
        <w:t>Exploratory data analysis</w:t>
      </w:r>
      <w:r>
        <w:rPr>
          <w:rFonts w:asciiTheme="majorHAnsi" w:eastAsiaTheme="majorEastAsia" w:hAnsiTheme="majorHAnsi" w:cstheme="majorBidi"/>
          <w:b/>
          <w:bCs/>
          <w:color w:val="203572"/>
          <w:sz w:val="28"/>
          <w:szCs w:val="28"/>
        </w:rPr>
        <w:t xml:space="preserve"> (EDA)</w:t>
      </w:r>
    </w:p>
    <w:p w14:paraId="25F87F28" w14:textId="1BE547D6" w:rsidR="00847244" w:rsidRDefault="00847244" w:rsidP="00847244">
      <w:r>
        <w:t xml:space="preserve">A process relating to investigating data in a bid to discover the design, identify mistakes, hypothesis testing, examine assumptions, using statistics (measures of central tendency and measures of dispersion), and graphical representation. EDA gives clarity on how one explanatory variable ranks in significance over others and assesses relationships between independent and dependent variables. </w:t>
      </w:r>
    </w:p>
    <w:p w14:paraId="4932F54D" w14:textId="77777777" w:rsidR="00847244" w:rsidRPr="00847244" w:rsidRDefault="00847244" w:rsidP="00847244">
      <w:pPr>
        <w:rPr>
          <w:i/>
          <w:iCs/>
        </w:rPr>
      </w:pPr>
      <w:r w:rsidRPr="00847244">
        <w:rPr>
          <w:i/>
          <w:iCs/>
        </w:rPr>
        <w:t xml:space="preserve">Note: It is important to use EDA with graphical technique as this is its main role and analyst can easily get insights into the data.  </w:t>
      </w:r>
    </w:p>
    <w:p w14:paraId="750A8C51" w14:textId="247E0450" w:rsidR="00847244" w:rsidRDefault="00414620" w:rsidP="00847244">
      <w:r>
        <w:t xml:space="preserve">The data science team conducts </w:t>
      </w:r>
      <w:r w:rsidR="00847244">
        <w:t>research on strategic goals the city is currently investing in or is of interest now.</w:t>
      </w:r>
    </w:p>
    <w:p w14:paraId="50929B71" w14:textId="64E81FA6" w:rsidR="00847244" w:rsidRDefault="00414620" w:rsidP="00847244">
      <w:pPr>
        <w:pStyle w:val="Heading2"/>
      </w:pPr>
      <w:r>
        <w:t>Guide</w:t>
      </w:r>
      <w:r w:rsidR="00847244">
        <w:t xml:space="preserve"> for research:</w:t>
      </w:r>
    </w:p>
    <w:p w14:paraId="23622468" w14:textId="45E29D33" w:rsidR="00847244" w:rsidRDefault="00847244" w:rsidP="00847244">
      <w:pPr>
        <w:pStyle w:val="Heading3"/>
      </w:pPr>
      <w:r>
        <w:t xml:space="preserve">Example for Domain 1: Safety and well-being. </w:t>
      </w:r>
    </w:p>
    <w:p w14:paraId="071B61E8" w14:textId="38131951" w:rsidR="00847244" w:rsidRDefault="00847244" w:rsidP="00847244">
      <w:r w:rsidRPr="00847244">
        <w:rPr>
          <w:b/>
          <w:bCs/>
          <w:i/>
          <w:iCs/>
        </w:rPr>
        <w:t>Step 1:</w:t>
      </w:r>
      <w:r>
        <w:t xml:space="preserve"> Search “what is the city of Melbourne’s goals on Safety and well-being”</w:t>
      </w:r>
    </w:p>
    <w:p w14:paraId="317624EB" w14:textId="13C0BA74" w:rsidR="00847244" w:rsidRDefault="00847244" w:rsidP="00847244">
      <w:r w:rsidRPr="004C6F92">
        <w:rPr>
          <w:rFonts w:cstheme="minorHAnsi"/>
          <w:noProof/>
          <w:szCs w:val="20"/>
        </w:rPr>
        <w:lastRenderedPageBreak/>
        <w:drawing>
          <wp:inline distT="0" distB="0" distL="0" distR="0" wp14:anchorId="0D22A091" wp14:editId="0476A562">
            <wp:extent cx="3591433" cy="2036445"/>
            <wp:effectExtent l="0" t="0" r="0" b="0"/>
            <wp:docPr id="235" name="Picture 23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35" name="Picture 235" descr="Text&#10;&#10;Description automatically generated"/>
                    <pic:cNvPicPr/>
                  </pic:nvPicPr>
                  <pic:blipFill>
                    <a:blip r:embed="rId8"/>
                    <a:stretch>
                      <a:fillRect/>
                    </a:stretch>
                  </pic:blipFill>
                  <pic:spPr>
                    <a:xfrm>
                      <a:off x="0" y="0"/>
                      <a:ext cx="3591433" cy="2036445"/>
                    </a:xfrm>
                    <a:prstGeom prst="rect">
                      <a:avLst/>
                    </a:prstGeom>
                  </pic:spPr>
                </pic:pic>
              </a:graphicData>
            </a:graphic>
          </wp:inline>
        </w:drawing>
      </w:r>
    </w:p>
    <w:p w14:paraId="04652876" w14:textId="432BDB24" w:rsidR="00847244" w:rsidRDefault="00847244" w:rsidP="00847244">
      <w:r>
        <w:t xml:space="preserve">From the above, you can click and read the contents of the link, make further research, and compare which aspect has been addressed and those promising ones. </w:t>
      </w:r>
    </w:p>
    <w:p w14:paraId="73954D44" w14:textId="035EFA6A" w:rsidR="00847244" w:rsidRDefault="00847244" w:rsidP="00847244">
      <w:r w:rsidRPr="00847244">
        <w:rPr>
          <w:b/>
          <w:bCs/>
          <w:i/>
          <w:iCs/>
        </w:rPr>
        <w:t>Step 2:</w:t>
      </w:r>
      <w:r>
        <w:t xml:space="preserve"> Go to the open dataset and review the columns and rows, to determine if the dataset would suffice for your proposed use case. Consider additional data sources and if the state of the data is current, or obsolete. </w:t>
      </w:r>
    </w:p>
    <w:p w14:paraId="118B61B6" w14:textId="77777777" w:rsidR="00847244" w:rsidRDefault="00847244" w:rsidP="00847244">
      <w:r w:rsidRPr="00847244">
        <w:rPr>
          <w:b/>
          <w:bCs/>
          <w:i/>
          <w:iCs/>
        </w:rPr>
        <w:t>Step 3:</w:t>
      </w:r>
      <w:r>
        <w:t xml:space="preserve"> Understand the data and what insight is derivable. </w:t>
      </w:r>
    </w:p>
    <w:p w14:paraId="0951CFE3" w14:textId="7C6CA14A" w:rsidR="00847244" w:rsidRPr="00847244" w:rsidRDefault="00847244" w:rsidP="00847244">
      <w:pPr>
        <w:pStyle w:val="ListParagraph"/>
        <w:numPr>
          <w:ilvl w:val="0"/>
          <w:numId w:val="3"/>
        </w:numPr>
      </w:pPr>
      <w:r w:rsidRPr="00847244">
        <w:t xml:space="preserve">What kind of data are you working with? </w:t>
      </w:r>
      <w:proofErr w:type="gramStart"/>
      <w:r w:rsidR="00414620">
        <w:t>E.g.</w:t>
      </w:r>
      <w:proofErr w:type="gramEnd"/>
      <w:r w:rsidR="00414620">
        <w:t xml:space="preserve"> </w:t>
      </w:r>
      <w:r w:rsidRPr="00847244">
        <w:t>Categorical (nominal or ordinal), Continuous (interval or ratio).</w:t>
      </w:r>
    </w:p>
    <w:p w14:paraId="00ACE5F8" w14:textId="76FB31AA" w:rsidR="00847244" w:rsidRDefault="00847244" w:rsidP="00847244">
      <w:pPr>
        <w:pStyle w:val="ListParagraph"/>
        <w:numPr>
          <w:ilvl w:val="0"/>
          <w:numId w:val="3"/>
        </w:numPr>
      </w:pPr>
      <w:r w:rsidRPr="00847244">
        <w:t xml:space="preserve">Determine your </w:t>
      </w:r>
      <w:r>
        <w:t>variables:</w:t>
      </w:r>
    </w:p>
    <w:p w14:paraId="03FF1910" w14:textId="77777777" w:rsidR="00847244" w:rsidRDefault="00847244" w:rsidP="00847244">
      <w:pPr>
        <w:ind w:left="360"/>
      </w:pPr>
      <w:r>
        <w:t xml:space="preserve">To test for relationships, a dependent variable (also outcome or response variable) will be your result of the experiment where the independent variable (explanatory variable) has been manipulated. In other words, when the x-axis represents the explanatory, then the y-axis is the dependent variable.  </w:t>
      </w:r>
    </w:p>
    <w:p w14:paraId="6C71369B" w14:textId="77777777" w:rsidR="00847244" w:rsidRDefault="00847244" w:rsidP="00847244">
      <w:pPr>
        <w:ind w:left="360"/>
      </w:pPr>
      <w:r>
        <w:t xml:space="preserve">The independent predict what the outcome will be.  </w:t>
      </w:r>
    </w:p>
    <w:p w14:paraId="57557F18" w14:textId="22051716" w:rsidR="00847244" w:rsidRDefault="00414620" w:rsidP="00414620">
      <w:pPr>
        <w:pStyle w:val="Heading2"/>
      </w:pPr>
      <w:r>
        <w:t>Visualising your data</w:t>
      </w:r>
    </w:p>
    <w:p w14:paraId="5A206913" w14:textId="66234110" w:rsidR="00847244" w:rsidRDefault="00847244" w:rsidP="00847244">
      <w:r>
        <w:t>The purpose of the plots or visuali</w:t>
      </w:r>
      <w:r w:rsidR="00414620">
        <w:t>s</w:t>
      </w:r>
      <w:r>
        <w:t>ation is to give an observation or insight into the data. It is better to state your points as insights or observations.</w:t>
      </w:r>
    </w:p>
    <w:p w14:paraId="0509659E" w14:textId="7C15DFDB" w:rsidR="00847244" w:rsidRDefault="00847244" w:rsidP="00847244">
      <w:r>
        <w:t xml:space="preserve">Keep it simple but impactful. </w:t>
      </w:r>
    </w:p>
    <w:p w14:paraId="548C1625" w14:textId="77777777" w:rsidR="00847244" w:rsidRDefault="00847244" w:rsidP="00847244">
      <w:pPr>
        <w:pStyle w:val="Heading2"/>
      </w:pPr>
      <w:r>
        <w:t xml:space="preserve">References </w:t>
      </w:r>
    </w:p>
    <w:p w14:paraId="1D3A68AD" w14:textId="204D5EB4" w:rsidR="00847244" w:rsidRDefault="00847244" w:rsidP="00847244">
      <w:r>
        <w:t xml:space="preserve">Visual-paradigm.com. 2022. </w:t>
      </w:r>
      <w:hyperlink r:id="rId9" w:history="1">
        <w:r w:rsidRPr="00847244">
          <w:rPr>
            <w:rStyle w:val="Hyperlink"/>
            <w:i/>
            <w:iCs/>
          </w:rPr>
          <w:t>User Story vs Use Case for Agile Software Development</w:t>
        </w:r>
      </w:hyperlink>
      <w:r>
        <w:t xml:space="preserve">. [online] [Accessed 29 September 2022]. </w:t>
      </w:r>
    </w:p>
    <w:p w14:paraId="64CE8984" w14:textId="6CD23137" w:rsidR="00847244" w:rsidRDefault="00847244" w:rsidP="00847244">
      <w:r>
        <w:t xml:space="preserve">Patil, P., 2018. </w:t>
      </w:r>
      <w:hyperlink r:id="rId10" w:history="1">
        <w:r w:rsidRPr="00847244">
          <w:rPr>
            <w:rStyle w:val="Hyperlink"/>
            <w:i/>
            <w:iCs/>
          </w:rPr>
          <w:t>What is Exploratory Data Analysis?</w:t>
        </w:r>
      </w:hyperlink>
      <w:r>
        <w:t xml:space="preserve"> [online] Medium. [Accessed 29 September 2022]. </w:t>
      </w:r>
    </w:p>
    <w:p w14:paraId="627E7088" w14:textId="56B6F467" w:rsidR="00847244" w:rsidRDefault="00847244" w:rsidP="00847244">
      <w:r>
        <w:t xml:space="preserve">Library, C., 2022. </w:t>
      </w:r>
      <w:hyperlink r:id="rId11" w:history="1">
        <w:r w:rsidRPr="00847244">
          <w:rPr>
            <w:rStyle w:val="Hyperlink"/>
            <w:i/>
            <w:iCs/>
          </w:rPr>
          <w:t xml:space="preserve">Data &amp; variable types - Introduction to statistics - </w:t>
        </w:r>
        <w:proofErr w:type="spellStart"/>
        <w:r w:rsidRPr="00847244">
          <w:rPr>
            <w:rStyle w:val="Hyperlink"/>
            <w:i/>
            <w:iCs/>
          </w:rPr>
          <w:t>UniSkills</w:t>
        </w:r>
        <w:proofErr w:type="spellEnd"/>
        <w:r w:rsidRPr="00847244">
          <w:rPr>
            <w:rStyle w:val="Hyperlink"/>
            <w:i/>
            <w:iCs/>
          </w:rPr>
          <w:t xml:space="preserve"> - Curtin Library</w:t>
        </w:r>
      </w:hyperlink>
      <w:r>
        <w:t xml:space="preserve">. [online] [Accessed 29 September 2022]. </w:t>
      </w:r>
    </w:p>
    <w:p w14:paraId="13C4505A" w14:textId="122B244D" w:rsidR="001F192E" w:rsidRDefault="00847244" w:rsidP="00414620">
      <w:pPr>
        <w:jc w:val="both"/>
      </w:pPr>
      <w:proofErr w:type="spellStart"/>
      <w:r>
        <w:t>Terski</w:t>
      </w:r>
      <w:proofErr w:type="spellEnd"/>
      <w:r>
        <w:t xml:space="preserve">, M., 2022. </w:t>
      </w:r>
      <w:hyperlink r:id="rId12" w:history="1">
        <w:r w:rsidRPr="00847244">
          <w:rPr>
            <w:rStyle w:val="Hyperlink"/>
          </w:rPr>
          <w:t>Use Cases in an Agile Backlog</w:t>
        </w:r>
      </w:hyperlink>
      <w:r>
        <w:t>. [online] [Accessed 29 September 2022].</w:t>
      </w:r>
    </w:p>
    <w:p w14:paraId="1C1C5858" w14:textId="08A64C2B" w:rsidR="0009148A" w:rsidRDefault="0009148A" w:rsidP="0009148A">
      <w:pPr>
        <w:pStyle w:val="Heading2"/>
      </w:pPr>
      <w:r>
        <w:t>Author</w:t>
      </w:r>
    </w:p>
    <w:p w14:paraId="6EC4C3B7" w14:textId="7F6ACEAE" w:rsidR="0009148A" w:rsidRPr="0009148A" w:rsidRDefault="0009148A" w:rsidP="0009148A">
      <w:r>
        <w:t>Bose Alli</w:t>
      </w:r>
    </w:p>
    <w:sectPr w:rsidR="0009148A" w:rsidRPr="0009148A" w:rsidSect="00461B1F">
      <w:headerReference w:type="default" r:id="rId1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F0127" w14:textId="77777777" w:rsidR="00134D37" w:rsidRDefault="00134D37" w:rsidP="00226B7C">
      <w:pPr>
        <w:spacing w:after="0" w:line="240" w:lineRule="auto"/>
      </w:pPr>
      <w:r>
        <w:separator/>
      </w:r>
    </w:p>
  </w:endnote>
  <w:endnote w:type="continuationSeparator" w:id="0">
    <w:p w14:paraId="6112FD2A" w14:textId="77777777" w:rsidR="00134D37" w:rsidRDefault="00134D37"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A963D" w14:textId="77777777" w:rsidR="00134D37" w:rsidRDefault="00134D37" w:rsidP="00226B7C">
      <w:pPr>
        <w:spacing w:after="0" w:line="240" w:lineRule="auto"/>
      </w:pPr>
      <w:r>
        <w:separator/>
      </w:r>
    </w:p>
  </w:footnote>
  <w:footnote w:type="continuationSeparator" w:id="0">
    <w:p w14:paraId="5D3BC71E" w14:textId="77777777" w:rsidR="00134D37" w:rsidRDefault="00134D37"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EBC4E" w14:textId="77777777" w:rsidR="00226B7C" w:rsidRDefault="00461B1F">
    <w:pPr>
      <w:pStyle w:val="Header"/>
    </w:pPr>
    <w:r>
      <w:rPr>
        <w:noProof/>
      </w:rPr>
      <w:drawing>
        <wp:inline distT="0" distB="0" distL="0" distR="0" wp14:anchorId="25738308" wp14:editId="5B76816D">
          <wp:extent cx="6631387" cy="728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CAE43EC"/>
    <w:multiLevelType w:val="hybridMultilevel"/>
    <w:tmpl w:val="00EA891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780358">
    <w:abstractNumId w:val="2"/>
  </w:num>
  <w:num w:numId="2" w16cid:durableId="1374885205">
    <w:abstractNumId w:val="0"/>
  </w:num>
  <w:num w:numId="3" w16cid:durableId="1696035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44"/>
    <w:rsid w:val="00075693"/>
    <w:rsid w:val="0009148A"/>
    <w:rsid w:val="000964EC"/>
    <w:rsid w:val="00134D37"/>
    <w:rsid w:val="0014103B"/>
    <w:rsid w:val="00190188"/>
    <w:rsid w:val="001A0F44"/>
    <w:rsid w:val="001F192E"/>
    <w:rsid w:val="001F4F62"/>
    <w:rsid w:val="00226B7C"/>
    <w:rsid w:val="0024541A"/>
    <w:rsid w:val="00346047"/>
    <w:rsid w:val="003B07BF"/>
    <w:rsid w:val="00405F89"/>
    <w:rsid w:val="00414620"/>
    <w:rsid w:val="00461B1F"/>
    <w:rsid w:val="004B6471"/>
    <w:rsid w:val="00547948"/>
    <w:rsid w:val="0058071F"/>
    <w:rsid w:val="006217DF"/>
    <w:rsid w:val="0072505D"/>
    <w:rsid w:val="007710B4"/>
    <w:rsid w:val="00847244"/>
    <w:rsid w:val="00884010"/>
    <w:rsid w:val="008A6485"/>
    <w:rsid w:val="008D7CDC"/>
    <w:rsid w:val="00961470"/>
    <w:rsid w:val="00980870"/>
    <w:rsid w:val="009A6C13"/>
    <w:rsid w:val="00A1076E"/>
    <w:rsid w:val="00A44DDC"/>
    <w:rsid w:val="00AB7DA1"/>
    <w:rsid w:val="00BC6456"/>
    <w:rsid w:val="00CA7591"/>
    <w:rsid w:val="00D3779B"/>
    <w:rsid w:val="00D57B12"/>
    <w:rsid w:val="00D6442A"/>
    <w:rsid w:val="00E37C79"/>
    <w:rsid w:val="00EF381B"/>
    <w:rsid w:val="00F9008C"/>
    <w:rsid w:val="00FB1A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AEEA"/>
  <w15:chartTrackingRefBased/>
  <w15:docId w15:val="{9EFE285F-94E4-4635-8B32-8E294C43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paragraph" w:styleId="Quote">
    <w:name w:val="Quote"/>
    <w:basedOn w:val="Normal"/>
    <w:next w:val="Normal"/>
    <w:link w:val="QuoteChar"/>
    <w:uiPriority w:val="29"/>
    <w:qFormat/>
    <w:rsid w:val="0084724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4724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asecomplete.com/post/Use-Cases-in-an-Agile-Backlo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skills.library.curtin.edu.au/numeracy/statistics/data-variable-type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towardsdatascience.com/exploratory-dataanalysis-8fc1cb20fd15" TargetMode="External"/><Relationship Id="rId4" Type="http://schemas.openxmlformats.org/officeDocument/2006/relationships/settings" Target="settings.xml"/><Relationship Id="rId9" Type="http://schemas.openxmlformats.org/officeDocument/2006/relationships/hyperlink" Target="https://www.visualparadigm.com/guide/agile-software-development/user-story-vs-use-cas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Documents\GitHub\MOP-Code\datascience\documentation\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D5BE5B5BB341EEB6C38B4249317262"/>
        <w:category>
          <w:name w:val="General"/>
          <w:gallery w:val="placeholder"/>
        </w:category>
        <w:types>
          <w:type w:val="bbPlcHdr"/>
        </w:types>
        <w:behaviors>
          <w:behavior w:val="content"/>
        </w:behaviors>
        <w:guid w:val="{0C6F8993-3CF0-41C7-AE7E-E340CB9FC941}"/>
      </w:docPartPr>
      <w:docPartBody>
        <w:p w:rsidR="0007137A" w:rsidRDefault="00000000">
          <w:pPr>
            <w:pStyle w:val="C0D5BE5B5BB341EEB6C38B4249317262"/>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B6"/>
    <w:rsid w:val="000172B6"/>
    <w:rsid w:val="0007137A"/>
    <w:rsid w:val="00864C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D5BE5B5BB341EEB6C38B4249317262">
    <w:name w:val="C0D5BE5B5BB341EEB6C38B4249317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17</TotalTime>
  <Pages>2</Pages>
  <Words>748</Words>
  <Characters>3856</Characters>
  <Application>Microsoft Office Word</Application>
  <DocSecurity>0</DocSecurity>
  <Lines>66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on how to generate use cases, user stories, and variables from available datasets</dc:title>
  <dc:subject/>
  <dc:creator>Abosede Alli</dc:creator>
  <cp:keywords/>
  <dc:description/>
  <cp:lastModifiedBy>Hannah Smith</cp:lastModifiedBy>
  <cp:revision>2</cp:revision>
  <dcterms:created xsi:type="dcterms:W3CDTF">2022-11-07T01:32:00Z</dcterms:created>
  <dcterms:modified xsi:type="dcterms:W3CDTF">2022-11-07T01:52:00Z</dcterms:modified>
</cp:coreProperties>
</file>