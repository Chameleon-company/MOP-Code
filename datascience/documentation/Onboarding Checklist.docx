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Content>
        <w:p w14:paraId="5D261EF4" w14:textId="4BE39A6F" w:rsidR="008A4A4C" w:rsidRDefault="008A4A4C" w:rsidP="008A4A4C">
          <w:pPr>
            <w:pStyle w:val="Title"/>
            <w:spacing w:after="240"/>
          </w:pPr>
          <w:r>
            <w:t>Onboarding Checklist for New CoM Members</w:t>
          </w:r>
        </w:p>
      </w:sdtContent>
    </w:sdt>
    <w:p w14:paraId="2BED283B" w14:textId="2596F3C5" w:rsidR="0024541A" w:rsidRDefault="008A4A4C" w:rsidP="0024541A">
      <w:r>
        <w:t>The following documentation provides a checklist that new members of the CoM (Data Science) team can use to understand details and expectations about the CoM project. Juniors and Seniors can use this as a resource to onboard themselves into the team and best prepare their understanding of the project and scope before beginning technical work.</w:t>
      </w:r>
    </w:p>
    <w:p w14:paraId="442D1BD3" w14:textId="081BE59A" w:rsidR="0072505D" w:rsidRDefault="008A4A4C" w:rsidP="00A44DDC">
      <w:pPr>
        <w:pStyle w:val="Heading1"/>
      </w:pPr>
      <w:r>
        <w:t>Checklist Instructions</w:t>
      </w:r>
    </w:p>
    <w:p w14:paraId="3143EDEF" w14:textId="124A15AA" w:rsidR="008A4A4C" w:rsidRDefault="008A4A4C" w:rsidP="008A4A4C">
      <w:r>
        <w:t>An onboarding checklist</w:t>
      </w:r>
      <w:r w:rsidR="00294051">
        <w:t xml:space="preserve"> is a simple yet effective way for companies to ensure new joiners or employees are engaged in their new role effectively from day one. Chameleon’s CoM Open Data Project contains various resources and requirements for students to understand before beginning technical work</w:t>
      </w:r>
      <w:r w:rsidR="00C72795">
        <w:t xml:space="preserve">. </w:t>
      </w:r>
      <w:r w:rsidR="00294051">
        <w:t>New Data Science Team joiners can follow this checklist and mark off tasks in their own time to ensure they hit the ground running.</w:t>
      </w:r>
      <w:r w:rsidR="00C72795">
        <w:t xml:space="preserve"> All required resources and tasks are listed below for onboarding into the CoM Data Science Team.</w:t>
      </w:r>
    </w:p>
    <w:p w14:paraId="4A423195" w14:textId="3203F39E" w:rsidR="00932D05" w:rsidRPr="00932D05" w:rsidRDefault="00932D05" w:rsidP="008A4A4C">
      <w:r>
        <w:t xml:space="preserve">Simply copy this tick </w:t>
      </w:r>
      <w:r w:rsidRPr="00932D05">
        <w:rPr>
          <w:rFonts w:ascii="Wingdings" w:hAnsi="Wingdings"/>
          <w:sz w:val="30"/>
          <w:szCs w:val="30"/>
          <w:highlight w:val="yellow"/>
        </w:rPr>
        <w:t>ü</w:t>
      </w:r>
      <w:r>
        <w:rPr>
          <w:sz w:val="30"/>
          <w:szCs w:val="30"/>
        </w:rPr>
        <w:t xml:space="preserve"> </w:t>
      </w:r>
      <w:r>
        <w:t>and paste into the “Status” column once the task has been completed.</w:t>
      </w:r>
    </w:p>
    <w:p w14:paraId="7375AE0C" w14:textId="1AE33CB3" w:rsidR="00C72795" w:rsidRDefault="00C72795" w:rsidP="00827710">
      <w:pPr>
        <w:pStyle w:val="Heading1"/>
        <w:spacing w:before="0"/>
      </w:pPr>
      <w:r>
        <w:t>Onboarding Checklist</w:t>
      </w:r>
      <w:r w:rsidR="00A372BB">
        <w:t xml:space="preserve"> Part </w:t>
      </w:r>
      <w:r w:rsidR="00935EB9">
        <w:t>1 (Administrat</w:t>
      </w:r>
      <w:r w:rsidR="004538FB">
        <w:t>ion</w:t>
      </w:r>
      <w:r w:rsidR="00EE71F4">
        <w:t xml:space="preserve"> &amp; </w:t>
      </w:r>
      <w:r w:rsidR="00DC2AA1">
        <w:t>Comprehens</w:t>
      </w:r>
      <w:r w:rsidR="004538FB">
        <w:t>ion</w:t>
      </w:r>
      <w:r w:rsidR="00EE71F4">
        <w:t>)</w:t>
      </w:r>
    </w:p>
    <w:tbl>
      <w:tblPr>
        <w:tblStyle w:val="TableGrid"/>
        <w:tblW w:w="0" w:type="auto"/>
        <w:tblLook w:val="04A0" w:firstRow="1" w:lastRow="0" w:firstColumn="1" w:lastColumn="0" w:noHBand="0" w:noVBand="1"/>
      </w:tblPr>
      <w:tblGrid>
        <w:gridCol w:w="3114"/>
        <w:gridCol w:w="6379"/>
        <w:gridCol w:w="963"/>
      </w:tblGrid>
      <w:tr w:rsidR="00932D05" w14:paraId="085BF531" w14:textId="77777777" w:rsidTr="00084B20">
        <w:trPr>
          <w:trHeight w:val="468"/>
        </w:trPr>
        <w:tc>
          <w:tcPr>
            <w:tcW w:w="3114" w:type="dxa"/>
            <w:shd w:val="clear" w:color="auto" w:fill="BDD6EE" w:themeFill="accent5" w:themeFillTint="66"/>
            <w:vAlign w:val="center"/>
          </w:tcPr>
          <w:p w14:paraId="499A65AB" w14:textId="639765A6" w:rsidR="00932D05" w:rsidRPr="00084B20" w:rsidRDefault="00932D05" w:rsidP="00084B20">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433B1F32" w14:textId="78C0C15F" w:rsidR="00932D05" w:rsidRPr="00084B20" w:rsidRDefault="00084B20" w:rsidP="00084B20">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4E28A558" w14:textId="4A44807C" w:rsidR="00932D05" w:rsidRPr="00084B20" w:rsidRDefault="00932D05" w:rsidP="00084B20">
            <w:pPr>
              <w:jc w:val="center"/>
              <w:rPr>
                <w:b/>
                <w:bCs/>
                <w:sz w:val="24"/>
                <w:szCs w:val="24"/>
              </w:rPr>
            </w:pPr>
            <w:r w:rsidRPr="00084B20">
              <w:rPr>
                <w:b/>
                <w:bCs/>
                <w:sz w:val="24"/>
                <w:szCs w:val="24"/>
              </w:rPr>
              <w:t>Status</w:t>
            </w:r>
          </w:p>
        </w:tc>
      </w:tr>
      <w:tr w:rsidR="00084B20" w14:paraId="2D964205" w14:textId="77777777" w:rsidTr="006B2F16">
        <w:trPr>
          <w:trHeight w:val="727"/>
        </w:trPr>
        <w:tc>
          <w:tcPr>
            <w:tcW w:w="3114" w:type="dxa"/>
            <w:vAlign w:val="center"/>
          </w:tcPr>
          <w:p w14:paraId="4ADA1292" w14:textId="6A8FACCB" w:rsidR="00932D05" w:rsidRDefault="00E20A88" w:rsidP="00084B20">
            <w:r>
              <w:t xml:space="preserve">Join Chameleon </w:t>
            </w:r>
            <w:r w:rsidR="00084B20">
              <w:t>Microsoft Teams</w:t>
            </w:r>
            <w:r>
              <w:t xml:space="preserve"> Channels and Chats</w:t>
            </w:r>
          </w:p>
        </w:tc>
        <w:tc>
          <w:tcPr>
            <w:tcW w:w="6379" w:type="dxa"/>
            <w:vAlign w:val="center"/>
          </w:tcPr>
          <w:p w14:paraId="2B07469A" w14:textId="34309E83" w:rsidR="00752C3D" w:rsidRDefault="00752C3D" w:rsidP="00752C3D">
            <w:r>
              <w:t xml:space="preserve">Ensure you are in the Chameleon </w:t>
            </w:r>
            <w:r w:rsidR="00E023B4">
              <w:t>Teams</w:t>
            </w:r>
            <w:r>
              <w:t xml:space="preserve"> channel as well as the Data Science and Engineering team private chat</w:t>
            </w:r>
            <w:r w:rsidR="00E20A88">
              <w:t>.</w:t>
            </w:r>
          </w:p>
        </w:tc>
        <w:tc>
          <w:tcPr>
            <w:tcW w:w="963" w:type="dxa"/>
            <w:vAlign w:val="center"/>
          </w:tcPr>
          <w:p w14:paraId="512C5A6F" w14:textId="7C5395EE" w:rsidR="00932D05" w:rsidRDefault="00932D05" w:rsidP="00084B20">
            <w:pPr>
              <w:jc w:val="center"/>
            </w:pPr>
          </w:p>
        </w:tc>
      </w:tr>
      <w:tr w:rsidR="00A372BB" w14:paraId="47B5939D" w14:textId="77777777" w:rsidTr="00827710">
        <w:trPr>
          <w:trHeight w:val="891"/>
        </w:trPr>
        <w:tc>
          <w:tcPr>
            <w:tcW w:w="3114" w:type="dxa"/>
            <w:vAlign w:val="center"/>
          </w:tcPr>
          <w:p w14:paraId="4A8EB628" w14:textId="399315B3" w:rsidR="00A372BB" w:rsidRDefault="00A372BB" w:rsidP="00084B20">
            <w:r>
              <w:t>Join Trello Board</w:t>
            </w:r>
          </w:p>
        </w:tc>
        <w:tc>
          <w:tcPr>
            <w:tcW w:w="6379" w:type="dxa"/>
            <w:vAlign w:val="center"/>
          </w:tcPr>
          <w:p w14:paraId="722A78BD" w14:textId="77777777" w:rsidR="00A372BB" w:rsidRDefault="00A372BB" w:rsidP="00752C3D">
            <w:r>
              <w:t>Ensure you have access and have been added to the Melbourne City Trello board.</w:t>
            </w:r>
          </w:p>
          <w:p w14:paraId="5FEF0607" w14:textId="56128487" w:rsidR="00A372BB" w:rsidRPr="00A372BB" w:rsidRDefault="00000000" w:rsidP="00A372BB">
            <w:pPr>
              <w:pStyle w:val="ListParagraph"/>
              <w:numPr>
                <w:ilvl w:val="0"/>
                <w:numId w:val="8"/>
              </w:numPr>
            </w:pPr>
            <w:hyperlink r:id="rId8" w:history="1">
              <w:r w:rsidR="00A372BB" w:rsidRPr="00A372BB">
                <w:rPr>
                  <w:rStyle w:val="Hyperlink"/>
                  <w:u w:val="none"/>
                </w:rPr>
                <w:t>Melbourne City Trello Board</w:t>
              </w:r>
            </w:hyperlink>
          </w:p>
        </w:tc>
        <w:tc>
          <w:tcPr>
            <w:tcW w:w="963" w:type="dxa"/>
            <w:vAlign w:val="center"/>
          </w:tcPr>
          <w:p w14:paraId="6FC73127" w14:textId="77777777" w:rsidR="00A372BB" w:rsidRDefault="00A372BB" w:rsidP="00084B20">
            <w:pPr>
              <w:jc w:val="center"/>
            </w:pPr>
          </w:p>
        </w:tc>
      </w:tr>
      <w:tr w:rsidR="00E20A88" w14:paraId="610C933E" w14:textId="77777777" w:rsidTr="006B2F16">
        <w:trPr>
          <w:trHeight w:val="726"/>
        </w:trPr>
        <w:tc>
          <w:tcPr>
            <w:tcW w:w="3114" w:type="dxa"/>
            <w:vAlign w:val="center"/>
          </w:tcPr>
          <w:p w14:paraId="77C4CFC6" w14:textId="58C64807" w:rsidR="00E20A88" w:rsidRDefault="00E20A88" w:rsidP="00084B20">
            <w:r>
              <w:t xml:space="preserve">Begin Team Worklog </w:t>
            </w:r>
          </w:p>
        </w:tc>
        <w:tc>
          <w:tcPr>
            <w:tcW w:w="6379" w:type="dxa"/>
            <w:vAlign w:val="center"/>
          </w:tcPr>
          <w:p w14:paraId="5463D23E" w14:textId="49B0B751" w:rsidR="00E20A88" w:rsidRDefault="00E20A88" w:rsidP="00752C3D">
            <w:r>
              <w:t>Ask your project lead for access to the team worklog so you can begin logging hours and tasks for the project.</w:t>
            </w:r>
          </w:p>
        </w:tc>
        <w:tc>
          <w:tcPr>
            <w:tcW w:w="963" w:type="dxa"/>
            <w:vAlign w:val="center"/>
          </w:tcPr>
          <w:p w14:paraId="14858358" w14:textId="77777777" w:rsidR="00E20A88" w:rsidRDefault="00E20A88" w:rsidP="00084B20">
            <w:pPr>
              <w:jc w:val="center"/>
            </w:pPr>
          </w:p>
        </w:tc>
      </w:tr>
      <w:tr w:rsidR="00084B20" w14:paraId="0CB0337C" w14:textId="77777777" w:rsidTr="00E20A88">
        <w:trPr>
          <w:trHeight w:val="983"/>
        </w:trPr>
        <w:tc>
          <w:tcPr>
            <w:tcW w:w="3114" w:type="dxa"/>
            <w:vAlign w:val="center"/>
          </w:tcPr>
          <w:p w14:paraId="3047E5A6" w14:textId="34DBD01A" w:rsidR="00084B20" w:rsidRDefault="00E20A88" w:rsidP="00084B20">
            <w:r>
              <w:t xml:space="preserve">Read </w:t>
            </w:r>
            <w:r w:rsidR="00E023B4">
              <w:t>Handover Documentation</w:t>
            </w:r>
          </w:p>
        </w:tc>
        <w:tc>
          <w:tcPr>
            <w:tcW w:w="6379" w:type="dxa"/>
            <w:vAlign w:val="center"/>
          </w:tcPr>
          <w:p w14:paraId="6C64D37D" w14:textId="35F88AA1" w:rsidR="00E023B4" w:rsidRDefault="00E023B4" w:rsidP="00084B20">
            <w:r>
              <w:t>Re</w:t>
            </w:r>
            <w:r w:rsidR="00BF0278">
              <w:t xml:space="preserve">ad </w:t>
            </w:r>
            <w:r>
              <w:t>the handover documentation from the previous trimester. For reference, here is T2 2022 handover:</w:t>
            </w:r>
          </w:p>
          <w:p w14:paraId="5141E1DA" w14:textId="531854EA" w:rsidR="00084B20" w:rsidRPr="00E20A88" w:rsidRDefault="00000000" w:rsidP="00E023B4">
            <w:pPr>
              <w:pStyle w:val="ListParagraph"/>
              <w:numPr>
                <w:ilvl w:val="0"/>
                <w:numId w:val="7"/>
              </w:numPr>
            </w:pPr>
            <w:hyperlink r:id="rId9" w:history="1">
              <w:r w:rsidR="00E20A88" w:rsidRPr="00E20A88">
                <w:rPr>
                  <w:rStyle w:val="Hyperlink"/>
                  <w:u w:val="none"/>
                </w:rPr>
                <w:t>T2 2022 Handover Documentation</w:t>
              </w:r>
            </w:hyperlink>
          </w:p>
        </w:tc>
        <w:tc>
          <w:tcPr>
            <w:tcW w:w="963" w:type="dxa"/>
            <w:vAlign w:val="center"/>
          </w:tcPr>
          <w:p w14:paraId="67824C26" w14:textId="77777777" w:rsidR="00084B20" w:rsidRDefault="00084B20" w:rsidP="00084B20">
            <w:pPr>
              <w:jc w:val="center"/>
            </w:pPr>
          </w:p>
        </w:tc>
      </w:tr>
      <w:tr w:rsidR="00E20A88" w14:paraId="108AB439" w14:textId="77777777" w:rsidTr="00827710">
        <w:trPr>
          <w:trHeight w:val="1524"/>
        </w:trPr>
        <w:tc>
          <w:tcPr>
            <w:tcW w:w="3114" w:type="dxa"/>
            <w:vAlign w:val="center"/>
          </w:tcPr>
          <w:p w14:paraId="159C6974" w14:textId="29985BE4" w:rsidR="00E20A88" w:rsidRDefault="00947D86" w:rsidP="00084B20">
            <w:r>
              <w:t>Familiarisation with GitHub</w:t>
            </w:r>
          </w:p>
        </w:tc>
        <w:tc>
          <w:tcPr>
            <w:tcW w:w="6379" w:type="dxa"/>
            <w:vAlign w:val="center"/>
          </w:tcPr>
          <w:p w14:paraId="026A855F" w14:textId="16976230" w:rsidR="00E20A88" w:rsidRDefault="00947D86" w:rsidP="00084B20">
            <w:r>
              <w:t xml:space="preserve">Read through the GitHub and its structure to understand the repository. Specifically, the MOP-Code contains the Melbourne Open Playground Code, and the “datascience” folder inside contains relevant files to the Data Science team. </w:t>
            </w:r>
          </w:p>
          <w:p w14:paraId="2C864B8D" w14:textId="70949A29" w:rsidR="00947D86" w:rsidRPr="00947D86" w:rsidRDefault="00000000" w:rsidP="00947D86">
            <w:pPr>
              <w:pStyle w:val="ListParagraph"/>
              <w:numPr>
                <w:ilvl w:val="0"/>
                <w:numId w:val="7"/>
              </w:numPr>
            </w:pPr>
            <w:hyperlink r:id="rId10" w:history="1">
              <w:r w:rsidR="00947D86" w:rsidRPr="00947D86">
                <w:rPr>
                  <w:rStyle w:val="Hyperlink"/>
                  <w:u w:val="none"/>
                </w:rPr>
                <w:t>Chameleon Repository</w:t>
              </w:r>
            </w:hyperlink>
          </w:p>
        </w:tc>
        <w:tc>
          <w:tcPr>
            <w:tcW w:w="963" w:type="dxa"/>
            <w:vAlign w:val="center"/>
          </w:tcPr>
          <w:p w14:paraId="370D33D8" w14:textId="77777777" w:rsidR="00E20A88" w:rsidRDefault="00E20A88" w:rsidP="00084B20">
            <w:pPr>
              <w:jc w:val="center"/>
            </w:pPr>
          </w:p>
        </w:tc>
      </w:tr>
      <w:tr w:rsidR="00947D86" w14:paraId="1F32387A" w14:textId="77777777" w:rsidTr="00827710">
        <w:trPr>
          <w:trHeight w:val="3091"/>
        </w:trPr>
        <w:tc>
          <w:tcPr>
            <w:tcW w:w="3114" w:type="dxa"/>
            <w:vAlign w:val="center"/>
          </w:tcPr>
          <w:p w14:paraId="7506FBB1" w14:textId="37C5F7DB" w:rsidR="00947D86" w:rsidRDefault="00947D86" w:rsidP="00084B20">
            <w:r>
              <w:t>Familiarisation with Client’s Data Portal and Strategic Goals</w:t>
            </w:r>
          </w:p>
        </w:tc>
        <w:tc>
          <w:tcPr>
            <w:tcW w:w="6379" w:type="dxa"/>
            <w:vAlign w:val="center"/>
          </w:tcPr>
          <w:p w14:paraId="768E43D2" w14:textId="3CC16BBB" w:rsidR="00947D86" w:rsidRDefault="00947D86" w:rsidP="00084B20">
            <w:r>
              <w:t>Read through the CoM Open Data Portal, specifically, review different datasets inside “Browse All Data” and understand how to use the data in “Learn how to use our Data”.</w:t>
            </w:r>
          </w:p>
          <w:p w14:paraId="24238993" w14:textId="2C338238" w:rsidR="00947D86" w:rsidRDefault="00000000" w:rsidP="00A372BB">
            <w:pPr>
              <w:pStyle w:val="ListParagraph"/>
              <w:numPr>
                <w:ilvl w:val="0"/>
                <w:numId w:val="7"/>
              </w:numPr>
            </w:pPr>
            <w:hyperlink r:id="rId11" w:history="1">
              <w:r w:rsidR="00947D86" w:rsidRPr="00947D86">
                <w:rPr>
                  <w:rStyle w:val="Hyperlink"/>
                  <w:u w:val="none"/>
                </w:rPr>
                <w:t>Open Data Portal</w:t>
              </w:r>
            </w:hyperlink>
          </w:p>
          <w:p w14:paraId="4F175DA8" w14:textId="77777777" w:rsidR="006B2F16" w:rsidRDefault="006B2F16" w:rsidP="006B2F16">
            <w:pPr>
              <w:pStyle w:val="ListParagraph"/>
              <w:ind w:left="775"/>
            </w:pPr>
          </w:p>
          <w:p w14:paraId="75E31953" w14:textId="78115B37" w:rsidR="00947D86" w:rsidRDefault="00947D86" w:rsidP="00947D86">
            <w:r>
              <w:t>Review the Strategic Goals of CoM to understand the future goals and plans for Melbourne</w:t>
            </w:r>
            <w:r w:rsidR="006B2F16">
              <w:t>.</w:t>
            </w:r>
          </w:p>
          <w:p w14:paraId="0979F956" w14:textId="4E70E287" w:rsidR="00947D86" w:rsidRDefault="00000000" w:rsidP="00947D86">
            <w:pPr>
              <w:pStyle w:val="ListParagraph"/>
              <w:numPr>
                <w:ilvl w:val="0"/>
                <w:numId w:val="7"/>
              </w:numPr>
            </w:pPr>
            <w:hyperlink r:id="rId12" w:history="1">
              <w:r w:rsidR="00947D86" w:rsidRPr="00947D86">
                <w:rPr>
                  <w:rStyle w:val="Hyperlink"/>
                  <w:u w:val="none"/>
                </w:rPr>
                <w:t>Strategic Goals</w:t>
              </w:r>
            </w:hyperlink>
          </w:p>
          <w:p w14:paraId="5BAF2F7B" w14:textId="77777777" w:rsidR="006B2F16" w:rsidRDefault="006B2F16" w:rsidP="006B2F16">
            <w:pPr>
              <w:pStyle w:val="ListParagraph"/>
              <w:ind w:left="775"/>
            </w:pPr>
          </w:p>
          <w:p w14:paraId="27F29882" w14:textId="50DADBE4" w:rsidR="00947D86" w:rsidRDefault="00947D86" w:rsidP="00947D86">
            <w:r>
              <w:t xml:space="preserve">Try to brainstorm different ways we can use </w:t>
            </w:r>
            <w:r w:rsidR="006B2F16">
              <w:t xml:space="preserve">these </w:t>
            </w:r>
            <w:r>
              <w:t>datasets</w:t>
            </w:r>
            <w:r w:rsidR="00EB42BF">
              <w:t xml:space="preserve"> </w:t>
            </w:r>
            <w:r>
              <w:t>to</w:t>
            </w:r>
            <w:r w:rsidR="006B2F16">
              <w:t xml:space="preserve"> </w:t>
            </w:r>
            <w:r>
              <w:t xml:space="preserve">help achieve </w:t>
            </w:r>
            <w:r w:rsidR="006B2F16">
              <w:t>the</w:t>
            </w:r>
            <w:r>
              <w:t xml:space="preserve"> Strategic Goals for CoM.</w:t>
            </w:r>
            <w:r w:rsidR="00EB42BF">
              <w:t xml:space="preserve"> </w:t>
            </w:r>
            <w:r>
              <w:t xml:space="preserve">  </w:t>
            </w:r>
          </w:p>
        </w:tc>
        <w:tc>
          <w:tcPr>
            <w:tcW w:w="963" w:type="dxa"/>
            <w:vAlign w:val="center"/>
          </w:tcPr>
          <w:p w14:paraId="20D17996" w14:textId="77777777" w:rsidR="00947D86" w:rsidRDefault="00947D86" w:rsidP="00084B20">
            <w:pPr>
              <w:jc w:val="center"/>
            </w:pPr>
          </w:p>
        </w:tc>
      </w:tr>
    </w:tbl>
    <w:p w14:paraId="6F4F8EF4" w14:textId="09DF6133" w:rsidR="00A372BB" w:rsidRDefault="00A372BB" w:rsidP="00A372BB">
      <w:pPr>
        <w:pStyle w:val="Heading1"/>
      </w:pPr>
      <w:r>
        <w:lastRenderedPageBreak/>
        <w:t>Onboarding Checklist Part 2</w:t>
      </w:r>
      <w:r w:rsidR="004B06C7">
        <w:t xml:space="preserve"> (Technical</w:t>
      </w:r>
      <w:r w:rsidR="005827B3">
        <w:t xml:space="preserve"> &amp; Propos</w:t>
      </w:r>
      <w:r w:rsidR="004538FB">
        <w:t>itions</w:t>
      </w:r>
      <w:r w:rsidR="004B06C7">
        <w:t>)</w:t>
      </w:r>
    </w:p>
    <w:tbl>
      <w:tblPr>
        <w:tblStyle w:val="TableGrid"/>
        <w:tblW w:w="0" w:type="auto"/>
        <w:tblLook w:val="04A0" w:firstRow="1" w:lastRow="0" w:firstColumn="1" w:lastColumn="0" w:noHBand="0" w:noVBand="1"/>
      </w:tblPr>
      <w:tblGrid>
        <w:gridCol w:w="3114"/>
        <w:gridCol w:w="6379"/>
        <w:gridCol w:w="963"/>
      </w:tblGrid>
      <w:tr w:rsidR="00EE71F4" w:rsidRPr="00084B20" w14:paraId="2D87F604" w14:textId="77777777" w:rsidTr="00F3639E">
        <w:trPr>
          <w:trHeight w:val="468"/>
        </w:trPr>
        <w:tc>
          <w:tcPr>
            <w:tcW w:w="3114" w:type="dxa"/>
            <w:shd w:val="clear" w:color="auto" w:fill="BDD6EE" w:themeFill="accent5" w:themeFillTint="66"/>
            <w:vAlign w:val="center"/>
          </w:tcPr>
          <w:p w14:paraId="3304DA4F" w14:textId="77777777" w:rsidR="00EE71F4" w:rsidRPr="00084B20" w:rsidRDefault="00EE71F4" w:rsidP="00F3639E">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5C37D02E" w14:textId="77777777" w:rsidR="00EE71F4" w:rsidRPr="00084B20" w:rsidRDefault="00EE71F4" w:rsidP="00F3639E">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643A597D" w14:textId="77777777" w:rsidR="00EE71F4" w:rsidRPr="00084B20" w:rsidRDefault="00EE71F4" w:rsidP="00F3639E">
            <w:pPr>
              <w:jc w:val="center"/>
              <w:rPr>
                <w:b/>
                <w:bCs/>
                <w:sz w:val="24"/>
                <w:szCs w:val="24"/>
              </w:rPr>
            </w:pPr>
            <w:r w:rsidRPr="00084B20">
              <w:rPr>
                <w:b/>
                <w:bCs/>
                <w:sz w:val="24"/>
                <w:szCs w:val="24"/>
              </w:rPr>
              <w:t>Status</w:t>
            </w:r>
          </w:p>
        </w:tc>
      </w:tr>
      <w:tr w:rsidR="00DB2AF4" w14:paraId="5D9D89BD" w14:textId="77777777" w:rsidTr="0097686F">
        <w:trPr>
          <w:trHeight w:val="1572"/>
        </w:trPr>
        <w:tc>
          <w:tcPr>
            <w:tcW w:w="3114" w:type="dxa"/>
            <w:vAlign w:val="center"/>
          </w:tcPr>
          <w:p w14:paraId="3E1BC02D" w14:textId="31701213" w:rsidR="00DB2AF4" w:rsidRDefault="00DB2AF4" w:rsidP="00F3639E">
            <w:r>
              <w:t>Installation of Tools</w:t>
            </w:r>
          </w:p>
        </w:tc>
        <w:tc>
          <w:tcPr>
            <w:tcW w:w="6379" w:type="dxa"/>
            <w:vAlign w:val="center"/>
          </w:tcPr>
          <w:p w14:paraId="5663E915" w14:textId="51F1C044" w:rsidR="00DB2AF4" w:rsidRDefault="0097686F" w:rsidP="00F3639E">
            <w:r>
              <w:t>If you choose to use Conda, download it from the link below.</w:t>
            </w:r>
          </w:p>
          <w:p w14:paraId="4269D149" w14:textId="52EE2005" w:rsidR="0097686F" w:rsidRPr="0097686F" w:rsidRDefault="00000000" w:rsidP="0097686F">
            <w:pPr>
              <w:pStyle w:val="ListParagraph"/>
              <w:numPr>
                <w:ilvl w:val="0"/>
                <w:numId w:val="15"/>
              </w:numPr>
            </w:pPr>
            <w:hyperlink r:id="rId13" w:history="1">
              <w:r w:rsidR="0097686F" w:rsidRPr="0097686F">
                <w:rPr>
                  <w:rStyle w:val="Hyperlink"/>
                  <w:u w:val="none"/>
                </w:rPr>
                <w:t>Anaconda Distribution</w:t>
              </w:r>
            </w:hyperlink>
          </w:p>
          <w:p w14:paraId="7BB993CB" w14:textId="78B9B7EA" w:rsidR="0097686F" w:rsidRDefault="0097686F" w:rsidP="0097686F"/>
          <w:p w14:paraId="07D18864" w14:textId="442EBC0C" w:rsidR="0097686F" w:rsidRDefault="0097686F" w:rsidP="0097686F">
            <w:r>
              <w:t>Download GitHub Desktop from the link below.</w:t>
            </w:r>
          </w:p>
          <w:p w14:paraId="49A8484D" w14:textId="5E863664" w:rsidR="0097686F" w:rsidRDefault="00000000" w:rsidP="0097686F">
            <w:pPr>
              <w:pStyle w:val="ListParagraph"/>
              <w:numPr>
                <w:ilvl w:val="0"/>
                <w:numId w:val="15"/>
              </w:numPr>
            </w:pPr>
            <w:hyperlink r:id="rId14" w:history="1">
              <w:r w:rsidR="0097686F">
                <w:rPr>
                  <w:rStyle w:val="Hyperlink"/>
                  <w:u w:val="none"/>
                </w:rPr>
                <w:t xml:space="preserve">GitHub Desktop </w:t>
              </w:r>
            </w:hyperlink>
          </w:p>
        </w:tc>
        <w:tc>
          <w:tcPr>
            <w:tcW w:w="963" w:type="dxa"/>
            <w:vAlign w:val="center"/>
          </w:tcPr>
          <w:p w14:paraId="57EA9686" w14:textId="77777777" w:rsidR="00DB2AF4" w:rsidRDefault="00DB2AF4" w:rsidP="00F3639E">
            <w:pPr>
              <w:jc w:val="center"/>
            </w:pPr>
          </w:p>
        </w:tc>
      </w:tr>
      <w:tr w:rsidR="0097686F" w14:paraId="0A8A52CC" w14:textId="77777777" w:rsidTr="0097686F">
        <w:trPr>
          <w:trHeight w:val="1572"/>
        </w:trPr>
        <w:tc>
          <w:tcPr>
            <w:tcW w:w="3114" w:type="dxa"/>
            <w:vAlign w:val="center"/>
          </w:tcPr>
          <w:p w14:paraId="70861707" w14:textId="2B2E3C52" w:rsidR="0097686F" w:rsidRDefault="0097686F" w:rsidP="00F3639E">
            <w:r>
              <w:t>Set Up Local Repository Environment with GitHub Desktop</w:t>
            </w:r>
          </w:p>
        </w:tc>
        <w:tc>
          <w:tcPr>
            <w:tcW w:w="6379" w:type="dxa"/>
            <w:vAlign w:val="center"/>
          </w:tcPr>
          <w:p w14:paraId="14976BD3" w14:textId="77777777" w:rsidR="0097686F" w:rsidRDefault="006048E2" w:rsidP="00F3639E">
            <w:r>
              <w:t>Follow the instructions in the link below to setup and clone the MOP Repository onto your local machine through GitHub Desktop.</w:t>
            </w:r>
          </w:p>
          <w:p w14:paraId="632E6A84" w14:textId="1FBD94C9" w:rsidR="006048E2" w:rsidRDefault="00B21B5B" w:rsidP="006048E2">
            <w:pPr>
              <w:pStyle w:val="ListParagraph"/>
              <w:numPr>
                <w:ilvl w:val="0"/>
                <w:numId w:val="15"/>
              </w:numPr>
            </w:pPr>
            <w:r>
              <w:t>INSERT TUTORIAL</w:t>
            </w:r>
            <w:r w:rsidR="002C6F29">
              <w:t xml:space="preserve"> – </w:t>
            </w:r>
            <w:r w:rsidR="002C6F29" w:rsidRPr="002C6F29">
              <w:rPr>
                <w:highlight w:val="yellow"/>
              </w:rPr>
              <w:t>My Own or YouTube?</w:t>
            </w:r>
          </w:p>
        </w:tc>
        <w:tc>
          <w:tcPr>
            <w:tcW w:w="963" w:type="dxa"/>
            <w:vAlign w:val="center"/>
          </w:tcPr>
          <w:p w14:paraId="06B93747" w14:textId="77777777" w:rsidR="0097686F" w:rsidRDefault="0097686F" w:rsidP="00F3639E">
            <w:pPr>
              <w:jc w:val="center"/>
            </w:pPr>
          </w:p>
        </w:tc>
      </w:tr>
      <w:tr w:rsidR="00EE71F4" w14:paraId="742E61E1" w14:textId="77777777" w:rsidTr="00CB0819">
        <w:trPr>
          <w:trHeight w:val="2848"/>
        </w:trPr>
        <w:tc>
          <w:tcPr>
            <w:tcW w:w="3114" w:type="dxa"/>
            <w:vAlign w:val="center"/>
          </w:tcPr>
          <w:p w14:paraId="53F5B69E" w14:textId="2DFFB922" w:rsidR="00EE71F4" w:rsidRDefault="007833D1" w:rsidP="00F3639E">
            <w:r>
              <w:t xml:space="preserve">Set Up Local </w:t>
            </w:r>
            <w:r w:rsidR="0097686F">
              <w:t xml:space="preserve">Python </w:t>
            </w:r>
            <w:r>
              <w:t>Environment</w:t>
            </w:r>
          </w:p>
        </w:tc>
        <w:tc>
          <w:tcPr>
            <w:tcW w:w="6379" w:type="dxa"/>
            <w:vAlign w:val="center"/>
          </w:tcPr>
          <w:p w14:paraId="520E9FDE" w14:textId="20CA75F7" w:rsidR="00EE71F4" w:rsidRDefault="00886644" w:rsidP="00F3639E">
            <w:r>
              <w:t>If you’re using C</w:t>
            </w:r>
            <w:r w:rsidR="006048E2">
              <w:t>onda</w:t>
            </w:r>
            <w:r>
              <w:t>, the required environment can be made by following the instructions on the link below. A further video tutorial can be followed to set this up also</w:t>
            </w:r>
            <w:r w:rsidR="002C6F29">
              <w:t>.</w:t>
            </w:r>
          </w:p>
          <w:p w14:paraId="20C2038A" w14:textId="24E9B3FD" w:rsidR="00886644" w:rsidRDefault="00000000" w:rsidP="00886644">
            <w:pPr>
              <w:pStyle w:val="ListParagraph"/>
              <w:numPr>
                <w:ilvl w:val="0"/>
                <w:numId w:val="7"/>
              </w:numPr>
            </w:pPr>
            <w:hyperlink r:id="rId15" w:history="1">
              <w:r w:rsidR="00886644">
                <w:rPr>
                  <w:rStyle w:val="Hyperlink"/>
                  <w:u w:val="none"/>
                </w:rPr>
                <w:t>Setting Up CONDA Environment</w:t>
              </w:r>
            </w:hyperlink>
          </w:p>
          <w:p w14:paraId="34AAB5D8" w14:textId="4701A8ED" w:rsidR="00886644" w:rsidRPr="002C6F29" w:rsidRDefault="00886644" w:rsidP="00886644">
            <w:pPr>
              <w:pStyle w:val="ListParagraph"/>
              <w:numPr>
                <w:ilvl w:val="0"/>
                <w:numId w:val="7"/>
              </w:numPr>
              <w:rPr>
                <w:highlight w:val="yellow"/>
              </w:rPr>
            </w:pPr>
            <w:r w:rsidRPr="002C6F29">
              <w:rPr>
                <w:highlight w:val="yellow"/>
              </w:rPr>
              <w:t>INSERT VIDEO TUTORIAL</w:t>
            </w:r>
            <w:r w:rsidR="002C6F29">
              <w:rPr>
                <w:highlight w:val="yellow"/>
              </w:rPr>
              <w:t>?</w:t>
            </w:r>
          </w:p>
          <w:p w14:paraId="544D2634" w14:textId="77777777" w:rsidR="00886644" w:rsidRDefault="00886644" w:rsidP="00886644"/>
          <w:p w14:paraId="7AF0C90B" w14:textId="77777777" w:rsidR="00886644" w:rsidRPr="002C6F29" w:rsidRDefault="00886644" w:rsidP="00886644">
            <w:pPr>
              <w:rPr>
                <w:highlight w:val="yellow"/>
              </w:rPr>
            </w:pPr>
            <w:r w:rsidRPr="002C6F29">
              <w:rPr>
                <w:highlight w:val="yellow"/>
              </w:rPr>
              <w:t xml:space="preserve">If you’re not using Conda, </w:t>
            </w:r>
          </w:p>
          <w:p w14:paraId="5C0251EE" w14:textId="77777777" w:rsidR="005827B3" w:rsidRPr="002C6F29" w:rsidRDefault="005827B3" w:rsidP="00886644">
            <w:pPr>
              <w:rPr>
                <w:highlight w:val="yellow"/>
              </w:rPr>
            </w:pPr>
          </w:p>
          <w:p w14:paraId="146BA9F6" w14:textId="0B13BF37" w:rsidR="005827B3" w:rsidRDefault="005827B3" w:rsidP="00886644">
            <w:r w:rsidRPr="002C6F29">
              <w:rPr>
                <w:highlight w:val="yellow"/>
              </w:rPr>
              <w:t>Once setup, begin running existing use case Jupyter Notebooks to test if your environment is working correctly.</w:t>
            </w:r>
          </w:p>
        </w:tc>
        <w:tc>
          <w:tcPr>
            <w:tcW w:w="963" w:type="dxa"/>
            <w:vAlign w:val="center"/>
          </w:tcPr>
          <w:p w14:paraId="0163FEB0" w14:textId="77777777" w:rsidR="00EE71F4" w:rsidRDefault="00EE71F4" w:rsidP="00F3639E">
            <w:pPr>
              <w:jc w:val="center"/>
            </w:pPr>
          </w:p>
        </w:tc>
      </w:tr>
      <w:tr w:rsidR="003B0190" w14:paraId="681C0FA1" w14:textId="77777777" w:rsidTr="00AF2E2C">
        <w:trPr>
          <w:trHeight w:val="2407"/>
        </w:trPr>
        <w:tc>
          <w:tcPr>
            <w:tcW w:w="3114" w:type="dxa"/>
            <w:vAlign w:val="center"/>
          </w:tcPr>
          <w:p w14:paraId="4EA79B48" w14:textId="7A6A88C2" w:rsidR="003B0190" w:rsidRDefault="003B0190" w:rsidP="00F3639E">
            <w:r>
              <w:t>Review Data Science Team Documentation</w:t>
            </w:r>
          </w:p>
        </w:tc>
        <w:tc>
          <w:tcPr>
            <w:tcW w:w="6379" w:type="dxa"/>
            <w:vAlign w:val="center"/>
          </w:tcPr>
          <w:p w14:paraId="2400DA43" w14:textId="77777777" w:rsidR="00CB0819" w:rsidRDefault="00862259" w:rsidP="00CB0819">
            <w:r>
              <w:t xml:space="preserve">Read and examine all of the Data Science Team documentation. </w:t>
            </w:r>
          </w:p>
          <w:p w14:paraId="233252F4" w14:textId="5AB069C9" w:rsidR="00862259" w:rsidRPr="00B6658B" w:rsidRDefault="00000000" w:rsidP="00862259">
            <w:pPr>
              <w:pStyle w:val="ListParagraph"/>
              <w:numPr>
                <w:ilvl w:val="0"/>
                <w:numId w:val="10"/>
              </w:numPr>
            </w:pPr>
            <w:hyperlink r:id="rId16" w:history="1">
              <w:r w:rsidR="00862259" w:rsidRPr="00B6658B">
                <w:rPr>
                  <w:rStyle w:val="Hyperlink"/>
                  <w:u w:val="none"/>
                </w:rPr>
                <w:t>Data Science Documentation</w:t>
              </w:r>
            </w:hyperlink>
          </w:p>
          <w:p w14:paraId="585EB5CE" w14:textId="3BE0BD19" w:rsidR="007906F7" w:rsidRDefault="007906F7" w:rsidP="00B6658B"/>
          <w:p w14:paraId="37C34DFC" w14:textId="53BCF4C1" w:rsidR="007906F7" w:rsidRDefault="007906F7" w:rsidP="00B6658B">
            <w:r>
              <w:t>For reference, these are the important documents to review.</w:t>
            </w:r>
          </w:p>
          <w:p w14:paraId="55ED0570" w14:textId="0B9BCC39" w:rsidR="008A1B93" w:rsidRPr="008A1B93" w:rsidRDefault="008A1B93" w:rsidP="00B6658B">
            <w:pPr>
              <w:pStyle w:val="ListParagraph"/>
              <w:numPr>
                <w:ilvl w:val="0"/>
                <w:numId w:val="12"/>
              </w:numPr>
              <w:rPr>
                <w:i/>
                <w:iCs/>
              </w:rPr>
            </w:pPr>
            <w:r w:rsidRPr="008A1B93">
              <w:rPr>
                <w:i/>
                <w:iCs/>
              </w:rPr>
              <w:t>Guidance on how to generate use cases</w:t>
            </w:r>
          </w:p>
          <w:p w14:paraId="4764A02F" w14:textId="176947F5" w:rsidR="008A1B93" w:rsidRPr="008A1B93" w:rsidRDefault="008A1B93" w:rsidP="00B6658B">
            <w:pPr>
              <w:pStyle w:val="ListParagraph"/>
              <w:numPr>
                <w:ilvl w:val="0"/>
                <w:numId w:val="12"/>
              </w:numPr>
              <w:rPr>
                <w:i/>
                <w:iCs/>
              </w:rPr>
            </w:pPr>
            <w:r w:rsidRPr="008A1B93">
              <w:rPr>
                <w:i/>
                <w:iCs/>
              </w:rPr>
              <w:t>Peer review work practices</w:t>
            </w:r>
          </w:p>
          <w:p w14:paraId="0EFCEDD4" w14:textId="751E0764" w:rsidR="008A1B93" w:rsidRPr="008A1B93" w:rsidRDefault="008A1B93" w:rsidP="008A1B93">
            <w:pPr>
              <w:pStyle w:val="ListParagraph"/>
              <w:numPr>
                <w:ilvl w:val="0"/>
                <w:numId w:val="12"/>
              </w:numPr>
              <w:rPr>
                <w:i/>
                <w:iCs/>
              </w:rPr>
            </w:pPr>
            <w:r w:rsidRPr="008A1B93">
              <w:rPr>
                <w:i/>
                <w:iCs/>
              </w:rPr>
              <w:t>Use case publishing guide</w:t>
            </w:r>
          </w:p>
        </w:tc>
        <w:tc>
          <w:tcPr>
            <w:tcW w:w="963" w:type="dxa"/>
            <w:vAlign w:val="center"/>
          </w:tcPr>
          <w:p w14:paraId="183C9B3C" w14:textId="77777777" w:rsidR="003B0190" w:rsidRDefault="003B0190" w:rsidP="00F3639E">
            <w:pPr>
              <w:jc w:val="center"/>
            </w:pPr>
          </w:p>
        </w:tc>
      </w:tr>
      <w:tr w:rsidR="00593EC9" w14:paraId="29B70094" w14:textId="77777777" w:rsidTr="00627800">
        <w:trPr>
          <w:trHeight w:val="2682"/>
        </w:trPr>
        <w:tc>
          <w:tcPr>
            <w:tcW w:w="3114" w:type="dxa"/>
            <w:vAlign w:val="center"/>
          </w:tcPr>
          <w:p w14:paraId="43E3A0A8" w14:textId="79A2491B" w:rsidR="00593EC9" w:rsidRDefault="00AF2E2C" w:rsidP="00F3639E">
            <w:r>
              <w:t>Analyse Existing Use Cases</w:t>
            </w:r>
            <w:r w:rsidR="00B23D27">
              <w:t xml:space="preserve"> </w:t>
            </w:r>
          </w:p>
        </w:tc>
        <w:tc>
          <w:tcPr>
            <w:tcW w:w="6379" w:type="dxa"/>
            <w:vAlign w:val="center"/>
          </w:tcPr>
          <w:p w14:paraId="728844AA" w14:textId="77777777" w:rsidR="00AF2E2C" w:rsidRDefault="00AF2E2C" w:rsidP="00F3639E">
            <w:r>
              <w:t>To understand how previous students have implemented use cases, review and analyse already published notebooks. These can be found on the Melbourne Open Data Playground.</w:t>
            </w:r>
          </w:p>
          <w:p w14:paraId="70B4EF26" w14:textId="74F3671B" w:rsidR="00AF2E2C" w:rsidRDefault="00000000" w:rsidP="00AF2E2C">
            <w:pPr>
              <w:pStyle w:val="ListParagraph"/>
              <w:numPr>
                <w:ilvl w:val="0"/>
                <w:numId w:val="14"/>
              </w:numPr>
            </w:pPr>
            <w:hyperlink r:id="rId17" w:history="1">
              <w:r w:rsidR="00AF2E2C" w:rsidRPr="00AF2E2C">
                <w:rPr>
                  <w:rStyle w:val="Hyperlink"/>
                  <w:u w:val="none"/>
                </w:rPr>
                <w:t>Melbourne Open Data Playground</w:t>
              </w:r>
            </w:hyperlink>
          </w:p>
          <w:p w14:paraId="3CE24523" w14:textId="70BF29D6" w:rsidR="00AF2E2C" w:rsidRDefault="00AF2E2C" w:rsidP="00F3639E">
            <w:r>
              <w:t xml:space="preserve"> </w:t>
            </w:r>
          </w:p>
          <w:p w14:paraId="0E972DFE" w14:textId="5BD10589" w:rsidR="00AF2E2C" w:rsidRDefault="00AF2E2C" w:rsidP="00AF2E2C">
            <w:r>
              <w:t>When implementing extensions or new ideas, you don’t have to reinvent the wheel – examine how other students have used different libraries on CoM data is the best way to understand the core libraries and datasets you will most likely use.</w:t>
            </w:r>
          </w:p>
        </w:tc>
        <w:tc>
          <w:tcPr>
            <w:tcW w:w="963" w:type="dxa"/>
            <w:vAlign w:val="center"/>
          </w:tcPr>
          <w:p w14:paraId="58CC1E65" w14:textId="77777777" w:rsidR="00593EC9" w:rsidRDefault="00593EC9" w:rsidP="00F3639E">
            <w:pPr>
              <w:jc w:val="center"/>
            </w:pPr>
          </w:p>
        </w:tc>
      </w:tr>
      <w:tr w:rsidR="00E5528C" w14:paraId="52262A0D" w14:textId="77777777" w:rsidTr="006E02C8">
        <w:trPr>
          <w:trHeight w:val="2111"/>
        </w:trPr>
        <w:tc>
          <w:tcPr>
            <w:tcW w:w="3114" w:type="dxa"/>
            <w:vAlign w:val="center"/>
          </w:tcPr>
          <w:p w14:paraId="7F71856D" w14:textId="3E8321B9" w:rsidR="00E5528C" w:rsidRDefault="00E5528C" w:rsidP="00F3639E">
            <w:r>
              <w:t>Propose Extensions and New Use Cases</w:t>
            </w:r>
          </w:p>
        </w:tc>
        <w:tc>
          <w:tcPr>
            <w:tcW w:w="6379" w:type="dxa"/>
            <w:vAlign w:val="center"/>
          </w:tcPr>
          <w:p w14:paraId="6C193AF9" w14:textId="53EC7585" w:rsidR="00E5528C" w:rsidRDefault="00E5528C" w:rsidP="00F3639E">
            <w:r>
              <w:t xml:space="preserve">Ask your project lead if there is an ideation document where you can propose extensions to existing use cases or propose your own new use case. </w:t>
            </w:r>
          </w:p>
          <w:p w14:paraId="39A30281" w14:textId="77777777" w:rsidR="00E5528C" w:rsidRDefault="00E5528C" w:rsidP="00F3639E"/>
          <w:p w14:paraId="4118B0D7" w14:textId="2E01546A" w:rsidR="003A0CCB" w:rsidRDefault="00E5528C" w:rsidP="003A0CCB">
            <w:r>
              <w:t>Remember, carefully review the strategic goals along with available data from the portal to ensure your ideas align with the client’s best interests.</w:t>
            </w:r>
          </w:p>
        </w:tc>
        <w:tc>
          <w:tcPr>
            <w:tcW w:w="963" w:type="dxa"/>
            <w:vAlign w:val="center"/>
          </w:tcPr>
          <w:p w14:paraId="6B4506E3" w14:textId="77777777" w:rsidR="00E5528C" w:rsidRDefault="00E5528C" w:rsidP="00F3639E">
            <w:pPr>
              <w:jc w:val="center"/>
            </w:pPr>
          </w:p>
        </w:tc>
      </w:tr>
    </w:tbl>
    <w:p w14:paraId="1650A0CA" w14:textId="0E6A783D" w:rsidR="002162AD" w:rsidRDefault="002162AD" w:rsidP="002162AD">
      <w:pPr>
        <w:pStyle w:val="Heading1"/>
      </w:pPr>
      <w:r>
        <w:lastRenderedPageBreak/>
        <w:t>Onboarding Checklist Part 3 (Upskilling)</w:t>
      </w:r>
    </w:p>
    <w:tbl>
      <w:tblPr>
        <w:tblStyle w:val="TableGrid"/>
        <w:tblW w:w="0" w:type="auto"/>
        <w:tblLook w:val="04A0" w:firstRow="1" w:lastRow="0" w:firstColumn="1" w:lastColumn="0" w:noHBand="0" w:noVBand="1"/>
      </w:tblPr>
      <w:tblGrid>
        <w:gridCol w:w="3114"/>
        <w:gridCol w:w="6379"/>
        <w:gridCol w:w="963"/>
      </w:tblGrid>
      <w:tr w:rsidR="002162AD" w:rsidRPr="00084B20" w14:paraId="1E971B7E" w14:textId="77777777" w:rsidTr="00F3639E">
        <w:trPr>
          <w:trHeight w:val="468"/>
        </w:trPr>
        <w:tc>
          <w:tcPr>
            <w:tcW w:w="3114" w:type="dxa"/>
            <w:shd w:val="clear" w:color="auto" w:fill="BDD6EE" w:themeFill="accent5" w:themeFillTint="66"/>
            <w:vAlign w:val="center"/>
          </w:tcPr>
          <w:p w14:paraId="2889C88B" w14:textId="77777777" w:rsidR="002162AD" w:rsidRPr="00084B20" w:rsidRDefault="002162AD" w:rsidP="00F3639E">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48DF34B1" w14:textId="77777777" w:rsidR="002162AD" w:rsidRPr="00084B20" w:rsidRDefault="002162AD" w:rsidP="00F3639E">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35F54CFB" w14:textId="77777777" w:rsidR="002162AD" w:rsidRPr="00084B20" w:rsidRDefault="002162AD" w:rsidP="00F3639E">
            <w:pPr>
              <w:jc w:val="center"/>
              <w:rPr>
                <w:b/>
                <w:bCs/>
                <w:sz w:val="24"/>
                <w:szCs w:val="24"/>
              </w:rPr>
            </w:pPr>
            <w:r w:rsidRPr="00084B20">
              <w:rPr>
                <w:b/>
                <w:bCs/>
                <w:sz w:val="24"/>
                <w:szCs w:val="24"/>
              </w:rPr>
              <w:t>Status</w:t>
            </w:r>
          </w:p>
        </w:tc>
      </w:tr>
      <w:tr w:rsidR="002162AD" w14:paraId="4311514B" w14:textId="77777777" w:rsidTr="0050658C">
        <w:trPr>
          <w:trHeight w:val="2706"/>
        </w:trPr>
        <w:tc>
          <w:tcPr>
            <w:tcW w:w="3114" w:type="dxa"/>
            <w:vAlign w:val="center"/>
          </w:tcPr>
          <w:p w14:paraId="2606703D" w14:textId="2BA9D639" w:rsidR="002162AD" w:rsidRDefault="0050658C" w:rsidP="00F3639E">
            <w:r>
              <w:t>Git</w:t>
            </w:r>
            <w:r w:rsidR="00CC5B63">
              <w:t xml:space="preserve"> </w:t>
            </w:r>
          </w:p>
        </w:tc>
        <w:tc>
          <w:tcPr>
            <w:tcW w:w="6379" w:type="dxa"/>
            <w:vAlign w:val="center"/>
          </w:tcPr>
          <w:p w14:paraId="3BF042C6" w14:textId="7353C450" w:rsidR="002162AD" w:rsidRDefault="0050658C" w:rsidP="00F3639E">
            <w:r>
              <w:t>If you are new to Git, the following resource introduces you to the basics of Git and how to use it. This can be used as upskilling evidence.</w:t>
            </w:r>
          </w:p>
          <w:p w14:paraId="3BAEDFFA" w14:textId="49CC0B1D" w:rsidR="0050658C" w:rsidRPr="0050658C" w:rsidRDefault="00000000" w:rsidP="0050658C">
            <w:pPr>
              <w:pStyle w:val="ListParagraph"/>
              <w:numPr>
                <w:ilvl w:val="0"/>
                <w:numId w:val="14"/>
              </w:numPr>
            </w:pPr>
            <w:hyperlink r:id="rId18" w:history="1">
              <w:r w:rsidR="0050658C" w:rsidRPr="0050658C">
                <w:rPr>
                  <w:rStyle w:val="Hyperlink"/>
                  <w:u w:val="none"/>
                </w:rPr>
                <w:t>Git Essential Training: The Basics</w:t>
              </w:r>
            </w:hyperlink>
          </w:p>
          <w:p w14:paraId="09171625" w14:textId="77777777" w:rsidR="0050658C" w:rsidRDefault="0050658C" w:rsidP="0050658C"/>
          <w:p w14:paraId="0E581B12" w14:textId="77777777" w:rsidR="0050658C" w:rsidRDefault="0050658C" w:rsidP="0050658C">
            <w:r>
              <w:t>If you are relatively familiar with Git, or have done the course above, the following resource provides a more in depth course on Git’s features including Branches, Merges and Remotes.</w:t>
            </w:r>
          </w:p>
          <w:p w14:paraId="600CA83A" w14:textId="5CAF3B48" w:rsidR="0050658C" w:rsidRDefault="00000000" w:rsidP="0050658C">
            <w:pPr>
              <w:pStyle w:val="ListParagraph"/>
              <w:numPr>
                <w:ilvl w:val="0"/>
                <w:numId w:val="14"/>
              </w:numPr>
            </w:pPr>
            <w:hyperlink r:id="rId19" w:history="1">
              <w:r w:rsidR="0050658C">
                <w:rPr>
                  <w:rStyle w:val="Hyperlink"/>
                  <w:u w:val="none"/>
                </w:rPr>
                <w:t>Git: Branches, Merges, and Remotes</w:t>
              </w:r>
            </w:hyperlink>
          </w:p>
        </w:tc>
        <w:tc>
          <w:tcPr>
            <w:tcW w:w="963" w:type="dxa"/>
            <w:vAlign w:val="center"/>
          </w:tcPr>
          <w:p w14:paraId="609EB1A1" w14:textId="77777777" w:rsidR="002162AD" w:rsidRDefault="002162AD" w:rsidP="00F3639E">
            <w:pPr>
              <w:jc w:val="center"/>
            </w:pPr>
          </w:p>
        </w:tc>
      </w:tr>
      <w:tr w:rsidR="00DC6E0C" w14:paraId="315153EF" w14:textId="77777777" w:rsidTr="0050658C">
        <w:trPr>
          <w:trHeight w:val="2706"/>
        </w:trPr>
        <w:tc>
          <w:tcPr>
            <w:tcW w:w="3114" w:type="dxa"/>
            <w:vAlign w:val="center"/>
          </w:tcPr>
          <w:p w14:paraId="09226882" w14:textId="1176FE44" w:rsidR="00DC6E0C" w:rsidRDefault="00DC6E0C" w:rsidP="00F3639E">
            <w:r>
              <w:t>Libraries and Packages Used by Data Science Team</w:t>
            </w:r>
          </w:p>
        </w:tc>
        <w:tc>
          <w:tcPr>
            <w:tcW w:w="6379" w:type="dxa"/>
            <w:vAlign w:val="center"/>
          </w:tcPr>
          <w:p w14:paraId="5FA1C995" w14:textId="7B3E0F71" w:rsidR="00A56C6D" w:rsidRDefault="009959B7" w:rsidP="00F3639E">
            <w:r>
              <w:t>If you are unfamiliar with any of the following libraries/packages, feel free to use upskilling courses online so you can generate evidence of upskilling</w:t>
            </w:r>
            <w:r w:rsidR="00A56C6D">
              <w:t xml:space="preserve"> and begin using them confidently</w:t>
            </w:r>
            <w:r>
              <w:t>.</w:t>
            </w:r>
          </w:p>
          <w:p w14:paraId="2F71D5FD" w14:textId="16A4B044" w:rsidR="00A56C6D" w:rsidRDefault="00A56C6D" w:rsidP="00F3639E"/>
          <w:p w14:paraId="470AD1B5" w14:textId="2BD56C57" w:rsidR="00C16497" w:rsidRPr="00C16497" w:rsidRDefault="00C16497" w:rsidP="00F3639E">
            <w:pPr>
              <w:rPr>
                <w:i/>
                <w:iCs/>
              </w:rPr>
            </w:pPr>
            <w:r w:rsidRPr="00C16497">
              <w:rPr>
                <w:i/>
                <w:iCs/>
              </w:rPr>
              <w:t>Core</w:t>
            </w:r>
          </w:p>
          <w:p w14:paraId="4EB55471" w14:textId="26498BAE" w:rsidR="00E17DB3" w:rsidRDefault="00000000" w:rsidP="00E17DB3">
            <w:pPr>
              <w:pStyle w:val="ListParagraph"/>
              <w:numPr>
                <w:ilvl w:val="0"/>
                <w:numId w:val="14"/>
              </w:numPr>
            </w:pPr>
            <w:hyperlink r:id="rId20" w:history="1">
              <w:r w:rsidR="00E17DB3" w:rsidRPr="00E17DB3">
                <w:rPr>
                  <w:rStyle w:val="Hyperlink"/>
                  <w:u w:val="none"/>
                </w:rPr>
                <w:t>Requests</w:t>
              </w:r>
            </w:hyperlink>
          </w:p>
          <w:p w14:paraId="6E805BA3" w14:textId="3FE702A0" w:rsidR="00C16497" w:rsidRDefault="00C16497" w:rsidP="00C16497"/>
          <w:p w14:paraId="1C5C89C5" w14:textId="1842CADF" w:rsidR="00C16497" w:rsidRPr="00C16497" w:rsidRDefault="00C16497" w:rsidP="00C16497">
            <w:pPr>
              <w:rPr>
                <w:i/>
                <w:iCs/>
              </w:rPr>
            </w:pPr>
            <w:r w:rsidRPr="00C16497">
              <w:rPr>
                <w:i/>
                <w:iCs/>
              </w:rPr>
              <w:t>Data Engineering</w:t>
            </w:r>
          </w:p>
          <w:p w14:paraId="7A2A227B" w14:textId="42497963" w:rsidR="00DC6E0C" w:rsidRPr="00E17DB3" w:rsidRDefault="00000000" w:rsidP="006F0982">
            <w:pPr>
              <w:pStyle w:val="ListParagraph"/>
              <w:numPr>
                <w:ilvl w:val="0"/>
                <w:numId w:val="14"/>
              </w:numPr>
            </w:pPr>
            <w:hyperlink r:id="rId21" w:history="1">
              <w:r w:rsidR="006F0982" w:rsidRPr="00E17DB3">
                <w:rPr>
                  <w:rStyle w:val="Hyperlink"/>
                  <w:u w:val="none"/>
                </w:rPr>
                <w:t>NumPy</w:t>
              </w:r>
            </w:hyperlink>
          </w:p>
          <w:p w14:paraId="7AA906E6" w14:textId="556D8C07" w:rsidR="006F0982" w:rsidRDefault="00000000" w:rsidP="006F0982">
            <w:pPr>
              <w:pStyle w:val="ListParagraph"/>
              <w:numPr>
                <w:ilvl w:val="0"/>
                <w:numId w:val="14"/>
              </w:numPr>
            </w:pPr>
            <w:hyperlink r:id="rId22" w:history="1">
              <w:r w:rsidR="006F0982" w:rsidRPr="00E17DB3">
                <w:rPr>
                  <w:rStyle w:val="Hyperlink"/>
                  <w:u w:val="none"/>
                </w:rPr>
                <w:t>Pandas</w:t>
              </w:r>
            </w:hyperlink>
          </w:p>
          <w:p w14:paraId="66A1B92A" w14:textId="02AC27C7" w:rsidR="00C16497" w:rsidRDefault="00C16497" w:rsidP="00C16497"/>
          <w:p w14:paraId="217EB4D1" w14:textId="796267B9" w:rsidR="00C16497" w:rsidRPr="00C16497" w:rsidRDefault="00C16497" w:rsidP="00C16497">
            <w:pPr>
              <w:rPr>
                <w:i/>
                <w:iCs/>
              </w:rPr>
            </w:pPr>
            <w:r>
              <w:rPr>
                <w:i/>
                <w:iCs/>
              </w:rPr>
              <w:t>Data Science/ML</w:t>
            </w:r>
          </w:p>
          <w:p w14:paraId="15820C6F" w14:textId="4F321593" w:rsidR="006F0982" w:rsidRDefault="00000000" w:rsidP="006F0982">
            <w:pPr>
              <w:pStyle w:val="ListParagraph"/>
              <w:numPr>
                <w:ilvl w:val="0"/>
                <w:numId w:val="14"/>
              </w:numPr>
            </w:pPr>
            <w:hyperlink r:id="rId23" w:history="1">
              <w:r w:rsidR="006F0982" w:rsidRPr="00E17DB3">
                <w:rPr>
                  <w:rStyle w:val="Hyperlink"/>
                  <w:u w:val="none"/>
                </w:rPr>
                <w:t>Scikit-learn</w:t>
              </w:r>
            </w:hyperlink>
          </w:p>
          <w:p w14:paraId="4F727B7F" w14:textId="4133BE6F" w:rsidR="00C16497" w:rsidRDefault="00C16497" w:rsidP="00C16497"/>
          <w:p w14:paraId="791D80D0" w14:textId="4D23094A" w:rsidR="00C16497" w:rsidRPr="00C16497" w:rsidRDefault="00C16497" w:rsidP="00C16497">
            <w:pPr>
              <w:rPr>
                <w:i/>
                <w:iCs/>
              </w:rPr>
            </w:pPr>
            <w:r>
              <w:rPr>
                <w:i/>
                <w:iCs/>
              </w:rPr>
              <w:t>Visualisation and Image Processing</w:t>
            </w:r>
          </w:p>
          <w:p w14:paraId="48D4B216" w14:textId="0F76F619" w:rsidR="006F0982" w:rsidRPr="00E17DB3" w:rsidRDefault="00000000" w:rsidP="006F0982">
            <w:pPr>
              <w:pStyle w:val="ListParagraph"/>
              <w:numPr>
                <w:ilvl w:val="0"/>
                <w:numId w:val="14"/>
              </w:numPr>
            </w:pPr>
            <w:hyperlink r:id="rId24" w:history="1">
              <w:r w:rsidR="00B37ABE" w:rsidRPr="00E17DB3">
                <w:rPr>
                  <w:rStyle w:val="Hyperlink"/>
                  <w:u w:val="none"/>
                </w:rPr>
                <w:t>Matplotlib</w:t>
              </w:r>
            </w:hyperlink>
          </w:p>
          <w:p w14:paraId="61CBD3C7" w14:textId="2427112C" w:rsidR="00B37ABE" w:rsidRPr="00E17DB3" w:rsidRDefault="00000000" w:rsidP="006F0982">
            <w:pPr>
              <w:pStyle w:val="ListParagraph"/>
              <w:numPr>
                <w:ilvl w:val="0"/>
                <w:numId w:val="14"/>
              </w:numPr>
            </w:pPr>
            <w:hyperlink r:id="rId25" w:history="1">
              <w:r w:rsidR="00B37ABE" w:rsidRPr="00E17DB3">
                <w:rPr>
                  <w:rStyle w:val="Hyperlink"/>
                  <w:u w:val="none"/>
                </w:rPr>
                <w:t>Seaborn</w:t>
              </w:r>
            </w:hyperlink>
          </w:p>
          <w:p w14:paraId="79A4E14A" w14:textId="54284AC7" w:rsidR="00B37ABE" w:rsidRDefault="00000000" w:rsidP="00B37ABE">
            <w:pPr>
              <w:pStyle w:val="ListParagraph"/>
              <w:numPr>
                <w:ilvl w:val="0"/>
                <w:numId w:val="14"/>
              </w:numPr>
            </w:pPr>
            <w:hyperlink r:id="rId26" w:history="1">
              <w:r w:rsidR="00B37ABE" w:rsidRPr="00E17DB3">
                <w:rPr>
                  <w:rStyle w:val="Hyperlink"/>
                  <w:u w:val="none"/>
                </w:rPr>
                <w:t>Plotly</w:t>
              </w:r>
            </w:hyperlink>
          </w:p>
          <w:p w14:paraId="28C9878A" w14:textId="1AF1E30A" w:rsidR="00C16497" w:rsidRDefault="00C16497" w:rsidP="00C16497"/>
          <w:p w14:paraId="4C9FB978" w14:textId="3C4BC1CF" w:rsidR="00C16497" w:rsidRPr="00C16497" w:rsidRDefault="00C16497" w:rsidP="00C16497">
            <w:pPr>
              <w:rPr>
                <w:i/>
                <w:iCs/>
              </w:rPr>
            </w:pPr>
            <w:r>
              <w:rPr>
                <w:i/>
                <w:iCs/>
              </w:rPr>
              <w:t>Open Data</w:t>
            </w:r>
          </w:p>
          <w:p w14:paraId="687B39B6" w14:textId="4156EA95" w:rsidR="00B37ABE" w:rsidRDefault="00000000" w:rsidP="00B37ABE">
            <w:pPr>
              <w:pStyle w:val="ListParagraph"/>
              <w:numPr>
                <w:ilvl w:val="0"/>
                <w:numId w:val="14"/>
              </w:numPr>
            </w:pPr>
            <w:hyperlink r:id="rId27" w:history="1">
              <w:r w:rsidR="00B37ABE" w:rsidRPr="00E17DB3">
                <w:rPr>
                  <w:rStyle w:val="Hyperlink"/>
                  <w:u w:val="none"/>
                </w:rPr>
                <w:t>SodaPy</w:t>
              </w:r>
            </w:hyperlink>
          </w:p>
          <w:p w14:paraId="3E721B70" w14:textId="13548FD3" w:rsidR="00C16497" w:rsidRDefault="00C16497" w:rsidP="00C16497"/>
          <w:p w14:paraId="2E1E3ACA" w14:textId="0395FD87" w:rsidR="00C16497" w:rsidRPr="00C16497" w:rsidRDefault="00C16497" w:rsidP="00C16497">
            <w:pPr>
              <w:rPr>
                <w:i/>
                <w:iCs/>
              </w:rPr>
            </w:pPr>
            <w:r>
              <w:rPr>
                <w:i/>
                <w:iCs/>
              </w:rPr>
              <w:t>Geospatial</w:t>
            </w:r>
          </w:p>
          <w:p w14:paraId="6155974C" w14:textId="7A825671" w:rsidR="00B37ABE" w:rsidRPr="00E17DB3" w:rsidRDefault="00000000" w:rsidP="00B37ABE">
            <w:pPr>
              <w:pStyle w:val="ListParagraph"/>
              <w:numPr>
                <w:ilvl w:val="0"/>
                <w:numId w:val="14"/>
              </w:numPr>
            </w:pPr>
            <w:hyperlink r:id="rId28" w:history="1">
              <w:r w:rsidR="00B37ABE" w:rsidRPr="00E17DB3">
                <w:rPr>
                  <w:rStyle w:val="Hyperlink"/>
                  <w:u w:val="none"/>
                </w:rPr>
                <w:t>PyProj</w:t>
              </w:r>
            </w:hyperlink>
          </w:p>
          <w:p w14:paraId="2B630A01" w14:textId="0943BA50" w:rsidR="00B37ABE" w:rsidRPr="00E17DB3" w:rsidRDefault="00000000" w:rsidP="00B37ABE">
            <w:pPr>
              <w:pStyle w:val="ListParagraph"/>
              <w:numPr>
                <w:ilvl w:val="0"/>
                <w:numId w:val="14"/>
              </w:numPr>
            </w:pPr>
            <w:hyperlink r:id="rId29" w:history="1">
              <w:r w:rsidR="00B37ABE" w:rsidRPr="00E17DB3">
                <w:rPr>
                  <w:rStyle w:val="Hyperlink"/>
                  <w:u w:val="none"/>
                </w:rPr>
                <w:t>Shapely</w:t>
              </w:r>
            </w:hyperlink>
          </w:p>
          <w:p w14:paraId="66B0E8A0" w14:textId="3D88C0D9" w:rsidR="00B37ABE" w:rsidRPr="00E17DB3" w:rsidRDefault="00000000" w:rsidP="00B37ABE">
            <w:pPr>
              <w:pStyle w:val="ListParagraph"/>
              <w:numPr>
                <w:ilvl w:val="0"/>
                <w:numId w:val="14"/>
              </w:numPr>
            </w:pPr>
            <w:hyperlink r:id="rId30" w:history="1">
              <w:r w:rsidR="00B37ABE" w:rsidRPr="00E17DB3">
                <w:rPr>
                  <w:rStyle w:val="Hyperlink"/>
                  <w:u w:val="none"/>
                </w:rPr>
                <w:t>GeoPandas</w:t>
              </w:r>
            </w:hyperlink>
          </w:p>
          <w:p w14:paraId="19007F24" w14:textId="75AF7E48" w:rsidR="00B37ABE" w:rsidRPr="00E17DB3" w:rsidRDefault="00000000" w:rsidP="00B37ABE">
            <w:pPr>
              <w:pStyle w:val="ListParagraph"/>
              <w:numPr>
                <w:ilvl w:val="0"/>
                <w:numId w:val="14"/>
              </w:numPr>
            </w:pPr>
            <w:hyperlink r:id="rId31" w:history="1">
              <w:r w:rsidR="00B37ABE" w:rsidRPr="00E17DB3">
                <w:rPr>
                  <w:rStyle w:val="Hyperlink"/>
                  <w:u w:val="none"/>
                </w:rPr>
                <w:t>GeoPy</w:t>
              </w:r>
            </w:hyperlink>
          </w:p>
          <w:p w14:paraId="28E37A18" w14:textId="18DCD11C" w:rsidR="00B37ABE" w:rsidRPr="00E17DB3" w:rsidRDefault="00000000" w:rsidP="00B37ABE">
            <w:pPr>
              <w:pStyle w:val="ListParagraph"/>
              <w:numPr>
                <w:ilvl w:val="0"/>
                <w:numId w:val="14"/>
              </w:numPr>
            </w:pPr>
            <w:hyperlink r:id="rId32" w:history="1">
              <w:r w:rsidR="00B37ABE" w:rsidRPr="00E17DB3">
                <w:rPr>
                  <w:rStyle w:val="Hyperlink"/>
                  <w:u w:val="none"/>
                </w:rPr>
                <w:t>Folium</w:t>
              </w:r>
            </w:hyperlink>
          </w:p>
          <w:p w14:paraId="080FF00A" w14:textId="7E2D3F54" w:rsidR="00B37ABE" w:rsidRDefault="00B37ABE" w:rsidP="00B37ABE">
            <w:pPr>
              <w:pStyle w:val="ListParagraph"/>
            </w:pPr>
          </w:p>
        </w:tc>
        <w:tc>
          <w:tcPr>
            <w:tcW w:w="963" w:type="dxa"/>
            <w:vAlign w:val="center"/>
          </w:tcPr>
          <w:p w14:paraId="66785492" w14:textId="77777777" w:rsidR="00DC6E0C" w:rsidRDefault="00DC6E0C" w:rsidP="00F3639E">
            <w:pPr>
              <w:jc w:val="center"/>
            </w:pPr>
          </w:p>
        </w:tc>
      </w:tr>
    </w:tbl>
    <w:p w14:paraId="20B9E345" w14:textId="3514B688" w:rsidR="002162AD" w:rsidRDefault="002162AD" w:rsidP="00084B20"/>
    <w:p w14:paraId="76AB5FD6" w14:textId="27888C2E" w:rsidR="00B63EB6" w:rsidRDefault="00B63EB6" w:rsidP="00084B20"/>
    <w:p w14:paraId="46576062" w14:textId="77777777" w:rsidR="00B63EB6" w:rsidRDefault="00B63EB6" w:rsidP="00084B20"/>
    <w:p w14:paraId="60CED726" w14:textId="77777777" w:rsidR="001F192E" w:rsidRDefault="001F192E" w:rsidP="00A44DDC">
      <w:pPr>
        <w:pStyle w:val="Heading2"/>
      </w:pPr>
      <w:r>
        <w:t>Author</w:t>
      </w:r>
    </w:p>
    <w:p w14:paraId="7A20B34E" w14:textId="626835A9" w:rsidR="001F192E" w:rsidRPr="001F192E" w:rsidRDefault="008A4A4C" w:rsidP="001F192E">
      <w:r>
        <w:t>Adam Bullivant</w:t>
      </w:r>
      <w:r w:rsidR="00CB0819">
        <w:t xml:space="preserve"> (version 1,</w:t>
      </w:r>
      <w:r w:rsidR="00092BF6">
        <w:t xml:space="preserve"> T3 2022</w:t>
      </w:r>
      <w:r w:rsidR="00CB0819">
        <w:t>)</w:t>
      </w:r>
    </w:p>
    <w:sectPr w:rsidR="001F192E" w:rsidRPr="001F192E" w:rsidSect="00461B1F">
      <w:headerReference w:type="default" r:id="rId3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C9955" w14:textId="77777777" w:rsidR="00264057" w:rsidRDefault="00264057" w:rsidP="00226B7C">
      <w:pPr>
        <w:spacing w:after="0" w:line="240" w:lineRule="auto"/>
      </w:pPr>
      <w:r>
        <w:separator/>
      </w:r>
    </w:p>
  </w:endnote>
  <w:endnote w:type="continuationSeparator" w:id="0">
    <w:p w14:paraId="18E082E4" w14:textId="77777777" w:rsidR="00264057" w:rsidRDefault="00264057"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83AF" w14:textId="77777777" w:rsidR="00264057" w:rsidRDefault="00264057" w:rsidP="00226B7C">
      <w:pPr>
        <w:spacing w:after="0" w:line="240" w:lineRule="auto"/>
      </w:pPr>
      <w:r>
        <w:separator/>
      </w:r>
    </w:p>
  </w:footnote>
  <w:footnote w:type="continuationSeparator" w:id="0">
    <w:p w14:paraId="4465A194" w14:textId="77777777" w:rsidR="00264057" w:rsidRDefault="00264057"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BD4" w14:textId="77777777" w:rsidR="00226B7C" w:rsidRDefault="00461B1F">
    <w:pPr>
      <w:pStyle w:val="Header"/>
    </w:pPr>
    <w:r>
      <w:rPr>
        <w:noProof/>
      </w:rPr>
      <w:drawing>
        <wp:inline distT="0" distB="0" distL="0" distR="0" wp14:anchorId="07794A0B" wp14:editId="531A327B">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C36F5"/>
    <w:multiLevelType w:val="hybridMultilevel"/>
    <w:tmpl w:val="08529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34568F"/>
    <w:multiLevelType w:val="hybridMultilevel"/>
    <w:tmpl w:val="E9AE6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3A740F"/>
    <w:multiLevelType w:val="hybridMultilevel"/>
    <w:tmpl w:val="C42E9ED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7F719E"/>
    <w:multiLevelType w:val="hybridMultilevel"/>
    <w:tmpl w:val="1BCE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EA04C9"/>
    <w:multiLevelType w:val="hybridMultilevel"/>
    <w:tmpl w:val="626A0E04"/>
    <w:lvl w:ilvl="0" w:tplc="AF9EC786">
      <w:start w:val="1"/>
      <w:numFmt w:val="bullet"/>
      <w:lvlText w:val="o"/>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D035A9"/>
    <w:multiLevelType w:val="hybridMultilevel"/>
    <w:tmpl w:val="94CE3E0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4B31E97"/>
    <w:multiLevelType w:val="hybridMultilevel"/>
    <w:tmpl w:val="61380FC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B568F"/>
    <w:multiLevelType w:val="hybridMultilevel"/>
    <w:tmpl w:val="F6F82F26"/>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2" w15:restartNumberingAfterBreak="0">
    <w:nsid w:val="59BF38A3"/>
    <w:multiLevelType w:val="hybridMultilevel"/>
    <w:tmpl w:val="E8BC2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6A51E4"/>
    <w:multiLevelType w:val="hybridMultilevel"/>
    <w:tmpl w:val="351A999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BF21E6"/>
    <w:multiLevelType w:val="hybridMultilevel"/>
    <w:tmpl w:val="78E2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7780358">
    <w:abstractNumId w:val="9"/>
  </w:num>
  <w:num w:numId="2" w16cid:durableId="1374885205">
    <w:abstractNumId w:val="1"/>
  </w:num>
  <w:num w:numId="3" w16cid:durableId="1864971969">
    <w:abstractNumId w:val="7"/>
  </w:num>
  <w:num w:numId="4" w16cid:durableId="1633711653">
    <w:abstractNumId w:val="4"/>
  </w:num>
  <w:num w:numId="5" w16cid:durableId="313143486">
    <w:abstractNumId w:val="2"/>
  </w:num>
  <w:num w:numId="6" w16cid:durableId="1396468949">
    <w:abstractNumId w:val="14"/>
  </w:num>
  <w:num w:numId="7" w16cid:durableId="1485470363">
    <w:abstractNumId w:val="11"/>
  </w:num>
  <w:num w:numId="8" w16cid:durableId="1883207640">
    <w:abstractNumId w:val="12"/>
  </w:num>
  <w:num w:numId="9" w16cid:durableId="709383407">
    <w:abstractNumId w:val="0"/>
  </w:num>
  <w:num w:numId="10" w16cid:durableId="1929732944">
    <w:abstractNumId w:val="6"/>
  </w:num>
  <w:num w:numId="11" w16cid:durableId="989283544">
    <w:abstractNumId w:val="8"/>
  </w:num>
  <w:num w:numId="12" w16cid:durableId="1806586437">
    <w:abstractNumId w:val="3"/>
  </w:num>
  <w:num w:numId="13" w16cid:durableId="2143189245">
    <w:abstractNumId w:val="10"/>
  </w:num>
  <w:num w:numId="14" w16cid:durableId="749892805">
    <w:abstractNumId w:val="13"/>
  </w:num>
  <w:num w:numId="15" w16cid:durableId="10166863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75693"/>
    <w:rsid w:val="00084B20"/>
    <w:rsid w:val="00092BF6"/>
    <w:rsid w:val="000964EC"/>
    <w:rsid w:val="0014103B"/>
    <w:rsid w:val="00190188"/>
    <w:rsid w:val="00192D5B"/>
    <w:rsid w:val="001A0F44"/>
    <w:rsid w:val="001F192E"/>
    <w:rsid w:val="001F4F62"/>
    <w:rsid w:val="002162AD"/>
    <w:rsid w:val="00221FD5"/>
    <w:rsid w:val="00226B7C"/>
    <w:rsid w:val="0024541A"/>
    <w:rsid w:val="00264057"/>
    <w:rsid w:val="00294051"/>
    <w:rsid w:val="002C6F29"/>
    <w:rsid w:val="00346047"/>
    <w:rsid w:val="003A0CCB"/>
    <w:rsid w:val="003B0190"/>
    <w:rsid w:val="003B07BF"/>
    <w:rsid w:val="003B79C8"/>
    <w:rsid w:val="00405F89"/>
    <w:rsid w:val="00442027"/>
    <w:rsid w:val="004538FB"/>
    <w:rsid w:val="00461B1F"/>
    <w:rsid w:val="004B06C7"/>
    <w:rsid w:val="004B6471"/>
    <w:rsid w:val="0050658C"/>
    <w:rsid w:val="00547948"/>
    <w:rsid w:val="0058071F"/>
    <w:rsid w:val="005827B3"/>
    <w:rsid w:val="00593EC9"/>
    <w:rsid w:val="006048E2"/>
    <w:rsid w:val="006217DF"/>
    <w:rsid w:val="00627800"/>
    <w:rsid w:val="006A7841"/>
    <w:rsid w:val="006B2F16"/>
    <w:rsid w:val="006E02C8"/>
    <w:rsid w:val="006F0982"/>
    <w:rsid w:val="0072505D"/>
    <w:rsid w:val="00752C3D"/>
    <w:rsid w:val="007710B4"/>
    <w:rsid w:val="007833D1"/>
    <w:rsid w:val="007906F7"/>
    <w:rsid w:val="0079318A"/>
    <w:rsid w:val="00827710"/>
    <w:rsid w:val="00862259"/>
    <w:rsid w:val="00884010"/>
    <w:rsid w:val="00886644"/>
    <w:rsid w:val="008A1B93"/>
    <w:rsid w:val="008A4A4C"/>
    <w:rsid w:val="008A6485"/>
    <w:rsid w:val="008D58B8"/>
    <w:rsid w:val="008D7CDC"/>
    <w:rsid w:val="00932D05"/>
    <w:rsid w:val="00935EB9"/>
    <w:rsid w:val="00947D86"/>
    <w:rsid w:val="0097686F"/>
    <w:rsid w:val="00980870"/>
    <w:rsid w:val="009959B7"/>
    <w:rsid w:val="009A6C13"/>
    <w:rsid w:val="00A1076E"/>
    <w:rsid w:val="00A372BB"/>
    <w:rsid w:val="00A44DDC"/>
    <w:rsid w:val="00A56C6D"/>
    <w:rsid w:val="00AB43A6"/>
    <w:rsid w:val="00AB7DA1"/>
    <w:rsid w:val="00AF2E2C"/>
    <w:rsid w:val="00B21B5B"/>
    <w:rsid w:val="00B23D27"/>
    <w:rsid w:val="00B3658C"/>
    <w:rsid w:val="00B37ABE"/>
    <w:rsid w:val="00B63EB6"/>
    <w:rsid w:val="00B6658B"/>
    <w:rsid w:val="00BC6456"/>
    <w:rsid w:val="00BF0278"/>
    <w:rsid w:val="00BF6BE1"/>
    <w:rsid w:val="00C16497"/>
    <w:rsid w:val="00C54E62"/>
    <w:rsid w:val="00C72795"/>
    <w:rsid w:val="00CA7591"/>
    <w:rsid w:val="00CB0819"/>
    <w:rsid w:val="00CC5B63"/>
    <w:rsid w:val="00D03051"/>
    <w:rsid w:val="00D3779B"/>
    <w:rsid w:val="00D57B12"/>
    <w:rsid w:val="00D6442A"/>
    <w:rsid w:val="00DB2AF4"/>
    <w:rsid w:val="00DC2AA1"/>
    <w:rsid w:val="00DC6E0C"/>
    <w:rsid w:val="00E023B4"/>
    <w:rsid w:val="00E17DB3"/>
    <w:rsid w:val="00E20A88"/>
    <w:rsid w:val="00E37C79"/>
    <w:rsid w:val="00E5528C"/>
    <w:rsid w:val="00EB42BF"/>
    <w:rsid w:val="00EE71F4"/>
    <w:rsid w:val="00EF381B"/>
    <w:rsid w:val="00F6481E"/>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93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32D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32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32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conda.com/products/distribution" TargetMode="External"/><Relationship Id="rId18" Type="http://schemas.openxmlformats.org/officeDocument/2006/relationships/hyperlink" Target="https://www.linkedin.com/learning/git-essential-training-the-basics/use-git-version-control-software-to-manage-project-code?autoplay=true&amp;resume=false&amp;u=2104084" TargetMode="External"/><Relationship Id="rId26" Type="http://schemas.openxmlformats.org/officeDocument/2006/relationships/hyperlink" Target="Plotly" TargetMode="External"/><Relationship Id="rId3" Type="http://schemas.openxmlformats.org/officeDocument/2006/relationships/styles" Target="styles.xml"/><Relationship Id="rId21" Type="http://schemas.openxmlformats.org/officeDocument/2006/relationships/hyperlink" Target="https://numpy.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melbourne.vic.gov.au/about-council/vision-goals/Pages/vision-goals.aspx" TargetMode="External"/><Relationship Id="rId17" Type="http://schemas.openxmlformats.org/officeDocument/2006/relationships/hyperlink" Target="https://mop-code-webapp-e5xbpzcnea-ts.a.run.app/" TargetMode="External"/><Relationship Id="rId25" Type="http://schemas.openxmlformats.org/officeDocument/2006/relationships/hyperlink" Target="https://seaborn.pydata.org/"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Chameleon-company/MOP-Code/tree/master/datascience/documentation" TargetMode="External"/><Relationship Id="rId20" Type="http://schemas.openxmlformats.org/officeDocument/2006/relationships/hyperlink" Target="https://pypi.org/project/requests/" TargetMode="External"/><Relationship Id="rId29" Type="http://schemas.openxmlformats.org/officeDocument/2006/relationships/hyperlink" Target="https://pypi.org/project/shape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melbourne.vic.gov.au/" TargetMode="External"/><Relationship Id="rId24" Type="http://schemas.openxmlformats.org/officeDocument/2006/relationships/hyperlink" Target="https://matplotlib.org/" TargetMode="External"/><Relationship Id="rId32" Type="http://schemas.openxmlformats.org/officeDocument/2006/relationships/hyperlink" Target="https://python-visualization.github.io/folium/" TargetMode="External"/><Relationship Id="rId5" Type="http://schemas.openxmlformats.org/officeDocument/2006/relationships/webSettings" Target="webSettings.xml"/><Relationship Id="rId15" Type="http://schemas.openxmlformats.org/officeDocument/2006/relationships/hyperlink" Target="https://github.com/Chameleon-company/MOP-Code/tree/master/datascience/condaconfiguration" TargetMode="External"/><Relationship Id="rId23" Type="http://schemas.openxmlformats.org/officeDocument/2006/relationships/hyperlink" Target="https://scikit-learn.org/stable/" TargetMode="External"/><Relationship Id="rId28" Type="http://schemas.openxmlformats.org/officeDocument/2006/relationships/hyperlink" Target="https://pyproj4.github.io/pyproj/stable/" TargetMode="External"/><Relationship Id="rId36" Type="http://schemas.openxmlformats.org/officeDocument/2006/relationships/theme" Target="theme/theme1.xml"/><Relationship Id="rId10" Type="http://schemas.openxmlformats.org/officeDocument/2006/relationships/hyperlink" Target="https://github.com/Chameleon-company/MOP-Code" TargetMode="External"/><Relationship Id="rId19" Type="http://schemas.openxmlformats.org/officeDocument/2006/relationships/hyperlink" Target="https://www.linkedin.com/learning/git-branches-merges-and-remotes/unlock-powerful-code-management-and-collaboration-tools-in-git?autoplay=true&amp;u=2104084" TargetMode="External"/><Relationship Id="rId31" Type="http://schemas.openxmlformats.org/officeDocument/2006/relationships/hyperlink" Target="https://geopy.readthedocs.io/en/stable/" TargetMode="External"/><Relationship Id="rId4" Type="http://schemas.openxmlformats.org/officeDocument/2006/relationships/settings" Target="settings.xml"/><Relationship Id="rId9" Type="http://schemas.openxmlformats.org/officeDocument/2006/relationships/hyperlink" Target="https://github.com/Chameleon-company/Chameleon-Handover-Documents/tree/main/2022-T2/cityofmelbourne/handover" TargetMode="External"/><Relationship Id="rId14" Type="http://schemas.openxmlformats.org/officeDocument/2006/relationships/hyperlink" Target="https://desktop.github.com/" TargetMode="External"/><Relationship Id="rId22" Type="http://schemas.openxmlformats.org/officeDocument/2006/relationships/hyperlink" Target="https://pandas.pydata.org/" TargetMode="External"/><Relationship Id="rId27" Type="http://schemas.openxmlformats.org/officeDocument/2006/relationships/hyperlink" Target="https://pypi.org/project/sodapy/" TargetMode="External"/><Relationship Id="rId30" Type="http://schemas.openxmlformats.org/officeDocument/2006/relationships/hyperlink" Target="https://geopandas.org/en/stable/" TargetMode="External"/><Relationship Id="rId35" Type="http://schemas.openxmlformats.org/officeDocument/2006/relationships/glossaryDocument" Target="glossary/document.xml"/><Relationship Id="rId8" Type="http://schemas.openxmlformats.org/officeDocument/2006/relationships/hyperlink" Target="https://trello.com/b/ln6GEN45/melbourne-c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ambullivant/Downloads/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00000">
          <w:pPr>
            <w:pStyle w:val="608209CECD388F4BA1778FBAE5D590CC"/>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9379D"/>
    <w:rsid w:val="000937CD"/>
    <w:rsid w:val="00481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123</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Onboarding Checklist for New CoM Members</dc:title>
  <dc:subject/>
  <dc:creator>Microsoft Office User</dc:creator>
  <cp:keywords/>
  <dc:description/>
  <cp:lastModifiedBy>ADAM JAMES BULLIVANT</cp:lastModifiedBy>
  <cp:revision>54</cp:revision>
  <dcterms:created xsi:type="dcterms:W3CDTF">2022-11-21T02:08:00Z</dcterms:created>
  <dcterms:modified xsi:type="dcterms:W3CDTF">2022-11-23T23:02:00Z</dcterms:modified>
</cp:coreProperties>
</file>