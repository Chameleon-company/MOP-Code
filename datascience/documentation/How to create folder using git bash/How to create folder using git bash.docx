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alias w:val="Title"/>
        <w:tag w:val=""/>
        <w:id w:val="1283931170"/>
        <w:placeholder>
          <w:docPart w:val="72A9748FB31D4141995F6DCE0DF7A509"/>
        </w:placeholder>
        <w:dataBinding w:prefixMappings="xmlns:ns0='http://purl.org/dc/elements/1.1/' xmlns:ns1='http://schemas.openxmlformats.org/package/2006/metadata/core-properties' " w:xpath="/ns1:coreProperties[1]/ns0:title[1]" w:storeItemID="{6C3C8BC8-F283-45AE-878A-BAB7291924A1}"/>
        <w:text/>
      </w:sdtPr>
      <w:sdtContent>
        <w:p w14:paraId="18A6B16B" w14:textId="4976ACE5" w:rsidR="00FB1ACA" w:rsidRPr="001F192E" w:rsidRDefault="00CA6300" w:rsidP="001F192E">
          <w:pPr>
            <w:pStyle w:val="Title"/>
          </w:pPr>
          <w:r>
            <w:t xml:space="preserve">How </w:t>
          </w:r>
          <w:bookmarkStart w:id="0" w:name="_Hlk172985993"/>
          <w:r w:rsidR="00BB507C">
            <w:t xml:space="preserve">create branch and folder name in </w:t>
          </w:r>
          <w:r w:rsidR="006D3934">
            <w:t>GitHub</w:t>
          </w:r>
          <w:r w:rsidR="005A3AF9">
            <w:t xml:space="preserve"> through </w:t>
          </w:r>
          <w:proofErr w:type="spellStart"/>
          <w:r w:rsidR="005A3AF9">
            <w:t>gitbash</w:t>
          </w:r>
          <w:proofErr w:type="spellEnd"/>
        </w:p>
      </w:sdtContent>
    </w:sdt>
    <w:bookmarkEnd w:id="0" w:displacedByCustomXml="prev"/>
    <w:p w14:paraId="13902467" w14:textId="6C007192" w:rsidR="00A64E1D" w:rsidRDefault="00A64E1D" w:rsidP="0024541A"/>
    <w:p w14:paraId="076E12B8" w14:textId="2EF524F4" w:rsidR="005A3AF9" w:rsidRDefault="005A3AF9" w:rsidP="0024541A">
      <w:r w:rsidRPr="005A3AF9">
        <w:t xml:space="preserve">This documentation was made to demonstrate how </w:t>
      </w:r>
      <w:r w:rsidR="00F24C2D">
        <w:t xml:space="preserve">to </w:t>
      </w:r>
      <w:r w:rsidR="00765FAB">
        <w:t xml:space="preserve">create branch and folder name in GitHub through </w:t>
      </w:r>
      <w:proofErr w:type="spellStart"/>
      <w:r w:rsidR="00765FAB">
        <w:t>gitbash</w:t>
      </w:r>
      <w:proofErr w:type="spellEnd"/>
      <w:r w:rsidRPr="005A3AF9">
        <w:t>. This documentation shows the steps using Windows 10.</w:t>
      </w:r>
    </w:p>
    <w:p w14:paraId="521131EE" w14:textId="77777777" w:rsidR="00F24C2D" w:rsidRPr="00F24C2D" w:rsidRDefault="00F24C2D" w:rsidP="0024541A"/>
    <w:p w14:paraId="39288129" w14:textId="082AA036" w:rsidR="005A3AF9" w:rsidRPr="00F24C2D" w:rsidRDefault="005A3AF9" w:rsidP="0024541A">
      <w:pPr>
        <w:rPr>
          <w:rFonts w:asciiTheme="majorHAnsi" w:eastAsiaTheme="majorEastAsia" w:hAnsiTheme="majorHAnsi" w:cstheme="majorBidi"/>
          <w:b/>
          <w:bCs/>
          <w:sz w:val="28"/>
          <w:szCs w:val="28"/>
        </w:rPr>
      </w:pPr>
      <w:r w:rsidRPr="00F24C2D">
        <w:rPr>
          <w:rFonts w:asciiTheme="majorHAnsi" w:eastAsiaTheme="majorEastAsia" w:hAnsiTheme="majorHAnsi" w:cstheme="majorBidi"/>
          <w:b/>
          <w:bCs/>
          <w:sz w:val="28"/>
          <w:szCs w:val="28"/>
        </w:rPr>
        <w:t xml:space="preserve">Steps to follow to </w:t>
      </w:r>
      <w:r w:rsidR="00765FAB" w:rsidRPr="00765FAB">
        <w:rPr>
          <w:rFonts w:asciiTheme="majorHAnsi" w:eastAsiaTheme="majorEastAsia" w:hAnsiTheme="majorHAnsi" w:cstheme="majorBidi"/>
          <w:b/>
          <w:bCs/>
          <w:sz w:val="28"/>
          <w:szCs w:val="28"/>
        </w:rPr>
        <w:t xml:space="preserve">create branch and folder name in GitHub through </w:t>
      </w:r>
      <w:proofErr w:type="spellStart"/>
      <w:r w:rsidR="00765FAB" w:rsidRPr="00765FAB">
        <w:rPr>
          <w:rFonts w:asciiTheme="majorHAnsi" w:eastAsiaTheme="majorEastAsia" w:hAnsiTheme="majorHAnsi" w:cstheme="majorBidi"/>
          <w:b/>
          <w:bCs/>
          <w:sz w:val="28"/>
          <w:szCs w:val="28"/>
        </w:rPr>
        <w:t>gitbash</w:t>
      </w:r>
      <w:proofErr w:type="spellEnd"/>
    </w:p>
    <w:p w14:paraId="3E5504AC" w14:textId="77777777" w:rsidR="00BB507C" w:rsidRPr="00C81F25" w:rsidRDefault="00F24C2D" w:rsidP="00BB507C">
      <w:pPr>
        <w:pStyle w:val="Heading1"/>
        <w:rPr>
          <w:rFonts w:asciiTheme="minorHAnsi" w:hAnsiTheme="minorHAnsi" w:cstheme="minorHAnsi"/>
        </w:rPr>
      </w:pPr>
      <w:r w:rsidRPr="00F24C2D">
        <w:t>Step 1:</w:t>
      </w:r>
      <w:r>
        <w:rPr>
          <w:color w:val="000000"/>
          <w:sz w:val="27"/>
          <w:szCs w:val="27"/>
        </w:rPr>
        <w:t xml:space="preserve"> </w:t>
      </w:r>
      <w:r w:rsidR="00BB507C" w:rsidRPr="00C81F25">
        <w:rPr>
          <w:rFonts w:asciiTheme="minorHAnsi" w:eastAsia="SimSun" w:hAnsiTheme="minorHAnsi" w:cstheme="minorHAnsi"/>
          <w:lang w:eastAsia="zh-CN"/>
        </w:rPr>
        <w:t>Branch</w:t>
      </w:r>
    </w:p>
    <w:p w14:paraId="5EA119DE" w14:textId="77777777" w:rsidR="00BB507C" w:rsidRDefault="00BB507C" w:rsidP="00BB507C">
      <w:pPr>
        <w:rPr>
          <w:lang w:eastAsia="zh-CN"/>
        </w:rPr>
      </w:pPr>
      <w:r>
        <w:rPr>
          <w:rFonts w:hint="eastAsia"/>
          <w:lang w:eastAsia="zh-CN"/>
        </w:rPr>
        <w:t>Chameleon GitHub</w:t>
      </w:r>
      <w:r>
        <w:rPr>
          <w:rFonts w:hint="eastAsia"/>
          <w:lang w:eastAsia="zh-CN"/>
        </w:rPr>
        <w:t>：</w:t>
      </w:r>
      <w:r>
        <w:rPr>
          <w:rFonts w:hint="eastAsia"/>
          <w:lang w:eastAsia="zh-CN"/>
        </w:rPr>
        <w:t>https://github.com/Chameleon-company</w:t>
      </w:r>
    </w:p>
    <w:p w14:paraId="656A3C41" w14:textId="77777777" w:rsidR="00BB507C" w:rsidRDefault="00BB507C" w:rsidP="00BB507C">
      <w:pPr>
        <w:rPr>
          <w:lang w:eastAsia="zh-CN"/>
        </w:rPr>
      </w:pPr>
      <w:r>
        <w:rPr>
          <w:lang w:eastAsia="zh-CN"/>
        </w:rPr>
        <w:t>Then select MOP-Code.</w:t>
      </w:r>
    </w:p>
    <w:p w14:paraId="70C71DF9" w14:textId="60679AFB" w:rsidR="00BB507C" w:rsidRDefault="00BB507C" w:rsidP="00BB507C">
      <w:pPr>
        <w:rPr>
          <w:lang w:eastAsia="zh-CN"/>
        </w:rPr>
      </w:pPr>
      <w:r w:rsidRPr="00BB507C">
        <w:rPr>
          <w:noProof/>
          <w:lang w:eastAsia="zh-CN"/>
        </w:rPr>
        <w:drawing>
          <wp:inline distT="0" distB="0" distL="0" distR="0" wp14:anchorId="01B17BE9" wp14:editId="20F2EFE2">
            <wp:extent cx="6645910" cy="4682490"/>
            <wp:effectExtent l="0" t="0" r="2540" b="3810"/>
            <wp:docPr id="68770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0764" name=""/>
                    <pic:cNvPicPr/>
                  </pic:nvPicPr>
                  <pic:blipFill>
                    <a:blip r:embed="rId11"/>
                    <a:stretch>
                      <a:fillRect/>
                    </a:stretch>
                  </pic:blipFill>
                  <pic:spPr>
                    <a:xfrm>
                      <a:off x="0" y="0"/>
                      <a:ext cx="6645910" cy="4682490"/>
                    </a:xfrm>
                    <a:prstGeom prst="rect">
                      <a:avLst/>
                    </a:prstGeom>
                  </pic:spPr>
                </pic:pic>
              </a:graphicData>
            </a:graphic>
          </wp:inline>
        </w:drawing>
      </w:r>
    </w:p>
    <w:p w14:paraId="5278923F" w14:textId="379664F4" w:rsidR="00084DF0" w:rsidRDefault="00084DF0" w:rsidP="00F24C2D"/>
    <w:p w14:paraId="65D9A507" w14:textId="5856012C" w:rsidR="009577B4" w:rsidRDefault="009577B4" w:rsidP="00F24C2D"/>
    <w:p w14:paraId="3A65529A" w14:textId="77777777" w:rsidR="00BB507C" w:rsidRDefault="009577B4" w:rsidP="00BB507C">
      <w:r>
        <w:t>Step 2:</w:t>
      </w:r>
      <w:r w:rsidRPr="009577B4">
        <w:t xml:space="preserve"> </w:t>
      </w:r>
      <w:r w:rsidR="00BB507C" w:rsidRPr="00750FF3">
        <w:t>Then select branches.</w:t>
      </w:r>
      <w:r w:rsidR="00BB507C">
        <w:t xml:space="preserve"> </w:t>
      </w:r>
      <w:r w:rsidR="00BB507C">
        <w:rPr>
          <w:rFonts w:hint="eastAsia"/>
        </w:rPr>
        <w:t xml:space="preserve"> </w:t>
      </w:r>
    </w:p>
    <w:p w14:paraId="075B2A47" w14:textId="451279D6" w:rsidR="009577B4" w:rsidRDefault="00BB507C" w:rsidP="009577B4">
      <w:r w:rsidRPr="00BB507C">
        <w:rPr>
          <w:noProof/>
        </w:rPr>
        <w:lastRenderedPageBreak/>
        <w:drawing>
          <wp:inline distT="0" distB="0" distL="0" distR="0" wp14:anchorId="70D8E586" wp14:editId="3FBA4A83">
            <wp:extent cx="6645910" cy="2588260"/>
            <wp:effectExtent l="0" t="0" r="2540" b="2540"/>
            <wp:docPr id="140624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4036" name="Picture 1" descr="A screenshot of a computer&#10;&#10;Description automatically generated"/>
                    <pic:cNvPicPr/>
                  </pic:nvPicPr>
                  <pic:blipFill>
                    <a:blip r:embed="rId12"/>
                    <a:stretch>
                      <a:fillRect/>
                    </a:stretch>
                  </pic:blipFill>
                  <pic:spPr>
                    <a:xfrm>
                      <a:off x="0" y="0"/>
                      <a:ext cx="6645910" cy="2588260"/>
                    </a:xfrm>
                    <a:prstGeom prst="rect">
                      <a:avLst/>
                    </a:prstGeom>
                  </pic:spPr>
                </pic:pic>
              </a:graphicData>
            </a:graphic>
          </wp:inline>
        </w:drawing>
      </w:r>
    </w:p>
    <w:p w14:paraId="65DC247E" w14:textId="57EFA786" w:rsidR="009577B4" w:rsidRDefault="009577B4" w:rsidP="009577B4"/>
    <w:p w14:paraId="6FA349A9" w14:textId="77777777" w:rsidR="00BB507C" w:rsidRDefault="009577B4" w:rsidP="00BB507C">
      <w:r>
        <w:t xml:space="preserve">Step 3: </w:t>
      </w:r>
      <w:r w:rsidR="00BB507C" w:rsidRPr="00C72562">
        <w:t xml:space="preserve">Click to create a new branch. </w:t>
      </w:r>
      <w:r w:rsidR="00BB507C">
        <w:t xml:space="preserve"> </w:t>
      </w:r>
    </w:p>
    <w:p w14:paraId="4F26418C" w14:textId="7B6D33E8" w:rsidR="009577B4" w:rsidRDefault="00BB507C" w:rsidP="009577B4">
      <w:pPr>
        <w:rPr>
          <w:rFonts w:ascii="Segoe UI" w:hAnsi="Segoe UI" w:cs="Segoe UI"/>
          <w:color w:val="0D0D0D"/>
          <w:shd w:val="clear" w:color="auto" w:fill="FFFFFF"/>
        </w:rPr>
      </w:pPr>
      <w:r w:rsidRPr="00BB507C">
        <w:rPr>
          <w:rFonts w:ascii="Segoe UI" w:hAnsi="Segoe UI" w:cs="Segoe UI"/>
          <w:noProof/>
          <w:color w:val="0D0D0D"/>
          <w:shd w:val="clear" w:color="auto" w:fill="FFFFFF"/>
        </w:rPr>
        <w:drawing>
          <wp:inline distT="0" distB="0" distL="0" distR="0" wp14:anchorId="276D35C2" wp14:editId="6E0AF34D">
            <wp:extent cx="6645910" cy="1327785"/>
            <wp:effectExtent l="0" t="0" r="2540" b="5715"/>
            <wp:docPr id="5774272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27234" name="Picture 1" descr="A screenshot of a computer&#10;&#10;Description automatically generated"/>
                    <pic:cNvPicPr/>
                  </pic:nvPicPr>
                  <pic:blipFill>
                    <a:blip r:embed="rId13"/>
                    <a:stretch>
                      <a:fillRect/>
                    </a:stretch>
                  </pic:blipFill>
                  <pic:spPr>
                    <a:xfrm>
                      <a:off x="0" y="0"/>
                      <a:ext cx="6645910" cy="1327785"/>
                    </a:xfrm>
                    <a:prstGeom prst="rect">
                      <a:avLst/>
                    </a:prstGeom>
                  </pic:spPr>
                </pic:pic>
              </a:graphicData>
            </a:graphic>
          </wp:inline>
        </w:drawing>
      </w:r>
    </w:p>
    <w:p w14:paraId="3C766CEF" w14:textId="7A8F4E10" w:rsidR="00BB507C" w:rsidRPr="00BB507C" w:rsidRDefault="00BB507C" w:rsidP="009577B4">
      <w:r w:rsidRPr="00A17D95">
        <w:t>Make sure you copied from the master</w:t>
      </w:r>
      <w:r>
        <w:t xml:space="preserve"> and give your own branch name and click on create new branch.</w:t>
      </w:r>
    </w:p>
    <w:p w14:paraId="5D857F08" w14:textId="39E3340C" w:rsidR="00BB507C" w:rsidRDefault="00BB507C" w:rsidP="009577B4">
      <w:pPr>
        <w:rPr>
          <w:rFonts w:ascii="Segoe UI" w:hAnsi="Segoe UI" w:cs="Segoe UI"/>
          <w:color w:val="0D0D0D"/>
          <w:shd w:val="clear" w:color="auto" w:fill="FFFFFF"/>
        </w:rPr>
      </w:pPr>
      <w:r w:rsidRPr="00BB507C">
        <w:rPr>
          <w:rFonts w:ascii="Segoe UI" w:hAnsi="Segoe UI" w:cs="Segoe UI"/>
          <w:noProof/>
          <w:color w:val="0D0D0D"/>
          <w:shd w:val="clear" w:color="auto" w:fill="FFFFFF"/>
        </w:rPr>
        <w:drawing>
          <wp:inline distT="0" distB="0" distL="0" distR="0" wp14:anchorId="5C508E51" wp14:editId="690BBA12">
            <wp:extent cx="6645910" cy="1977390"/>
            <wp:effectExtent l="0" t="0" r="2540" b="3810"/>
            <wp:docPr id="1970646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46206" name="Picture 1" descr="A screenshot of a computer&#10;&#10;Description automatically generated"/>
                    <pic:cNvPicPr/>
                  </pic:nvPicPr>
                  <pic:blipFill>
                    <a:blip r:embed="rId14"/>
                    <a:stretch>
                      <a:fillRect/>
                    </a:stretch>
                  </pic:blipFill>
                  <pic:spPr>
                    <a:xfrm>
                      <a:off x="0" y="0"/>
                      <a:ext cx="6645910" cy="1977390"/>
                    </a:xfrm>
                    <a:prstGeom prst="rect">
                      <a:avLst/>
                    </a:prstGeom>
                  </pic:spPr>
                </pic:pic>
              </a:graphicData>
            </a:graphic>
          </wp:inline>
        </w:drawing>
      </w:r>
    </w:p>
    <w:p w14:paraId="2CAD3B0A" w14:textId="77777777" w:rsidR="00BB507C" w:rsidRDefault="00BB507C" w:rsidP="00BB507C"/>
    <w:p w14:paraId="32B6DF9C" w14:textId="2336E85D" w:rsidR="00BB507C" w:rsidRDefault="00BB507C" w:rsidP="00BB507C">
      <w:r w:rsidRPr="00CE3B8B">
        <w:t>Return to the MOP-Code page and click Code</w:t>
      </w:r>
      <w:r>
        <w:t xml:space="preserve"> and select the </w:t>
      </w:r>
      <w:proofErr w:type="spellStart"/>
      <w:r>
        <w:t>URl</w:t>
      </w:r>
      <w:proofErr w:type="spellEnd"/>
    </w:p>
    <w:p w14:paraId="15AA4831" w14:textId="0E3538A3" w:rsidR="00BB507C" w:rsidRDefault="00BB507C" w:rsidP="00BB507C">
      <w:pPr>
        <w:rPr>
          <w:rFonts w:ascii="Segoe UI" w:hAnsi="Segoe UI" w:cs="Segoe UI"/>
          <w:color w:val="0D0D0D"/>
          <w:shd w:val="clear" w:color="auto" w:fill="FFFFFF"/>
        </w:rPr>
      </w:pPr>
      <w:r w:rsidRPr="00BB507C">
        <w:rPr>
          <w:rFonts w:ascii="Segoe UI" w:hAnsi="Segoe UI" w:cs="Segoe UI"/>
          <w:noProof/>
          <w:color w:val="0D0D0D"/>
          <w:shd w:val="clear" w:color="auto" w:fill="FFFFFF"/>
        </w:rPr>
        <w:lastRenderedPageBreak/>
        <w:drawing>
          <wp:inline distT="0" distB="0" distL="0" distR="0" wp14:anchorId="2ACA8A00" wp14:editId="371CF219">
            <wp:extent cx="5044877" cy="4206605"/>
            <wp:effectExtent l="0" t="0" r="3810" b="3810"/>
            <wp:docPr id="1101603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03761" name=""/>
                    <pic:cNvPicPr/>
                  </pic:nvPicPr>
                  <pic:blipFill>
                    <a:blip r:embed="rId15"/>
                    <a:stretch>
                      <a:fillRect/>
                    </a:stretch>
                  </pic:blipFill>
                  <pic:spPr>
                    <a:xfrm>
                      <a:off x="0" y="0"/>
                      <a:ext cx="5044877" cy="4206605"/>
                    </a:xfrm>
                    <a:prstGeom prst="rect">
                      <a:avLst/>
                    </a:prstGeom>
                  </pic:spPr>
                </pic:pic>
              </a:graphicData>
            </a:graphic>
          </wp:inline>
        </w:drawing>
      </w:r>
    </w:p>
    <w:p w14:paraId="7EF3CF81" w14:textId="0C7D0531" w:rsidR="009577B4" w:rsidRDefault="009577B4" w:rsidP="009577B4"/>
    <w:p w14:paraId="27B95545" w14:textId="6943473A" w:rsidR="00BB507C" w:rsidRDefault="009577B4" w:rsidP="00BB507C">
      <w:r>
        <w:t xml:space="preserve">Step 4: </w:t>
      </w:r>
      <w:r w:rsidR="00BB507C" w:rsidRPr="00295F1F">
        <w:t>Select a local storage location</w:t>
      </w:r>
      <w:r w:rsidR="00BB507C">
        <w:t xml:space="preserve"> and create a </w:t>
      </w:r>
      <w:proofErr w:type="gramStart"/>
      <w:r w:rsidR="00BB507C">
        <w:t xml:space="preserve">folder </w:t>
      </w:r>
      <w:r w:rsidR="00BB507C" w:rsidRPr="00295F1F">
        <w:t>.</w:t>
      </w:r>
      <w:proofErr w:type="gramEnd"/>
      <w:r w:rsidR="00BB507C" w:rsidRPr="00295F1F">
        <w:t xml:space="preserve"> Note: The entire file is 5G</w:t>
      </w:r>
      <w:r w:rsidR="00BB507C">
        <w:t>B.</w:t>
      </w:r>
    </w:p>
    <w:p w14:paraId="70D34542" w14:textId="42A99314" w:rsidR="00BB507C" w:rsidRDefault="00BB507C" w:rsidP="00BB507C">
      <w:r w:rsidRPr="00BB507C">
        <w:rPr>
          <w:noProof/>
        </w:rPr>
        <w:drawing>
          <wp:inline distT="0" distB="0" distL="0" distR="0" wp14:anchorId="7E7C4D24" wp14:editId="5A0BD7E8">
            <wp:extent cx="6645910" cy="1662430"/>
            <wp:effectExtent l="0" t="0" r="2540" b="0"/>
            <wp:docPr id="9475946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94684" name="Picture 1" descr="A screenshot of a computer&#10;&#10;Description automatically generated"/>
                    <pic:cNvPicPr/>
                  </pic:nvPicPr>
                  <pic:blipFill>
                    <a:blip r:embed="rId16"/>
                    <a:stretch>
                      <a:fillRect/>
                    </a:stretch>
                  </pic:blipFill>
                  <pic:spPr>
                    <a:xfrm>
                      <a:off x="0" y="0"/>
                      <a:ext cx="6645910" cy="1662430"/>
                    </a:xfrm>
                    <a:prstGeom prst="rect">
                      <a:avLst/>
                    </a:prstGeom>
                  </pic:spPr>
                </pic:pic>
              </a:graphicData>
            </a:graphic>
          </wp:inline>
        </w:drawing>
      </w:r>
    </w:p>
    <w:p w14:paraId="269B69BE" w14:textId="3EB5F451" w:rsidR="00362527" w:rsidRDefault="00362527" w:rsidP="00BB507C">
      <w:r>
        <w:t xml:space="preserve">Within the folder select Open with bash here </w:t>
      </w:r>
    </w:p>
    <w:p w14:paraId="472C7A34" w14:textId="28D8E3F9" w:rsidR="00362527" w:rsidRDefault="00362527" w:rsidP="00BB507C">
      <w:r w:rsidRPr="00362527">
        <w:rPr>
          <w:noProof/>
        </w:rPr>
        <w:lastRenderedPageBreak/>
        <w:drawing>
          <wp:inline distT="0" distB="0" distL="0" distR="0" wp14:anchorId="23AEA2DF" wp14:editId="5F13692E">
            <wp:extent cx="6645910" cy="3195955"/>
            <wp:effectExtent l="0" t="0" r="2540" b="4445"/>
            <wp:docPr id="13995346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34676" name="Picture 1" descr="A screenshot of a computer&#10;&#10;Description automatically generated"/>
                    <pic:cNvPicPr/>
                  </pic:nvPicPr>
                  <pic:blipFill>
                    <a:blip r:embed="rId17"/>
                    <a:stretch>
                      <a:fillRect/>
                    </a:stretch>
                  </pic:blipFill>
                  <pic:spPr>
                    <a:xfrm>
                      <a:off x="0" y="0"/>
                      <a:ext cx="6645910" cy="3195955"/>
                    </a:xfrm>
                    <a:prstGeom prst="rect">
                      <a:avLst/>
                    </a:prstGeom>
                  </pic:spPr>
                </pic:pic>
              </a:graphicData>
            </a:graphic>
          </wp:inline>
        </w:drawing>
      </w:r>
    </w:p>
    <w:p w14:paraId="3AAD670E" w14:textId="0C08FBF4" w:rsidR="009577B4" w:rsidRDefault="009577B4" w:rsidP="009577B4"/>
    <w:p w14:paraId="508AB15D" w14:textId="4F718D0E" w:rsidR="009577B4" w:rsidRDefault="009577B4" w:rsidP="00F24C2D"/>
    <w:p w14:paraId="0F75D110" w14:textId="656F1A38" w:rsidR="00800992" w:rsidRDefault="00362527" w:rsidP="0024541A">
      <w:pPr>
        <w:rPr>
          <w:noProof/>
        </w:rPr>
      </w:pPr>
      <w:r>
        <w:rPr>
          <w:noProof/>
        </w:rPr>
        <w:t>And then type git clone by adding the url coppied from github Code and enter</w:t>
      </w:r>
    </w:p>
    <w:p w14:paraId="3A0CB8F1" w14:textId="245937F6" w:rsidR="00362527" w:rsidRDefault="00362527" w:rsidP="0024541A">
      <w:pPr>
        <w:rPr>
          <w:b/>
          <w:bCs/>
          <w:noProof/>
        </w:rPr>
      </w:pPr>
      <w:r w:rsidRPr="00362527">
        <w:rPr>
          <w:b/>
          <w:bCs/>
          <w:noProof/>
        </w:rPr>
        <w:t xml:space="preserve">git clone </w:t>
      </w:r>
      <w:hyperlink r:id="rId18" w:history="1">
        <w:r w:rsidRPr="005D53F2">
          <w:rPr>
            <w:rStyle w:val="Hyperlink"/>
            <w:b/>
            <w:bCs/>
            <w:noProof/>
          </w:rPr>
          <w:t>https://github.com/Chameleon-company/MOP-Code.git</w:t>
        </w:r>
      </w:hyperlink>
    </w:p>
    <w:p w14:paraId="6AA8735C" w14:textId="61A6C761" w:rsidR="00362527" w:rsidRPr="00362527" w:rsidRDefault="00362527" w:rsidP="0024541A">
      <w:pPr>
        <w:rPr>
          <w:b/>
          <w:bCs/>
          <w:noProof/>
        </w:rPr>
      </w:pPr>
    </w:p>
    <w:p w14:paraId="0AC2EA66" w14:textId="16549B26" w:rsidR="00362527" w:rsidRDefault="00362527" w:rsidP="0024541A">
      <w:r w:rsidRPr="00362527">
        <w:rPr>
          <w:noProof/>
        </w:rPr>
        <w:drawing>
          <wp:inline distT="0" distB="0" distL="0" distR="0" wp14:anchorId="46D0D001" wp14:editId="53C88FFA">
            <wp:extent cx="5867908" cy="1653683"/>
            <wp:effectExtent l="0" t="0" r="0" b="3810"/>
            <wp:docPr id="410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208" name=""/>
                    <pic:cNvPicPr/>
                  </pic:nvPicPr>
                  <pic:blipFill>
                    <a:blip r:embed="rId19"/>
                    <a:stretch>
                      <a:fillRect/>
                    </a:stretch>
                  </pic:blipFill>
                  <pic:spPr>
                    <a:xfrm>
                      <a:off x="0" y="0"/>
                      <a:ext cx="5867908" cy="1653683"/>
                    </a:xfrm>
                    <a:prstGeom prst="rect">
                      <a:avLst/>
                    </a:prstGeom>
                  </pic:spPr>
                </pic:pic>
              </a:graphicData>
            </a:graphic>
          </wp:inline>
        </w:drawing>
      </w:r>
    </w:p>
    <w:p w14:paraId="2B2D3893" w14:textId="77777777" w:rsidR="00362527" w:rsidRDefault="00362527" w:rsidP="0024541A"/>
    <w:p w14:paraId="309A03E4" w14:textId="6B8D222D" w:rsidR="00362527" w:rsidRDefault="00C36BA8" w:rsidP="0024541A">
      <w:r>
        <w:t xml:space="preserve">Step 5: </w:t>
      </w:r>
      <w:r w:rsidR="00362527">
        <w:t>After updating the file MOP-Code folder would be created</w:t>
      </w:r>
    </w:p>
    <w:p w14:paraId="2DCDC170" w14:textId="3852083E" w:rsidR="00362527" w:rsidRDefault="00362527" w:rsidP="0024541A">
      <w:r w:rsidRPr="00362527">
        <w:rPr>
          <w:noProof/>
        </w:rPr>
        <w:drawing>
          <wp:inline distT="0" distB="0" distL="0" distR="0" wp14:anchorId="3E12F49C" wp14:editId="2FA7D9C3">
            <wp:extent cx="6645910" cy="1816100"/>
            <wp:effectExtent l="0" t="0" r="2540" b="0"/>
            <wp:docPr id="743303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03469" name="Picture 1" descr="A screenshot of a computer&#10;&#10;Description automatically generated"/>
                    <pic:cNvPicPr/>
                  </pic:nvPicPr>
                  <pic:blipFill>
                    <a:blip r:embed="rId20"/>
                    <a:stretch>
                      <a:fillRect/>
                    </a:stretch>
                  </pic:blipFill>
                  <pic:spPr>
                    <a:xfrm>
                      <a:off x="0" y="0"/>
                      <a:ext cx="6645910" cy="1816100"/>
                    </a:xfrm>
                    <a:prstGeom prst="rect">
                      <a:avLst/>
                    </a:prstGeom>
                  </pic:spPr>
                </pic:pic>
              </a:graphicData>
            </a:graphic>
          </wp:inline>
        </w:drawing>
      </w:r>
    </w:p>
    <w:p w14:paraId="0595EE13" w14:textId="022A8C75" w:rsidR="00362527" w:rsidRDefault="00362527" w:rsidP="0024541A">
      <w:r>
        <w:lastRenderedPageBreak/>
        <w:t xml:space="preserve">In git bash type </w:t>
      </w:r>
      <w:r w:rsidRPr="00362527">
        <w:rPr>
          <w:b/>
          <w:bCs/>
        </w:rPr>
        <w:t>cd MOP-Code</w:t>
      </w:r>
      <w:r>
        <w:t xml:space="preserve"> </w:t>
      </w:r>
    </w:p>
    <w:p w14:paraId="0537ACE5" w14:textId="06CCDEA4" w:rsidR="00362527" w:rsidRDefault="00362527" w:rsidP="0024541A">
      <w:r w:rsidRPr="00362527">
        <w:rPr>
          <w:noProof/>
        </w:rPr>
        <w:drawing>
          <wp:inline distT="0" distB="0" distL="0" distR="0" wp14:anchorId="7C85FD4F" wp14:editId="3B53C7B2">
            <wp:extent cx="4092295" cy="358171"/>
            <wp:effectExtent l="0" t="0" r="3810" b="3810"/>
            <wp:docPr id="60760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600054" name=""/>
                    <pic:cNvPicPr/>
                  </pic:nvPicPr>
                  <pic:blipFill>
                    <a:blip r:embed="rId21"/>
                    <a:stretch>
                      <a:fillRect/>
                    </a:stretch>
                  </pic:blipFill>
                  <pic:spPr>
                    <a:xfrm>
                      <a:off x="0" y="0"/>
                      <a:ext cx="4092295" cy="358171"/>
                    </a:xfrm>
                    <a:prstGeom prst="rect">
                      <a:avLst/>
                    </a:prstGeom>
                  </pic:spPr>
                </pic:pic>
              </a:graphicData>
            </a:graphic>
          </wp:inline>
        </w:drawing>
      </w:r>
    </w:p>
    <w:p w14:paraId="3C3AA8BF" w14:textId="71FF70BA" w:rsidR="00362527" w:rsidRDefault="00362527" w:rsidP="0024541A">
      <w:r>
        <w:t xml:space="preserve">And </w:t>
      </w:r>
      <w:r w:rsidRPr="00362527">
        <w:rPr>
          <w:b/>
          <w:bCs/>
        </w:rPr>
        <w:t>cd Playground</w:t>
      </w:r>
    </w:p>
    <w:p w14:paraId="2CCA853D" w14:textId="507235AC" w:rsidR="00362527" w:rsidRDefault="00362527" w:rsidP="0024541A">
      <w:r w:rsidRPr="00362527">
        <w:rPr>
          <w:noProof/>
        </w:rPr>
        <w:drawing>
          <wp:inline distT="0" distB="0" distL="0" distR="0" wp14:anchorId="4881F986" wp14:editId="3D4E750D">
            <wp:extent cx="5311600" cy="327688"/>
            <wp:effectExtent l="0" t="0" r="3810" b="0"/>
            <wp:docPr id="2116681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81976" name=""/>
                    <pic:cNvPicPr/>
                  </pic:nvPicPr>
                  <pic:blipFill>
                    <a:blip r:embed="rId22"/>
                    <a:stretch>
                      <a:fillRect/>
                    </a:stretch>
                  </pic:blipFill>
                  <pic:spPr>
                    <a:xfrm>
                      <a:off x="0" y="0"/>
                      <a:ext cx="5311600" cy="327688"/>
                    </a:xfrm>
                    <a:prstGeom prst="rect">
                      <a:avLst/>
                    </a:prstGeom>
                  </pic:spPr>
                </pic:pic>
              </a:graphicData>
            </a:graphic>
          </wp:inline>
        </w:drawing>
      </w:r>
    </w:p>
    <w:p w14:paraId="7D71ABB6" w14:textId="77777777" w:rsidR="00362527" w:rsidRDefault="00362527" w:rsidP="0024541A"/>
    <w:p w14:paraId="7367C368" w14:textId="1738C729" w:rsidR="00362527" w:rsidRDefault="00362527" w:rsidP="0024541A">
      <w:r>
        <w:t xml:space="preserve">Now we will need to switch from master branch to your branch hence type git </w:t>
      </w:r>
      <w:proofErr w:type="gramStart"/>
      <w:r>
        <w:t>check</w:t>
      </w:r>
      <w:proofErr w:type="gramEnd"/>
      <w:r>
        <w:t xml:space="preserve"> out and type your branch name created in </w:t>
      </w:r>
      <w:proofErr w:type="spellStart"/>
      <w:r>
        <w:t>github</w:t>
      </w:r>
      <w:proofErr w:type="spellEnd"/>
      <w:r>
        <w:t>.</w:t>
      </w:r>
    </w:p>
    <w:p w14:paraId="7AF5F9C1" w14:textId="64B8B963" w:rsidR="00362527" w:rsidRDefault="00362527" w:rsidP="00362527">
      <w:pPr>
        <w:rPr>
          <w:b/>
          <w:bCs/>
        </w:rPr>
      </w:pPr>
      <w:r>
        <w:rPr>
          <w:b/>
          <w:bCs/>
        </w:rPr>
        <w:t>g</w:t>
      </w:r>
      <w:r w:rsidRPr="00362527">
        <w:rPr>
          <w:b/>
          <w:bCs/>
        </w:rPr>
        <w:t>it checkout Manasa</w:t>
      </w:r>
    </w:p>
    <w:p w14:paraId="7182EDC6" w14:textId="281B11B7" w:rsidR="00362527" w:rsidRDefault="00362527" w:rsidP="00362527">
      <w:pPr>
        <w:rPr>
          <w:b/>
          <w:bCs/>
        </w:rPr>
      </w:pPr>
      <w:r w:rsidRPr="00362527">
        <w:rPr>
          <w:b/>
          <w:bCs/>
          <w:noProof/>
        </w:rPr>
        <w:drawing>
          <wp:inline distT="0" distB="0" distL="0" distR="0" wp14:anchorId="31835D85" wp14:editId="0E0A803A">
            <wp:extent cx="5654530" cy="701101"/>
            <wp:effectExtent l="0" t="0" r="3810" b="3810"/>
            <wp:docPr id="122792039" name="Picture 1" descr="A black background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2039" name="Picture 1" descr="A black background with yellow text&#10;&#10;Description automatically generated"/>
                    <pic:cNvPicPr/>
                  </pic:nvPicPr>
                  <pic:blipFill>
                    <a:blip r:embed="rId23"/>
                    <a:stretch>
                      <a:fillRect/>
                    </a:stretch>
                  </pic:blipFill>
                  <pic:spPr>
                    <a:xfrm>
                      <a:off x="0" y="0"/>
                      <a:ext cx="5654530" cy="701101"/>
                    </a:xfrm>
                    <a:prstGeom prst="rect">
                      <a:avLst/>
                    </a:prstGeom>
                  </pic:spPr>
                </pic:pic>
              </a:graphicData>
            </a:graphic>
          </wp:inline>
        </w:drawing>
      </w:r>
    </w:p>
    <w:p w14:paraId="64F12AAF" w14:textId="33A687CC" w:rsidR="00D221CB" w:rsidRDefault="00362527" w:rsidP="0024541A">
      <w:r>
        <w:t xml:space="preserve">In </w:t>
      </w:r>
      <w:r w:rsidRPr="00295F1F">
        <w:t>local storage location</w:t>
      </w:r>
      <w:r>
        <w:t xml:space="preserve"> now go to MOP – Code </w:t>
      </w:r>
      <w:r>
        <w:sym w:font="Wingdings" w:char="F0E0"/>
      </w:r>
      <w:r>
        <w:t xml:space="preserve"> Playground</w:t>
      </w:r>
    </w:p>
    <w:p w14:paraId="250F5097" w14:textId="68EC0595" w:rsidR="00F119F4" w:rsidRDefault="00F119F4" w:rsidP="0024541A">
      <w:r w:rsidRPr="00F119F4">
        <w:rPr>
          <w:noProof/>
        </w:rPr>
        <w:drawing>
          <wp:inline distT="0" distB="0" distL="0" distR="0" wp14:anchorId="419F0B42" wp14:editId="05C237B0">
            <wp:extent cx="6645910" cy="3023235"/>
            <wp:effectExtent l="0" t="0" r="2540" b="5715"/>
            <wp:docPr id="1062306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06022" name=""/>
                    <pic:cNvPicPr/>
                  </pic:nvPicPr>
                  <pic:blipFill>
                    <a:blip r:embed="rId24"/>
                    <a:stretch>
                      <a:fillRect/>
                    </a:stretch>
                  </pic:blipFill>
                  <pic:spPr>
                    <a:xfrm>
                      <a:off x="0" y="0"/>
                      <a:ext cx="6645910" cy="3023235"/>
                    </a:xfrm>
                    <a:prstGeom prst="rect">
                      <a:avLst/>
                    </a:prstGeom>
                  </pic:spPr>
                </pic:pic>
              </a:graphicData>
            </a:graphic>
          </wp:inline>
        </w:drawing>
      </w:r>
    </w:p>
    <w:p w14:paraId="0DD09D83" w14:textId="10CEBCD8" w:rsidR="00D221CB" w:rsidRDefault="00D221CB" w:rsidP="0024541A"/>
    <w:p w14:paraId="69237A87" w14:textId="77777777" w:rsidR="00C36BA8" w:rsidRDefault="00C36BA8" w:rsidP="00C36BA8">
      <w:pPr>
        <w:ind w:firstLine="720"/>
      </w:pPr>
      <w:r>
        <w:t xml:space="preserve">Step </w:t>
      </w:r>
      <w:proofErr w:type="gramStart"/>
      <w:r>
        <w:t>6:</w:t>
      </w:r>
      <w:r w:rsidR="00F119F4">
        <w:t>Create</w:t>
      </w:r>
      <w:proofErr w:type="gramEnd"/>
      <w:r w:rsidR="00F119F4">
        <w:t xml:space="preserve"> a folder inside playground.</w:t>
      </w:r>
    </w:p>
    <w:p w14:paraId="5D5B4B20" w14:textId="2AFDE413" w:rsidR="00965C1A" w:rsidRDefault="00F119F4" w:rsidP="00C36BA8">
      <w:pPr>
        <w:ind w:left="720"/>
      </w:pPr>
      <w:r>
        <w:t xml:space="preserve"> </w:t>
      </w:r>
      <w:proofErr w:type="gramStart"/>
      <w:r>
        <w:t>Note :</w:t>
      </w:r>
      <w:proofErr w:type="gramEnd"/>
      <w:r>
        <w:t xml:space="preserve"> In the playground folder I have created by my name</w:t>
      </w:r>
    </w:p>
    <w:p w14:paraId="5CA5F365" w14:textId="44E3E4FE" w:rsidR="00F119F4" w:rsidRDefault="00F119F4" w:rsidP="0024541A">
      <w:r w:rsidRPr="00F119F4">
        <w:rPr>
          <w:noProof/>
        </w:rPr>
        <w:lastRenderedPageBreak/>
        <w:drawing>
          <wp:inline distT="0" distB="0" distL="0" distR="0" wp14:anchorId="75D4C35B" wp14:editId="459EF326">
            <wp:extent cx="6645910" cy="2846705"/>
            <wp:effectExtent l="0" t="0" r="2540" b="0"/>
            <wp:docPr id="914251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251332" name=""/>
                    <pic:cNvPicPr/>
                  </pic:nvPicPr>
                  <pic:blipFill>
                    <a:blip r:embed="rId25"/>
                    <a:stretch>
                      <a:fillRect/>
                    </a:stretch>
                  </pic:blipFill>
                  <pic:spPr>
                    <a:xfrm>
                      <a:off x="0" y="0"/>
                      <a:ext cx="6645910" cy="2846705"/>
                    </a:xfrm>
                    <a:prstGeom prst="rect">
                      <a:avLst/>
                    </a:prstGeom>
                  </pic:spPr>
                </pic:pic>
              </a:graphicData>
            </a:graphic>
          </wp:inline>
        </w:drawing>
      </w:r>
    </w:p>
    <w:p w14:paraId="02616DFD" w14:textId="77777777" w:rsidR="00F119F4" w:rsidRDefault="00F119F4" w:rsidP="0024541A"/>
    <w:p w14:paraId="1CC49CA9" w14:textId="58721659" w:rsidR="00F119F4" w:rsidRDefault="00C36BA8" w:rsidP="0024541A">
      <w:r>
        <w:t xml:space="preserve">    Step 7: </w:t>
      </w:r>
      <w:r w:rsidR="00F119F4">
        <w:t>Add any test document / Use case template in folder.</w:t>
      </w:r>
    </w:p>
    <w:p w14:paraId="77BBB8DF" w14:textId="6CA06B93" w:rsidR="00F119F4" w:rsidRDefault="00F119F4" w:rsidP="0024541A">
      <w:r w:rsidRPr="00F119F4">
        <w:rPr>
          <w:noProof/>
        </w:rPr>
        <w:drawing>
          <wp:inline distT="0" distB="0" distL="0" distR="0" wp14:anchorId="614BE135" wp14:editId="70324C9A">
            <wp:extent cx="6645910" cy="2369185"/>
            <wp:effectExtent l="0" t="0" r="2540" b="0"/>
            <wp:docPr id="20048008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00848" name="Picture 1" descr="A screenshot of a computer&#10;&#10;Description automatically generated"/>
                    <pic:cNvPicPr/>
                  </pic:nvPicPr>
                  <pic:blipFill>
                    <a:blip r:embed="rId26"/>
                    <a:stretch>
                      <a:fillRect/>
                    </a:stretch>
                  </pic:blipFill>
                  <pic:spPr>
                    <a:xfrm>
                      <a:off x="0" y="0"/>
                      <a:ext cx="6645910" cy="2369185"/>
                    </a:xfrm>
                    <a:prstGeom prst="rect">
                      <a:avLst/>
                    </a:prstGeom>
                  </pic:spPr>
                </pic:pic>
              </a:graphicData>
            </a:graphic>
          </wp:inline>
        </w:drawing>
      </w:r>
    </w:p>
    <w:p w14:paraId="40800AF6" w14:textId="77777777" w:rsidR="00F119F4" w:rsidRDefault="00F119F4" w:rsidP="0024541A"/>
    <w:p w14:paraId="6344FA81" w14:textId="0B9ADC2E" w:rsidR="00F119F4" w:rsidRDefault="00C36BA8" w:rsidP="0024541A">
      <w:r>
        <w:t xml:space="preserve">       Step8: </w:t>
      </w:r>
      <w:r w:rsidR="00613676">
        <w:t>Open git bash from this folder</w:t>
      </w:r>
    </w:p>
    <w:p w14:paraId="75D6A55F" w14:textId="380E9ED0" w:rsidR="00613676" w:rsidRDefault="00613676" w:rsidP="0024541A">
      <w:r w:rsidRPr="00613676">
        <w:rPr>
          <w:noProof/>
        </w:rPr>
        <w:lastRenderedPageBreak/>
        <w:drawing>
          <wp:inline distT="0" distB="0" distL="0" distR="0" wp14:anchorId="23EF5753" wp14:editId="22FFF7E7">
            <wp:extent cx="6645910" cy="3991610"/>
            <wp:effectExtent l="0" t="0" r="2540" b="8890"/>
            <wp:docPr id="1806292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292846" name=""/>
                    <pic:cNvPicPr/>
                  </pic:nvPicPr>
                  <pic:blipFill>
                    <a:blip r:embed="rId27"/>
                    <a:stretch>
                      <a:fillRect/>
                    </a:stretch>
                  </pic:blipFill>
                  <pic:spPr>
                    <a:xfrm>
                      <a:off x="0" y="0"/>
                      <a:ext cx="6645910" cy="3991610"/>
                    </a:xfrm>
                    <a:prstGeom prst="rect">
                      <a:avLst/>
                    </a:prstGeom>
                  </pic:spPr>
                </pic:pic>
              </a:graphicData>
            </a:graphic>
          </wp:inline>
        </w:drawing>
      </w:r>
    </w:p>
    <w:p w14:paraId="3FB48435" w14:textId="2768E94A" w:rsidR="00613676" w:rsidRDefault="00613676" w:rsidP="0024541A">
      <w:r>
        <w:t xml:space="preserve">Now type git status </w:t>
      </w:r>
    </w:p>
    <w:p w14:paraId="3A100C36" w14:textId="3420C7AF" w:rsidR="00613676" w:rsidRDefault="00613676" w:rsidP="0024541A">
      <w:pPr>
        <w:rPr>
          <w:b/>
          <w:bCs/>
        </w:rPr>
      </w:pPr>
      <w:r w:rsidRPr="00613676">
        <w:rPr>
          <w:b/>
          <w:bCs/>
        </w:rPr>
        <w:t>git status</w:t>
      </w:r>
    </w:p>
    <w:p w14:paraId="5F71728C" w14:textId="646B8B29" w:rsidR="00613676" w:rsidRDefault="00613676" w:rsidP="0024541A">
      <w:pPr>
        <w:rPr>
          <w:b/>
          <w:bCs/>
        </w:rPr>
      </w:pPr>
      <w:r w:rsidRPr="00613676">
        <w:rPr>
          <w:b/>
          <w:bCs/>
          <w:noProof/>
        </w:rPr>
        <w:drawing>
          <wp:inline distT="0" distB="0" distL="0" distR="0" wp14:anchorId="0CC67E7C" wp14:editId="32853464">
            <wp:extent cx="6591871" cy="990686"/>
            <wp:effectExtent l="0" t="0" r="0" b="0"/>
            <wp:docPr id="155052110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21105" name="Picture 1" descr="A black screen with white text&#10;&#10;Description automatically generated"/>
                    <pic:cNvPicPr/>
                  </pic:nvPicPr>
                  <pic:blipFill>
                    <a:blip r:embed="rId28"/>
                    <a:stretch>
                      <a:fillRect/>
                    </a:stretch>
                  </pic:blipFill>
                  <pic:spPr>
                    <a:xfrm>
                      <a:off x="0" y="0"/>
                      <a:ext cx="6591871" cy="990686"/>
                    </a:xfrm>
                    <a:prstGeom prst="rect">
                      <a:avLst/>
                    </a:prstGeom>
                  </pic:spPr>
                </pic:pic>
              </a:graphicData>
            </a:graphic>
          </wp:inline>
        </w:drawing>
      </w:r>
    </w:p>
    <w:p w14:paraId="4990FAC6" w14:textId="269BA172" w:rsidR="00613676" w:rsidRPr="00613676" w:rsidRDefault="00613676" w:rsidP="0024541A">
      <w:pPr>
        <w:rPr>
          <w:color w:val="FF0000"/>
        </w:rPr>
      </w:pPr>
      <w:r w:rsidRPr="00613676">
        <w:t xml:space="preserve">And then type git </w:t>
      </w:r>
      <w:proofErr w:type="gramStart"/>
      <w:r w:rsidRPr="00613676">
        <w:t>add</w:t>
      </w:r>
      <w:r>
        <w:t xml:space="preserve"> </w:t>
      </w:r>
      <w:r w:rsidRPr="00613676">
        <w:t>.</w:t>
      </w:r>
      <w:proofErr w:type="gramEnd"/>
      <w:r>
        <w:t xml:space="preserve"> </w:t>
      </w:r>
      <w:r w:rsidRPr="00613676">
        <w:rPr>
          <w:color w:val="FF0000"/>
        </w:rPr>
        <w:t xml:space="preserve">Note: there should be space after </w:t>
      </w:r>
      <w:proofErr w:type="gramStart"/>
      <w:r w:rsidRPr="00613676">
        <w:rPr>
          <w:color w:val="FF0000"/>
        </w:rPr>
        <w:t>add</w:t>
      </w:r>
      <w:proofErr w:type="gramEnd"/>
      <w:r w:rsidRPr="00613676">
        <w:rPr>
          <w:color w:val="FF0000"/>
        </w:rPr>
        <w:t xml:space="preserve"> full stop</w:t>
      </w:r>
    </w:p>
    <w:p w14:paraId="6208079C" w14:textId="0719245C" w:rsidR="00613676" w:rsidRPr="00613676" w:rsidRDefault="00613676" w:rsidP="0024541A">
      <w:pPr>
        <w:rPr>
          <w:b/>
          <w:bCs/>
        </w:rPr>
      </w:pPr>
      <w:r w:rsidRPr="00613676">
        <w:rPr>
          <w:b/>
          <w:bCs/>
        </w:rPr>
        <w:t xml:space="preserve">git </w:t>
      </w:r>
      <w:proofErr w:type="gramStart"/>
      <w:r w:rsidRPr="00613676">
        <w:rPr>
          <w:b/>
          <w:bCs/>
        </w:rPr>
        <w:t>add .</w:t>
      </w:r>
      <w:proofErr w:type="gramEnd"/>
    </w:p>
    <w:p w14:paraId="12004BDB" w14:textId="4CA33C0B" w:rsidR="00613676" w:rsidRPr="00613676" w:rsidRDefault="00613676" w:rsidP="0024541A">
      <w:r w:rsidRPr="00613676">
        <w:rPr>
          <w:noProof/>
        </w:rPr>
        <w:drawing>
          <wp:inline distT="0" distB="0" distL="0" distR="0" wp14:anchorId="2D434EAF" wp14:editId="0A2E5D81">
            <wp:extent cx="5951736" cy="381033"/>
            <wp:effectExtent l="0" t="0" r="0" b="0"/>
            <wp:docPr id="1790235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35994" name=""/>
                    <pic:cNvPicPr/>
                  </pic:nvPicPr>
                  <pic:blipFill>
                    <a:blip r:embed="rId29"/>
                    <a:stretch>
                      <a:fillRect/>
                    </a:stretch>
                  </pic:blipFill>
                  <pic:spPr>
                    <a:xfrm>
                      <a:off x="0" y="0"/>
                      <a:ext cx="5951736" cy="381033"/>
                    </a:xfrm>
                    <a:prstGeom prst="rect">
                      <a:avLst/>
                    </a:prstGeom>
                  </pic:spPr>
                </pic:pic>
              </a:graphicData>
            </a:graphic>
          </wp:inline>
        </w:drawing>
      </w:r>
    </w:p>
    <w:p w14:paraId="1F3EE99F" w14:textId="77777777" w:rsidR="00613676" w:rsidRDefault="00613676" w:rsidP="0024541A">
      <w:pPr>
        <w:rPr>
          <w:b/>
          <w:bCs/>
        </w:rPr>
      </w:pPr>
    </w:p>
    <w:p w14:paraId="62C002DF" w14:textId="6A01D60E" w:rsidR="00613676" w:rsidRDefault="00613676" w:rsidP="0024541A">
      <w:r w:rsidRPr="00613676">
        <w:t>And now we are committing the changes by gi</w:t>
      </w:r>
      <w:r>
        <w:t>v</w:t>
      </w:r>
      <w:r w:rsidRPr="00613676">
        <w:t xml:space="preserve">ing command git commit -m “give </w:t>
      </w:r>
      <w:r>
        <w:t>your message</w:t>
      </w:r>
      <w:r w:rsidRPr="00613676">
        <w:t>”</w:t>
      </w:r>
    </w:p>
    <w:p w14:paraId="559324D4" w14:textId="7345CD33" w:rsidR="00613676" w:rsidRPr="00613676" w:rsidRDefault="00613676" w:rsidP="0024541A">
      <w:pPr>
        <w:rPr>
          <w:b/>
          <w:bCs/>
        </w:rPr>
      </w:pPr>
      <w:r>
        <w:rPr>
          <w:b/>
          <w:bCs/>
        </w:rPr>
        <w:t>g</w:t>
      </w:r>
      <w:r w:rsidRPr="00613676">
        <w:rPr>
          <w:b/>
          <w:bCs/>
        </w:rPr>
        <w:t>it commit -m “adding file”</w:t>
      </w:r>
    </w:p>
    <w:p w14:paraId="67CBF836" w14:textId="020C0862" w:rsidR="00613676" w:rsidRDefault="00613676" w:rsidP="0024541A">
      <w:pPr>
        <w:rPr>
          <w:b/>
          <w:bCs/>
        </w:rPr>
      </w:pPr>
      <w:r w:rsidRPr="00613676">
        <w:rPr>
          <w:b/>
          <w:bCs/>
          <w:noProof/>
        </w:rPr>
        <w:drawing>
          <wp:inline distT="0" distB="0" distL="0" distR="0" wp14:anchorId="22AA4529" wp14:editId="792BFA27">
            <wp:extent cx="6210838" cy="632515"/>
            <wp:effectExtent l="0" t="0" r="0" b="0"/>
            <wp:docPr id="284544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44017" name=""/>
                    <pic:cNvPicPr/>
                  </pic:nvPicPr>
                  <pic:blipFill>
                    <a:blip r:embed="rId30"/>
                    <a:stretch>
                      <a:fillRect/>
                    </a:stretch>
                  </pic:blipFill>
                  <pic:spPr>
                    <a:xfrm>
                      <a:off x="0" y="0"/>
                      <a:ext cx="6210838" cy="632515"/>
                    </a:xfrm>
                    <a:prstGeom prst="rect">
                      <a:avLst/>
                    </a:prstGeom>
                  </pic:spPr>
                </pic:pic>
              </a:graphicData>
            </a:graphic>
          </wp:inline>
        </w:drawing>
      </w:r>
    </w:p>
    <w:p w14:paraId="7DD9EFAE" w14:textId="77777777" w:rsidR="00613676" w:rsidRDefault="00613676" w:rsidP="0024541A">
      <w:pPr>
        <w:rPr>
          <w:b/>
          <w:bCs/>
        </w:rPr>
      </w:pPr>
    </w:p>
    <w:p w14:paraId="7E063DB5" w14:textId="59FCF450" w:rsidR="00613676" w:rsidRDefault="00613676" w:rsidP="0024541A">
      <w:r w:rsidRPr="00613676">
        <w:t>And Type git push to push your changes.</w:t>
      </w:r>
    </w:p>
    <w:p w14:paraId="6A71A951" w14:textId="77777777" w:rsidR="00613676" w:rsidRDefault="00613676" w:rsidP="0024541A"/>
    <w:p w14:paraId="18E94860" w14:textId="6811DE85" w:rsidR="00613676" w:rsidRDefault="00613676" w:rsidP="0024541A">
      <w:pPr>
        <w:rPr>
          <w:b/>
          <w:bCs/>
        </w:rPr>
      </w:pPr>
      <w:r w:rsidRPr="00613676">
        <w:rPr>
          <w:b/>
          <w:bCs/>
        </w:rPr>
        <w:t>git push</w:t>
      </w:r>
    </w:p>
    <w:p w14:paraId="5C77796D" w14:textId="0052440E" w:rsidR="00765FAB" w:rsidRDefault="00765FAB" w:rsidP="0024541A">
      <w:pPr>
        <w:rPr>
          <w:b/>
          <w:bCs/>
        </w:rPr>
      </w:pPr>
      <w:r w:rsidRPr="00765FAB">
        <w:rPr>
          <w:b/>
          <w:bCs/>
          <w:noProof/>
        </w:rPr>
        <w:drawing>
          <wp:inline distT="0" distB="0" distL="0" distR="0" wp14:anchorId="6F098B33" wp14:editId="376CBDC8">
            <wp:extent cx="6645910" cy="1198880"/>
            <wp:effectExtent l="0" t="0" r="2540" b="1270"/>
            <wp:docPr id="14687154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15467" name="Picture 1" descr="A screen shot of a computer&#10;&#10;Description automatically generated"/>
                    <pic:cNvPicPr/>
                  </pic:nvPicPr>
                  <pic:blipFill>
                    <a:blip r:embed="rId31"/>
                    <a:stretch>
                      <a:fillRect/>
                    </a:stretch>
                  </pic:blipFill>
                  <pic:spPr>
                    <a:xfrm>
                      <a:off x="0" y="0"/>
                      <a:ext cx="6645910" cy="1198880"/>
                    </a:xfrm>
                    <a:prstGeom prst="rect">
                      <a:avLst/>
                    </a:prstGeom>
                  </pic:spPr>
                </pic:pic>
              </a:graphicData>
            </a:graphic>
          </wp:inline>
        </w:drawing>
      </w:r>
    </w:p>
    <w:p w14:paraId="20A74CA2" w14:textId="661D0ADE" w:rsidR="00765FAB" w:rsidRDefault="00C36BA8" w:rsidP="0024541A">
      <w:pPr>
        <w:rPr>
          <w:b/>
          <w:bCs/>
        </w:rPr>
      </w:pPr>
      <w:r>
        <w:rPr>
          <w:b/>
          <w:bCs/>
        </w:rPr>
        <w:t xml:space="preserve">Step </w:t>
      </w:r>
      <w:proofErr w:type="gramStart"/>
      <w:r>
        <w:rPr>
          <w:b/>
          <w:bCs/>
        </w:rPr>
        <w:t>9 :</w:t>
      </w:r>
      <w:proofErr w:type="gramEnd"/>
      <w:r>
        <w:rPr>
          <w:b/>
          <w:bCs/>
        </w:rPr>
        <w:t xml:space="preserve"> </w:t>
      </w:r>
      <w:r w:rsidR="00765FAB">
        <w:rPr>
          <w:b/>
          <w:bCs/>
        </w:rPr>
        <w:t xml:space="preserve">Now we can check in </w:t>
      </w:r>
      <w:proofErr w:type="spellStart"/>
      <w:r w:rsidR="00765FAB">
        <w:rPr>
          <w:b/>
          <w:bCs/>
        </w:rPr>
        <w:t>github</w:t>
      </w:r>
      <w:proofErr w:type="spellEnd"/>
      <w:r w:rsidR="00765FAB">
        <w:rPr>
          <w:b/>
          <w:bCs/>
        </w:rPr>
        <w:t xml:space="preserve"> in our branch, playground folder there would be folder created with the added documents in our local storage.</w:t>
      </w:r>
    </w:p>
    <w:p w14:paraId="022A11E3" w14:textId="59FF8CC3" w:rsidR="00765FAB" w:rsidRDefault="00765FAB" w:rsidP="0024541A">
      <w:pPr>
        <w:rPr>
          <w:b/>
          <w:bCs/>
        </w:rPr>
      </w:pPr>
      <w:r w:rsidRPr="00765FAB">
        <w:rPr>
          <w:b/>
          <w:bCs/>
          <w:noProof/>
        </w:rPr>
        <w:drawing>
          <wp:inline distT="0" distB="0" distL="0" distR="0" wp14:anchorId="3BC7F473" wp14:editId="5AB6FFA9">
            <wp:extent cx="6645910" cy="3256280"/>
            <wp:effectExtent l="0" t="0" r="2540" b="1270"/>
            <wp:docPr id="1927192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92126" name=""/>
                    <pic:cNvPicPr/>
                  </pic:nvPicPr>
                  <pic:blipFill>
                    <a:blip r:embed="rId32"/>
                    <a:stretch>
                      <a:fillRect/>
                    </a:stretch>
                  </pic:blipFill>
                  <pic:spPr>
                    <a:xfrm>
                      <a:off x="0" y="0"/>
                      <a:ext cx="6645910" cy="3256280"/>
                    </a:xfrm>
                    <a:prstGeom prst="rect">
                      <a:avLst/>
                    </a:prstGeom>
                  </pic:spPr>
                </pic:pic>
              </a:graphicData>
            </a:graphic>
          </wp:inline>
        </w:drawing>
      </w:r>
    </w:p>
    <w:p w14:paraId="3A3EC8BE" w14:textId="1C3283C7" w:rsidR="00765FAB" w:rsidRDefault="00765FAB" w:rsidP="0024541A">
      <w:pPr>
        <w:rPr>
          <w:b/>
          <w:bCs/>
        </w:rPr>
      </w:pPr>
      <w:r w:rsidRPr="00765FAB">
        <w:rPr>
          <w:b/>
          <w:bCs/>
          <w:noProof/>
        </w:rPr>
        <w:drawing>
          <wp:inline distT="0" distB="0" distL="0" distR="0" wp14:anchorId="58F62B74" wp14:editId="65CCE6EF">
            <wp:extent cx="6645910" cy="3044190"/>
            <wp:effectExtent l="0" t="0" r="2540" b="3810"/>
            <wp:docPr id="19165631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63187" name="Picture 1" descr="A screenshot of a computer&#10;&#10;Description automatically generated"/>
                    <pic:cNvPicPr/>
                  </pic:nvPicPr>
                  <pic:blipFill>
                    <a:blip r:embed="rId33"/>
                    <a:stretch>
                      <a:fillRect/>
                    </a:stretch>
                  </pic:blipFill>
                  <pic:spPr>
                    <a:xfrm>
                      <a:off x="0" y="0"/>
                      <a:ext cx="6645910" cy="3044190"/>
                    </a:xfrm>
                    <a:prstGeom prst="rect">
                      <a:avLst/>
                    </a:prstGeom>
                  </pic:spPr>
                </pic:pic>
              </a:graphicData>
            </a:graphic>
          </wp:inline>
        </w:drawing>
      </w:r>
    </w:p>
    <w:p w14:paraId="2C49833C" w14:textId="77777777" w:rsidR="00765FAB" w:rsidRPr="00613676" w:rsidRDefault="00765FAB" w:rsidP="0024541A">
      <w:pPr>
        <w:rPr>
          <w:b/>
          <w:bCs/>
        </w:rPr>
      </w:pPr>
    </w:p>
    <w:p w14:paraId="67C4431D" w14:textId="77777777" w:rsidR="00F119F4" w:rsidRDefault="00F119F4" w:rsidP="0024541A"/>
    <w:p w14:paraId="2F25A7AE" w14:textId="77B4F645" w:rsidR="00972D4C" w:rsidRDefault="00621B3C" w:rsidP="0024541A">
      <w:pPr>
        <w:rPr>
          <w:b/>
          <w:bCs/>
          <w:sz w:val="24"/>
          <w:szCs w:val="24"/>
        </w:rPr>
      </w:pPr>
      <w:r w:rsidRPr="00621B3C">
        <w:rPr>
          <w:b/>
          <w:bCs/>
          <w:sz w:val="24"/>
          <w:szCs w:val="24"/>
        </w:rPr>
        <w:t xml:space="preserve">Conclusion </w:t>
      </w:r>
    </w:p>
    <w:p w14:paraId="27BACDBA" w14:textId="66B6D184" w:rsidR="00972D4C" w:rsidRDefault="00621B3C" w:rsidP="0024541A">
      <w:r w:rsidRPr="00621B3C">
        <w:t>In conclusion, this guide provides a step-by-step process for creating a new branch and folder in a GitHub repository using Git Bash on Windows 10. By following these instructions, users can effectively clone repositories, switch between branches, make local changes, and push updates to GitHub. This ensures seamless collaboration and version control for any project.</w:t>
      </w:r>
    </w:p>
    <w:p w14:paraId="0ED560B0" w14:textId="77777777" w:rsidR="00972D4C" w:rsidRDefault="00972D4C" w:rsidP="0024541A"/>
    <w:p w14:paraId="1C5CEBC8" w14:textId="77777777" w:rsidR="001F192E" w:rsidRDefault="001F192E" w:rsidP="00A44DDC">
      <w:pPr>
        <w:pStyle w:val="Heading2"/>
      </w:pPr>
      <w:r>
        <w:t>Author</w:t>
      </w:r>
    </w:p>
    <w:p w14:paraId="33CE20F0" w14:textId="004AF912" w:rsidR="001F192E" w:rsidRDefault="006E5F59" w:rsidP="001F192E">
      <w:r>
        <w:t>Manasa</w:t>
      </w:r>
      <w:r w:rsidR="001B4295">
        <w:t xml:space="preserve"> </w:t>
      </w:r>
      <w:proofErr w:type="spellStart"/>
      <w:r w:rsidR="001B4295">
        <w:t>Nagaraja</w:t>
      </w:r>
      <w:proofErr w:type="spellEnd"/>
      <w:r w:rsidR="00621B3C">
        <w:t xml:space="preserve"> – 2024.v1</w:t>
      </w:r>
    </w:p>
    <w:p w14:paraId="3BD1A89E" w14:textId="32CD9D0E" w:rsidR="00A6498A" w:rsidRPr="001F192E" w:rsidRDefault="00A6498A" w:rsidP="001F192E"/>
    <w:sectPr w:rsidR="00A6498A" w:rsidRPr="001F192E" w:rsidSect="00461B1F">
      <w:headerReference w:type="default" r:id="rId34"/>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07BE0A" w14:textId="77777777" w:rsidR="00D73373" w:rsidRDefault="00D73373" w:rsidP="00226B7C">
      <w:pPr>
        <w:spacing w:after="0" w:line="240" w:lineRule="auto"/>
      </w:pPr>
      <w:r>
        <w:separator/>
      </w:r>
    </w:p>
  </w:endnote>
  <w:endnote w:type="continuationSeparator" w:id="0">
    <w:p w14:paraId="092A9F0A" w14:textId="77777777" w:rsidR="00D73373" w:rsidRDefault="00D73373" w:rsidP="002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AACBE" w14:textId="77777777" w:rsidR="00D73373" w:rsidRDefault="00D73373" w:rsidP="00226B7C">
      <w:pPr>
        <w:spacing w:after="0" w:line="240" w:lineRule="auto"/>
      </w:pPr>
      <w:r>
        <w:separator/>
      </w:r>
    </w:p>
  </w:footnote>
  <w:footnote w:type="continuationSeparator" w:id="0">
    <w:p w14:paraId="34C8B06B" w14:textId="77777777" w:rsidR="00D73373" w:rsidRDefault="00D73373" w:rsidP="002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635A8" w14:textId="77777777" w:rsidR="00226B7C" w:rsidRDefault="00461B1F">
    <w:pPr>
      <w:pStyle w:val="Header"/>
    </w:pPr>
    <w:r>
      <w:rPr>
        <w:noProof/>
      </w:rPr>
      <w:drawing>
        <wp:inline distT="0" distB="0" distL="0" distR="0" wp14:anchorId="19D1687D" wp14:editId="11A25130">
          <wp:extent cx="6631387" cy="7284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908" cy="74314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E0622"/>
    <w:multiLevelType w:val="hybridMultilevel"/>
    <w:tmpl w:val="3EA81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33853E4"/>
    <w:multiLevelType w:val="hybridMultilevel"/>
    <w:tmpl w:val="21727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87780358">
    <w:abstractNumId w:val="1"/>
  </w:num>
  <w:num w:numId="2" w16cid:durableId="1374885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300"/>
    <w:rsid w:val="00075693"/>
    <w:rsid w:val="00084DF0"/>
    <w:rsid w:val="000964EC"/>
    <w:rsid w:val="000B1571"/>
    <w:rsid w:val="0014103B"/>
    <w:rsid w:val="00190188"/>
    <w:rsid w:val="001A0F44"/>
    <w:rsid w:val="001B4295"/>
    <w:rsid w:val="001D0786"/>
    <w:rsid w:val="001F192E"/>
    <w:rsid w:val="001F4F62"/>
    <w:rsid w:val="00226B7C"/>
    <w:rsid w:val="0024541A"/>
    <w:rsid w:val="002C09A9"/>
    <w:rsid w:val="00346047"/>
    <w:rsid w:val="003539B9"/>
    <w:rsid w:val="00362527"/>
    <w:rsid w:val="003B0378"/>
    <w:rsid w:val="003B07BF"/>
    <w:rsid w:val="00405F89"/>
    <w:rsid w:val="00461B1F"/>
    <w:rsid w:val="004B6471"/>
    <w:rsid w:val="004F19EA"/>
    <w:rsid w:val="00547948"/>
    <w:rsid w:val="0056617D"/>
    <w:rsid w:val="0058071F"/>
    <w:rsid w:val="005A3AF9"/>
    <w:rsid w:val="00613676"/>
    <w:rsid w:val="006217DF"/>
    <w:rsid w:val="00621B3C"/>
    <w:rsid w:val="0062425B"/>
    <w:rsid w:val="006D3934"/>
    <w:rsid w:val="006E5F59"/>
    <w:rsid w:val="006F4E82"/>
    <w:rsid w:val="00710C43"/>
    <w:rsid w:val="0072505D"/>
    <w:rsid w:val="00765FAB"/>
    <w:rsid w:val="007710B4"/>
    <w:rsid w:val="007C452B"/>
    <w:rsid w:val="00800992"/>
    <w:rsid w:val="0084365E"/>
    <w:rsid w:val="00884010"/>
    <w:rsid w:val="008A6485"/>
    <w:rsid w:val="008D7CDC"/>
    <w:rsid w:val="009577B4"/>
    <w:rsid w:val="00965C1A"/>
    <w:rsid w:val="00972D4C"/>
    <w:rsid w:val="00980870"/>
    <w:rsid w:val="009A6C13"/>
    <w:rsid w:val="009C72B1"/>
    <w:rsid w:val="00A1076E"/>
    <w:rsid w:val="00A1472D"/>
    <w:rsid w:val="00A44DDC"/>
    <w:rsid w:val="00A6498A"/>
    <w:rsid w:val="00A64E1D"/>
    <w:rsid w:val="00AB7DA1"/>
    <w:rsid w:val="00AD0E44"/>
    <w:rsid w:val="00B749DF"/>
    <w:rsid w:val="00BB507C"/>
    <w:rsid w:val="00BC6456"/>
    <w:rsid w:val="00C245E9"/>
    <w:rsid w:val="00C36BA8"/>
    <w:rsid w:val="00C772DA"/>
    <w:rsid w:val="00CA6300"/>
    <w:rsid w:val="00CA7591"/>
    <w:rsid w:val="00D221CB"/>
    <w:rsid w:val="00D3779B"/>
    <w:rsid w:val="00D44E62"/>
    <w:rsid w:val="00D57B12"/>
    <w:rsid w:val="00D6442A"/>
    <w:rsid w:val="00D73373"/>
    <w:rsid w:val="00DA7422"/>
    <w:rsid w:val="00DB4225"/>
    <w:rsid w:val="00E37C79"/>
    <w:rsid w:val="00E479B0"/>
    <w:rsid w:val="00EA34CC"/>
    <w:rsid w:val="00EE4B11"/>
    <w:rsid w:val="00EF381B"/>
    <w:rsid w:val="00F046CF"/>
    <w:rsid w:val="00F119F4"/>
    <w:rsid w:val="00F24C2D"/>
    <w:rsid w:val="00F41FCB"/>
    <w:rsid w:val="00F67013"/>
    <w:rsid w:val="00F9008C"/>
    <w:rsid w:val="00FB1ACA"/>
    <w:rsid w:val="00FE3A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6BBB"/>
  <w15:chartTrackingRefBased/>
  <w15:docId w15:val="{ED66A8A7-20D4-4386-8FC0-7B2386957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DDC"/>
    <w:pPr>
      <w:keepNext/>
      <w:keepLines/>
      <w:spacing w:before="360" w:after="120"/>
      <w:outlineLvl w:val="0"/>
    </w:pPr>
    <w:rPr>
      <w:rFonts w:asciiTheme="majorHAnsi" w:eastAsiaTheme="majorEastAsia" w:hAnsiTheme="majorHAnsi" w:cstheme="majorBidi"/>
      <w:b/>
      <w:bCs/>
      <w:color w:val="203572"/>
      <w:sz w:val="28"/>
      <w:szCs w:val="28"/>
    </w:rPr>
  </w:style>
  <w:style w:type="paragraph" w:styleId="Heading2">
    <w:name w:val="heading 2"/>
    <w:basedOn w:val="Normal"/>
    <w:next w:val="Normal"/>
    <w:link w:val="Heading2Char"/>
    <w:uiPriority w:val="9"/>
    <w:unhideWhenUsed/>
    <w:qFormat/>
    <w:rsid w:val="00A44DDC"/>
    <w:pPr>
      <w:keepNext/>
      <w:keepLines/>
      <w:spacing w:before="360" w:after="120"/>
      <w:outlineLvl w:val="1"/>
    </w:pPr>
    <w:rPr>
      <w:rFonts w:asciiTheme="majorHAnsi" w:eastAsiaTheme="majorEastAsia" w:hAnsiTheme="majorHAnsi" w:cstheme="majorBidi"/>
      <w:b/>
      <w:bCs/>
      <w:color w:val="2F5496" w:themeColor="accent1" w:themeShade="BF"/>
      <w:sz w:val="24"/>
      <w:szCs w:val="24"/>
    </w:rPr>
  </w:style>
  <w:style w:type="paragraph" w:styleId="Heading3">
    <w:name w:val="heading 3"/>
    <w:basedOn w:val="Normal"/>
    <w:next w:val="Normal"/>
    <w:link w:val="Heading3Char"/>
    <w:uiPriority w:val="9"/>
    <w:unhideWhenUsed/>
    <w:qFormat/>
    <w:rsid w:val="00A44DDC"/>
    <w:pPr>
      <w:keepNext/>
      <w:keepLines/>
      <w:spacing w:before="40" w:after="0"/>
      <w:outlineLvl w:val="2"/>
    </w:pPr>
    <w:rPr>
      <w:rFonts w:asciiTheme="majorHAnsi" w:eastAsiaTheme="majorEastAsia" w:hAnsiTheme="majorHAnsi" w:cstheme="majorBidi"/>
      <w:i/>
      <w:iCs/>
      <w:color w:val="3A67B8"/>
    </w:rPr>
  </w:style>
  <w:style w:type="paragraph" w:styleId="Heading4">
    <w:name w:val="heading 4"/>
    <w:basedOn w:val="Normal"/>
    <w:next w:val="Normal"/>
    <w:link w:val="Heading4Char"/>
    <w:uiPriority w:val="9"/>
    <w:unhideWhenUsed/>
    <w:qFormat/>
    <w:rsid w:val="00A44D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B7C"/>
  </w:style>
  <w:style w:type="paragraph" w:styleId="Footer">
    <w:name w:val="footer"/>
    <w:basedOn w:val="Normal"/>
    <w:link w:val="FooterChar"/>
    <w:uiPriority w:val="99"/>
    <w:unhideWhenUsed/>
    <w:rsid w:val="00226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B7C"/>
  </w:style>
  <w:style w:type="paragraph" w:styleId="ListParagraph">
    <w:name w:val="List Paragraph"/>
    <w:basedOn w:val="Normal"/>
    <w:uiPriority w:val="34"/>
    <w:qFormat/>
    <w:rsid w:val="00EF381B"/>
    <w:pPr>
      <w:ind w:left="720"/>
      <w:contextualSpacing/>
    </w:pPr>
  </w:style>
  <w:style w:type="character" w:styleId="Hyperlink">
    <w:name w:val="Hyperlink"/>
    <w:basedOn w:val="DefaultParagraphFont"/>
    <w:uiPriority w:val="99"/>
    <w:unhideWhenUsed/>
    <w:rsid w:val="0024541A"/>
    <w:rPr>
      <w:color w:val="0563C1" w:themeColor="hyperlink"/>
      <w:u w:val="single"/>
    </w:rPr>
  </w:style>
  <w:style w:type="character" w:styleId="UnresolvedMention">
    <w:name w:val="Unresolved Mention"/>
    <w:basedOn w:val="DefaultParagraphFont"/>
    <w:uiPriority w:val="99"/>
    <w:semiHidden/>
    <w:unhideWhenUsed/>
    <w:rsid w:val="0024541A"/>
    <w:rPr>
      <w:color w:val="605E5C"/>
      <w:shd w:val="clear" w:color="auto" w:fill="E1DFDD"/>
    </w:rPr>
  </w:style>
  <w:style w:type="character" w:customStyle="1" w:styleId="Heading1Char">
    <w:name w:val="Heading 1 Char"/>
    <w:basedOn w:val="DefaultParagraphFont"/>
    <w:link w:val="Heading1"/>
    <w:uiPriority w:val="9"/>
    <w:rsid w:val="00A44DDC"/>
    <w:rPr>
      <w:rFonts w:asciiTheme="majorHAnsi" w:eastAsiaTheme="majorEastAsia" w:hAnsiTheme="majorHAnsi" w:cstheme="majorBidi"/>
      <w:b/>
      <w:bCs/>
      <w:color w:val="203572"/>
      <w:sz w:val="28"/>
      <w:szCs w:val="28"/>
    </w:rPr>
  </w:style>
  <w:style w:type="character" w:customStyle="1" w:styleId="Heading2Char">
    <w:name w:val="Heading 2 Char"/>
    <w:basedOn w:val="DefaultParagraphFont"/>
    <w:link w:val="Heading2"/>
    <w:uiPriority w:val="9"/>
    <w:rsid w:val="00A44DDC"/>
    <w:rPr>
      <w:rFonts w:asciiTheme="majorHAnsi" w:eastAsiaTheme="majorEastAsia" w:hAnsiTheme="majorHAnsi" w:cstheme="majorBidi"/>
      <w:b/>
      <w:bCs/>
      <w:color w:val="2F5496" w:themeColor="accent1" w:themeShade="BF"/>
      <w:sz w:val="24"/>
      <w:szCs w:val="24"/>
    </w:rPr>
  </w:style>
  <w:style w:type="paragraph" w:styleId="Title">
    <w:name w:val="Title"/>
    <w:basedOn w:val="Normal"/>
    <w:next w:val="Normal"/>
    <w:link w:val="TitleChar"/>
    <w:uiPriority w:val="10"/>
    <w:qFormat/>
    <w:rsid w:val="001F192E"/>
    <w:pPr>
      <w:spacing w:after="0" w:line="240" w:lineRule="auto"/>
      <w:contextualSpacing/>
    </w:pPr>
    <w:rPr>
      <w:rFonts w:asciiTheme="majorHAnsi" w:eastAsiaTheme="majorEastAsia" w:hAnsiTheme="majorHAnsi" w:cstheme="majorBidi"/>
      <w:b/>
      <w:bCs/>
      <w:spacing w:val="-10"/>
      <w:kern w:val="28"/>
      <w:sz w:val="48"/>
      <w:szCs w:val="48"/>
    </w:rPr>
  </w:style>
  <w:style w:type="character" w:customStyle="1" w:styleId="TitleChar">
    <w:name w:val="Title Char"/>
    <w:basedOn w:val="DefaultParagraphFont"/>
    <w:link w:val="Title"/>
    <w:uiPriority w:val="10"/>
    <w:rsid w:val="001F192E"/>
    <w:rPr>
      <w:rFonts w:asciiTheme="majorHAnsi" w:eastAsiaTheme="majorEastAsia" w:hAnsiTheme="majorHAnsi" w:cstheme="majorBidi"/>
      <w:b/>
      <w:bCs/>
      <w:spacing w:val="-10"/>
      <w:kern w:val="28"/>
      <w:sz w:val="48"/>
      <w:szCs w:val="48"/>
    </w:rPr>
  </w:style>
  <w:style w:type="paragraph" w:styleId="FootnoteText">
    <w:name w:val="footnote text"/>
    <w:basedOn w:val="Normal"/>
    <w:link w:val="FootnoteTextChar"/>
    <w:uiPriority w:val="99"/>
    <w:semiHidden/>
    <w:unhideWhenUsed/>
    <w:rsid w:val="00E37C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7C79"/>
    <w:rPr>
      <w:sz w:val="20"/>
      <w:szCs w:val="20"/>
    </w:rPr>
  </w:style>
  <w:style w:type="character" w:styleId="FootnoteReference">
    <w:name w:val="footnote reference"/>
    <w:basedOn w:val="DefaultParagraphFont"/>
    <w:uiPriority w:val="99"/>
    <w:semiHidden/>
    <w:unhideWhenUsed/>
    <w:rsid w:val="00E37C79"/>
    <w:rPr>
      <w:vertAlign w:val="superscript"/>
    </w:rPr>
  </w:style>
  <w:style w:type="character" w:styleId="FollowedHyperlink">
    <w:name w:val="FollowedHyperlink"/>
    <w:basedOn w:val="DefaultParagraphFont"/>
    <w:uiPriority w:val="99"/>
    <w:semiHidden/>
    <w:unhideWhenUsed/>
    <w:rsid w:val="000964EC"/>
    <w:rPr>
      <w:color w:val="954F72" w:themeColor="followedHyperlink"/>
      <w:u w:val="single"/>
    </w:rPr>
  </w:style>
  <w:style w:type="paragraph" w:styleId="EndnoteText">
    <w:name w:val="endnote text"/>
    <w:basedOn w:val="Normal"/>
    <w:link w:val="EndnoteTextChar"/>
    <w:uiPriority w:val="99"/>
    <w:semiHidden/>
    <w:unhideWhenUsed/>
    <w:rsid w:val="001F19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192E"/>
    <w:rPr>
      <w:sz w:val="20"/>
      <w:szCs w:val="20"/>
    </w:rPr>
  </w:style>
  <w:style w:type="character" w:styleId="EndnoteReference">
    <w:name w:val="endnote reference"/>
    <w:basedOn w:val="DefaultParagraphFont"/>
    <w:uiPriority w:val="99"/>
    <w:semiHidden/>
    <w:unhideWhenUsed/>
    <w:rsid w:val="001F192E"/>
    <w:rPr>
      <w:vertAlign w:val="superscript"/>
    </w:rPr>
  </w:style>
  <w:style w:type="character" w:customStyle="1" w:styleId="Heading3Char">
    <w:name w:val="Heading 3 Char"/>
    <w:basedOn w:val="DefaultParagraphFont"/>
    <w:link w:val="Heading3"/>
    <w:uiPriority w:val="9"/>
    <w:rsid w:val="00A44DDC"/>
    <w:rPr>
      <w:rFonts w:asciiTheme="majorHAnsi" w:eastAsiaTheme="majorEastAsia" w:hAnsiTheme="majorHAnsi" w:cstheme="majorBidi"/>
      <w:i/>
      <w:iCs/>
      <w:color w:val="3A67B8"/>
    </w:rPr>
  </w:style>
  <w:style w:type="character" w:customStyle="1" w:styleId="Heading4Char">
    <w:name w:val="Heading 4 Char"/>
    <w:basedOn w:val="DefaultParagraphFont"/>
    <w:link w:val="Heading4"/>
    <w:uiPriority w:val="9"/>
    <w:rsid w:val="00A44D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8A6485"/>
    <w:rPr>
      <w:color w:val="808080"/>
    </w:rPr>
  </w:style>
  <w:style w:type="character" w:customStyle="1" w:styleId="normaltextrun">
    <w:name w:val="normaltextrun"/>
    <w:basedOn w:val="DefaultParagraphFont"/>
    <w:rsid w:val="0062425B"/>
  </w:style>
  <w:style w:type="character" w:customStyle="1" w:styleId="eop">
    <w:name w:val="eop"/>
    <w:basedOn w:val="DefaultParagraphFont"/>
    <w:rsid w:val="0062425B"/>
  </w:style>
  <w:style w:type="paragraph" w:customStyle="1" w:styleId="paragraph">
    <w:name w:val="paragraph"/>
    <w:basedOn w:val="Normal"/>
    <w:rsid w:val="0062425B"/>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74466">
      <w:bodyDiv w:val="1"/>
      <w:marLeft w:val="0"/>
      <w:marRight w:val="0"/>
      <w:marTop w:val="0"/>
      <w:marBottom w:val="0"/>
      <w:divBdr>
        <w:top w:val="none" w:sz="0" w:space="0" w:color="auto"/>
        <w:left w:val="none" w:sz="0" w:space="0" w:color="auto"/>
        <w:bottom w:val="none" w:sz="0" w:space="0" w:color="auto"/>
        <w:right w:val="none" w:sz="0" w:space="0" w:color="auto"/>
      </w:divBdr>
    </w:div>
    <w:div w:id="170413168">
      <w:bodyDiv w:val="1"/>
      <w:marLeft w:val="0"/>
      <w:marRight w:val="0"/>
      <w:marTop w:val="0"/>
      <w:marBottom w:val="0"/>
      <w:divBdr>
        <w:top w:val="none" w:sz="0" w:space="0" w:color="auto"/>
        <w:left w:val="none" w:sz="0" w:space="0" w:color="auto"/>
        <w:bottom w:val="none" w:sz="0" w:space="0" w:color="auto"/>
        <w:right w:val="none" w:sz="0" w:space="0" w:color="auto"/>
      </w:divBdr>
    </w:div>
    <w:div w:id="482087696">
      <w:bodyDiv w:val="1"/>
      <w:marLeft w:val="0"/>
      <w:marRight w:val="0"/>
      <w:marTop w:val="0"/>
      <w:marBottom w:val="0"/>
      <w:divBdr>
        <w:top w:val="none" w:sz="0" w:space="0" w:color="auto"/>
        <w:left w:val="none" w:sz="0" w:space="0" w:color="auto"/>
        <w:bottom w:val="none" w:sz="0" w:space="0" w:color="auto"/>
        <w:right w:val="none" w:sz="0" w:space="0" w:color="auto"/>
      </w:divBdr>
    </w:div>
    <w:div w:id="719129432">
      <w:bodyDiv w:val="1"/>
      <w:marLeft w:val="0"/>
      <w:marRight w:val="0"/>
      <w:marTop w:val="0"/>
      <w:marBottom w:val="0"/>
      <w:divBdr>
        <w:top w:val="none" w:sz="0" w:space="0" w:color="auto"/>
        <w:left w:val="none" w:sz="0" w:space="0" w:color="auto"/>
        <w:bottom w:val="none" w:sz="0" w:space="0" w:color="auto"/>
        <w:right w:val="none" w:sz="0" w:space="0" w:color="auto"/>
      </w:divBdr>
    </w:div>
    <w:div w:id="737628174">
      <w:bodyDiv w:val="1"/>
      <w:marLeft w:val="0"/>
      <w:marRight w:val="0"/>
      <w:marTop w:val="0"/>
      <w:marBottom w:val="0"/>
      <w:divBdr>
        <w:top w:val="none" w:sz="0" w:space="0" w:color="auto"/>
        <w:left w:val="none" w:sz="0" w:space="0" w:color="auto"/>
        <w:bottom w:val="none" w:sz="0" w:space="0" w:color="auto"/>
        <w:right w:val="none" w:sz="0" w:space="0" w:color="auto"/>
      </w:divBdr>
    </w:div>
    <w:div w:id="785007466">
      <w:bodyDiv w:val="1"/>
      <w:marLeft w:val="0"/>
      <w:marRight w:val="0"/>
      <w:marTop w:val="0"/>
      <w:marBottom w:val="0"/>
      <w:divBdr>
        <w:top w:val="none" w:sz="0" w:space="0" w:color="auto"/>
        <w:left w:val="none" w:sz="0" w:space="0" w:color="auto"/>
        <w:bottom w:val="none" w:sz="0" w:space="0" w:color="auto"/>
        <w:right w:val="none" w:sz="0" w:space="0" w:color="auto"/>
      </w:divBdr>
    </w:div>
    <w:div w:id="1655181078">
      <w:bodyDiv w:val="1"/>
      <w:marLeft w:val="0"/>
      <w:marRight w:val="0"/>
      <w:marTop w:val="0"/>
      <w:marBottom w:val="0"/>
      <w:divBdr>
        <w:top w:val="none" w:sz="0" w:space="0" w:color="auto"/>
        <w:left w:val="none" w:sz="0" w:space="0" w:color="auto"/>
        <w:bottom w:val="none" w:sz="0" w:space="0" w:color="auto"/>
        <w:right w:val="none" w:sz="0" w:space="0" w:color="auto"/>
      </w:divBdr>
    </w:div>
    <w:div w:id="1906527548">
      <w:bodyDiv w:val="1"/>
      <w:marLeft w:val="0"/>
      <w:marRight w:val="0"/>
      <w:marTop w:val="0"/>
      <w:marBottom w:val="0"/>
      <w:divBdr>
        <w:top w:val="none" w:sz="0" w:space="0" w:color="auto"/>
        <w:left w:val="none" w:sz="0" w:space="0" w:color="auto"/>
        <w:bottom w:val="none" w:sz="0" w:space="0" w:color="auto"/>
        <w:right w:val="none" w:sz="0" w:space="0" w:color="auto"/>
      </w:divBdr>
    </w:div>
    <w:div w:id="2058625520">
      <w:bodyDiv w:val="1"/>
      <w:marLeft w:val="0"/>
      <w:marRight w:val="0"/>
      <w:marTop w:val="0"/>
      <w:marBottom w:val="0"/>
      <w:divBdr>
        <w:top w:val="none" w:sz="0" w:space="0" w:color="auto"/>
        <w:left w:val="none" w:sz="0" w:space="0" w:color="auto"/>
        <w:bottom w:val="none" w:sz="0" w:space="0" w:color="auto"/>
        <w:right w:val="none" w:sz="0" w:space="0" w:color="auto"/>
      </w:divBdr>
    </w:div>
    <w:div w:id="213621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Chameleon-company/MOP-Code.git" TargetMode="External"/><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mana\Documents\GitHub2\MOP-Code\datascience\documentation\Documentatio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2A9748FB31D4141995F6DCE0DF7A509"/>
        <w:category>
          <w:name w:val="General"/>
          <w:gallery w:val="placeholder"/>
        </w:category>
        <w:types>
          <w:type w:val="bbPlcHdr"/>
        </w:types>
        <w:behaviors>
          <w:behavior w:val="content"/>
        </w:behaviors>
        <w:guid w:val="{AE374AD9-54B7-4A61-90B2-9A9AB05FC253}"/>
      </w:docPartPr>
      <w:docPartBody>
        <w:p w:rsidR="00B666EE" w:rsidRDefault="00B666EE">
          <w:pPr>
            <w:pStyle w:val="72A9748FB31D4141995F6DCE0DF7A509"/>
          </w:pPr>
          <w:r w:rsidRPr="0051379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6EE"/>
    <w:rsid w:val="003052EC"/>
    <w:rsid w:val="003F439E"/>
    <w:rsid w:val="004F19EA"/>
    <w:rsid w:val="005C17B0"/>
    <w:rsid w:val="00710C43"/>
    <w:rsid w:val="00727F35"/>
    <w:rsid w:val="00794E86"/>
    <w:rsid w:val="009C72B1"/>
    <w:rsid w:val="00B666EE"/>
    <w:rsid w:val="00D44E62"/>
    <w:rsid w:val="00EA34CC"/>
    <w:rsid w:val="00F046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A9748FB31D4141995F6DCE0DF7A509">
    <w:name w:val="72A9748FB31D4141995F6DCE0DF7A5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BEFD8F15BD1942942BC443BD33D3EC" ma:contentTypeVersion="13" ma:contentTypeDescription="Create a new document." ma:contentTypeScope="" ma:versionID="c9c4876ee30627935b8a7b638903ce46">
  <xsd:schema xmlns:xsd="http://www.w3.org/2001/XMLSchema" xmlns:xs="http://www.w3.org/2001/XMLSchema" xmlns:p="http://schemas.microsoft.com/office/2006/metadata/properties" xmlns:ns3="eb9a1244-06e3-43fa-ac7b-756e60e56ae4" xmlns:ns4="138c5624-be97-4bbf-be30-f56be0951a4c" targetNamespace="http://schemas.microsoft.com/office/2006/metadata/properties" ma:root="true" ma:fieldsID="a998406bb13a82d70a28ea6c4addf461" ns3:_="" ns4:_="">
    <xsd:import namespace="eb9a1244-06e3-43fa-ac7b-756e60e56ae4"/>
    <xsd:import namespace="138c5624-be97-4bbf-be30-f56be0951a4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LengthInSeconds" minOccurs="0"/>
                <xsd:element ref="ns3:MediaServiceObjectDetectorVersions" minOccurs="0"/>
                <xsd:element ref="ns3:MediaServiceDateTaken"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9a1244-06e3-43fa-ac7b-756e60e56a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8c5624-be97-4bbf-be30-f56be0951a4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eb9a1244-06e3-43fa-ac7b-756e60e56ae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D1E3B5-1892-4BA2-A53C-40406D6388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9a1244-06e3-43fa-ac7b-756e60e56ae4"/>
    <ds:schemaRef ds:uri="138c5624-be97-4bbf-be30-f56be0951a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49CB64-6C3E-4DD5-9FCB-4DE4BBB0D28C}">
  <ds:schemaRefs>
    <ds:schemaRef ds:uri="http://schemas.openxmlformats.org/officeDocument/2006/bibliography"/>
  </ds:schemaRefs>
</ds:datastoreItem>
</file>

<file path=customXml/itemProps3.xml><?xml version="1.0" encoding="utf-8"?>
<ds:datastoreItem xmlns:ds="http://schemas.openxmlformats.org/officeDocument/2006/customXml" ds:itemID="{B87364E9-58FF-4421-AC80-9496A96FB192}">
  <ds:schemaRefs>
    <ds:schemaRef ds:uri="http://schemas.microsoft.com/office/2006/metadata/properties"/>
    <ds:schemaRef ds:uri="http://schemas.microsoft.com/office/infopath/2007/PartnerControls"/>
    <ds:schemaRef ds:uri="eb9a1244-06e3-43fa-ac7b-756e60e56ae4"/>
  </ds:schemaRefs>
</ds:datastoreItem>
</file>

<file path=customXml/itemProps4.xml><?xml version="1.0" encoding="utf-8"?>
<ds:datastoreItem xmlns:ds="http://schemas.openxmlformats.org/officeDocument/2006/customXml" ds:itemID="{4BD788E7-24A1-4B5B-A706-41ED2AF09F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Documentation template.dotx</Template>
  <TotalTime>21</TotalTime>
  <Pages>9</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How to setup google colab to GitHub through gitbash</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create branch and folder name in GitHub through gitbash</dc:title>
  <dc:subject/>
  <dc:creator>Manasa N</dc:creator>
  <cp:keywords/>
  <dc:description/>
  <cp:lastModifiedBy>MANASA NAGARAJA</cp:lastModifiedBy>
  <cp:revision>7</cp:revision>
  <dcterms:created xsi:type="dcterms:W3CDTF">2024-07-27T05:20:00Z</dcterms:created>
  <dcterms:modified xsi:type="dcterms:W3CDTF">2024-09-19T11:01:00Z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0x010100C9BEFD8F15BD1942942BC443BD33D3EC</vt:lpwstr>
  </property>
</Properties>
</file>